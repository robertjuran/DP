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777777" w:rsidR="00961D23" w:rsidRPr="00DD4B7E" w:rsidRDefault="00961D23" w:rsidP="006C57AA">
      <w:pPr>
        <w:jc w:val="center"/>
        <w:rPr>
          <w:b/>
          <w:spacing w:val="20"/>
          <w:sz w:val="32"/>
          <w:szCs w:val="32"/>
        </w:rPr>
      </w:pPr>
      <w:bookmarkStart w:id="0" w:name="_Toc152773049"/>
      <w:bookmarkStart w:id="1" w:name="_Toc170630533"/>
      <w:bookmarkStart w:id="2" w:name="_Toc175619963"/>
      <w:bookmarkStart w:id="3" w:name="_Toc175704389"/>
      <w:bookmarkStart w:id="4" w:name="_Toc176513272"/>
      <w:r w:rsidRPr="00DD4B7E">
        <w:rPr>
          <w:b/>
          <w:spacing w:val="20"/>
          <w:sz w:val="32"/>
          <w:szCs w:val="32"/>
        </w:rPr>
        <w:t>UNIVERZITA OBRANY</w:t>
      </w:r>
    </w:p>
    <w:p w14:paraId="509E1418" w14:textId="77777777" w:rsidR="00961D23" w:rsidRPr="00DD4B7E" w:rsidRDefault="00961D23" w:rsidP="006C57AA">
      <w:pPr>
        <w:jc w:val="center"/>
      </w:pPr>
      <w:r w:rsidRPr="00DD4B7E">
        <w:rPr>
          <w:noProof/>
          <w:lang w:eastAsia="cs-CZ"/>
        </w:rPr>
        <mc:AlternateContent>
          <mc:Choice Requires="wps">
            <w:drawing>
              <wp:anchor distT="4294967294" distB="4294967294" distL="114300" distR="114300" simplePos="0" relativeHeight="251660288" behindDoc="0" locked="0" layoutInCell="1" allowOverlap="1" wp14:anchorId="7160A285" wp14:editId="2347ACA6">
                <wp:simplePos x="0" y="0"/>
                <wp:positionH relativeFrom="column">
                  <wp:posOffset>14605</wp:posOffset>
                </wp:positionH>
                <wp:positionV relativeFrom="paragraph">
                  <wp:posOffset>85724</wp:posOffset>
                </wp:positionV>
                <wp:extent cx="5781675" cy="0"/>
                <wp:effectExtent l="0" t="0" r="9525" b="1905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D693C9" id="_x0000_t32" coordsize="21600,21600" o:spt="32" o:oned="t" path="m,l21600,21600e" filled="f">
                <v:path arrowok="t" fillok="f" o:connecttype="none"/>
                <o:lock v:ext="edit" shapetype="t"/>
              </v:shapetype>
              <v:shape id="AutoShape 5" o:spid="_x0000_s1026" type="#_x0000_t32" style="position:absolute;margin-left:1.15pt;margin-top:6.75pt;width:455.2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5B75C3BE" w14:textId="77777777" w:rsidR="00961D23" w:rsidRPr="00DD4B7E" w:rsidRDefault="00961D23" w:rsidP="006C57AA">
      <w:pPr>
        <w:jc w:val="center"/>
        <w:rPr>
          <w:b/>
          <w:bCs/>
          <w:sz w:val="28"/>
          <w:szCs w:val="28"/>
        </w:rPr>
      </w:pPr>
      <w:r w:rsidRPr="00DD4B7E">
        <w:rPr>
          <w:b/>
          <w:bCs/>
          <w:sz w:val="28"/>
          <w:szCs w:val="28"/>
        </w:rPr>
        <w:t>FAKULTA VOJENSKÝCH TECHNOLOGIÍ</w:t>
      </w:r>
    </w:p>
    <w:p w14:paraId="4FE346DC" w14:textId="77777777" w:rsidR="00961D23" w:rsidRPr="00DD4B7E" w:rsidRDefault="00961D23" w:rsidP="006C57AA">
      <w:pPr>
        <w:pStyle w:val="Default"/>
        <w:jc w:val="center"/>
        <w:rPr>
          <w:sz w:val="8"/>
        </w:rPr>
      </w:pPr>
    </w:p>
    <w:p w14:paraId="5D2242E8" w14:textId="77777777" w:rsidR="00961D23" w:rsidRPr="00DD4B7E" w:rsidRDefault="00961D23" w:rsidP="006C57AA">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6C57AA">
      <w:pPr>
        <w:pStyle w:val="Default"/>
        <w:jc w:val="center"/>
        <w:rPr>
          <w:sz w:val="28"/>
          <w:szCs w:val="28"/>
        </w:rPr>
      </w:pPr>
    </w:p>
    <w:p w14:paraId="37D5F363" w14:textId="77777777" w:rsidR="00961D23" w:rsidRPr="00DD4B7E" w:rsidRDefault="00961D23" w:rsidP="006C57AA">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6C57AA">
      <w:pPr>
        <w:jc w:val="center"/>
        <w:rPr>
          <w:sz w:val="23"/>
          <w:szCs w:val="23"/>
        </w:rPr>
      </w:pPr>
    </w:p>
    <w:p w14:paraId="5F21492A" w14:textId="77777777" w:rsidR="00961D23" w:rsidRPr="00DD4B7E" w:rsidRDefault="00961D23" w:rsidP="006C57AA">
      <w:pPr>
        <w:jc w:val="center"/>
        <w:rPr>
          <w:spacing w:val="20"/>
        </w:rPr>
      </w:pPr>
    </w:p>
    <w:p w14:paraId="77352A99" w14:textId="77777777" w:rsidR="00961D23" w:rsidRPr="00DD4B7E" w:rsidRDefault="00961D23" w:rsidP="006C57AA">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6C57AA">
      <w:pPr>
        <w:jc w:val="center"/>
        <w:rPr>
          <w:spacing w:val="20"/>
        </w:rPr>
      </w:pPr>
    </w:p>
    <w:p w14:paraId="7C7EF43E" w14:textId="77777777" w:rsidR="00961D23" w:rsidRPr="00DD4B7E" w:rsidRDefault="00961D23" w:rsidP="006C57AA">
      <w:pPr>
        <w:jc w:val="center"/>
        <w:rPr>
          <w:spacing w:val="20"/>
        </w:rPr>
      </w:pPr>
    </w:p>
    <w:p w14:paraId="2D6CF971" w14:textId="67677F21" w:rsidR="00961D23" w:rsidRPr="00DD4B7E" w:rsidRDefault="00961D23" w:rsidP="006C57AA">
      <w:pPr>
        <w:pStyle w:val="Default"/>
        <w:jc w:val="center"/>
        <w:rPr>
          <w:sz w:val="48"/>
          <w:szCs w:val="48"/>
        </w:rPr>
      </w:pPr>
      <w:r w:rsidRPr="00DD4B7E">
        <w:rPr>
          <w:b/>
          <w:bCs/>
          <w:sz w:val="48"/>
          <w:szCs w:val="48"/>
        </w:rPr>
        <w:t>DIPLOMOVÁ PRÁCE</w:t>
      </w:r>
    </w:p>
    <w:p w14:paraId="48AA34E6" w14:textId="77777777" w:rsidR="00961D23" w:rsidRPr="00DD4B7E" w:rsidRDefault="00961D23" w:rsidP="006C57AA">
      <w:pPr>
        <w:pStyle w:val="Default"/>
        <w:jc w:val="center"/>
        <w:rPr>
          <w:sz w:val="32"/>
          <w:szCs w:val="32"/>
        </w:rPr>
      </w:pPr>
    </w:p>
    <w:p w14:paraId="44BC3505" w14:textId="77777777" w:rsidR="00961D23" w:rsidRPr="00DD4B7E" w:rsidRDefault="00961D23" w:rsidP="006C57AA">
      <w:pPr>
        <w:pStyle w:val="Default"/>
        <w:jc w:val="center"/>
        <w:rPr>
          <w:sz w:val="32"/>
          <w:szCs w:val="32"/>
        </w:rPr>
      </w:pPr>
    </w:p>
    <w:p w14:paraId="034AD604" w14:textId="76D4CCA3" w:rsidR="00961D23" w:rsidRPr="00DD4B7E" w:rsidRDefault="00961D23" w:rsidP="006C57AA">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6C57AA">
      <w:pPr>
        <w:pStyle w:val="Default"/>
        <w:rPr>
          <w:sz w:val="28"/>
          <w:szCs w:val="28"/>
        </w:rPr>
      </w:pPr>
    </w:p>
    <w:p w14:paraId="65529D8F" w14:textId="77777777" w:rsidR="00961D23" w:rsidRPr="00DD4B7E" w:rsidRDefault="00961D23" w:rsidP="006C57AA">
      <w:pPr>
        <w:pStyle w:val="Default"/>
        <w:rPr>
          <w:sz w:val="28"/>
          <w:szCs w:val="28"/>
        </w:rPr>
      </w:pPr>
    </w:p>
    <w:p w14:paraId="2D736B50" w14:textId="77777777" w:rsidR="00961D23" w:rsidRPr="00DD4B7E" w:rsidRDefault="00961D23" w:rsidP="006C57AA">
      <w:pPr>
        <w:pStyle w:val="Default"/>
        <w:spacing w:before="240"/>
        <w:rPr>
          <w:sz w:val="28"/>
          <w:szCs w:val="28"/>
        </w:rPr>
      </w:pPr>
    </w:p>
    <w:p w14:paraId="3FE8B946" w14:textId="2FDF0646" w:rsidR="00961D23" w:rsidRPr="00DD4B7E" w:rsidRDefault="00961D23" w:rsidP="006C57AA">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6C57AA">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6C57AA">
      <w:pPr>
        <w:jc w:val="center"/>
        <w:rPr>
          <w:sz w:val="32"/>
          <w:szCs w:val="32"/>
        </w:rPr>
      </w:pPr>
    </w:p>
    <w:p w14:paraId="39A45A3D" w14:textId="77777777" w:rsidR="00961D23" w:rsidRPr="00DD4B7E" w:rsidRDefault="00961D23" w:rsidP="006C57AA">
      <w:pPr>
        <w:jc w:val="center"/>
        <w:rPr>
          <w:sz w:val="32"/>
          <w:szCs w:val="32"/>
        </w:rPr>
      </w:pPr>
    </w:p>
    <w:p w14:paraId="71269CF7" w14:textId="422F6914" w:rsidR="00961D23" w:rsidRPr="00DD4B7E" w:rsidRDefault="00961D23" w:rsidP="006C57AA">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DD4B7E">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DD4B7E">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DD4B7E">
      <w:pPr>
        <w:spacing w:before="0" w:after="0" w:line="240" w:lineRule="auto"/>
        <w:jc w:val="both"/>
        <w:rPr>
          <w:b/>
          <w:spacing w:val="20"/>
          <w:sz w:val="28"/>
          <w:szCs w:val="28"/>
        </w:rPr>
      </w:pPr>
      <w:r w:rsidRPr="00DD4B7E">
        <w:rPr>
          <w:b/>
          <w:spacing w:val="20"/>
          <w:sz w:val="28"/>
          <w:szCs w:val="28"/>
        </w:rPr>
        <w:br w:type="page"/>
      </w:r>
    </w:p>
    <w:p w14:paraId="67243989" w14:textId="13F061E9" w:rsidR="00961D23" w:rsidRPr="00DD4B7E" w:rsidRDefault="00961D23" w:rsidP="00DD4B7E">
      <w:pPr>
        <w:pStyle w:val="Heading1"/>
        <w:numPr>
          <w:ilvl w:val="0"/>
          <w:numId w:val="0"/>
        </w:numPr>
        <w:ind w:left="432" w:hanging="432"/>
        <w:jc w:val="both"/>
        <w:rPr>
          <w:rFonts w:ascii="Times New Roman" w:hAnsi="Times New Roman"/>
        </w:rPr>
      </w:pPr>
      <w:bookmarkStart w:id="5" w:name="_Toc167209376"/>
      <w:r w:rsidRPr="00DD4B7E">
        <w:rPr>
          <w:rFonts w:ascii="Times New Roman" w:hAnsi="Times New Roman"/>
        </w:rPr>
        <w:lastRenderedPageBreak/>
        <w:t>PODĚKOVÁNÍ</w:t>
      </w:r>
      <w:bookmarkEnd w:id="5"/>
    </w:p>
    <w:p w14:paraId="114D90C6" w14:textId="77777777" w:rsidR="00961D23" w:rsidRPr="00DD4B7E" w:rsidRDefault="00961D23" w:rsidP="00DD4B7E">
      <w:pPr>
        <w:spacing w:before="0" w:after="0" w:line="240" w:lineRule="auto"/>
        <w:jc w:val="both"/>
        <w:rPr>
          <w:spacing w:val="20"/>
        </w:rPr>
      </w:pPr>
      <w:r w:rsidRPr="00DD4B7E">
        <w:rPr>
          <w:spacing w:val="20"/>
        </w:rPr>
        <w:br w:type="page"/>
      </w:r>
    </w:p>
    <w:p w14:paraId="5EB95726" w14:textId="77777777" w:rsidR="00961D23" w:rsidRPr="00DD4B7E" w:rsidRDefault="00961D23" w:rsidP="00DD4B7E">
      <w:pPr>
        <w:pStyle w:val="Heading1"/>
        <w:numPr>
          <w:ilvl w:val="0"/>
          <w:numId w:val="0"/>
        </w:numPr>
        <w:ind w:left="432" w:hanging="432"/>
        <w:jc w:val="both"/>
        <w:rPr>
          <w:rFonts w:ascii="Times New Roman" w:hAnsi="Times New Roman"/>
          <w:spacing w:val="20"/>
        </w:rPr>
      </w:pPr>
      <w:bookmarkStart w:id="6" w:name="_Toc167209377"/>
      <w:r w:rsidRPr="00DD4B7E">
        <w:rPr>
          <w:rFonts w:ascii="Times New Roman" w:hAnsi="Times New Roman"/>
          <w:spacing w:val="20"/>
        </w:rPr>
        <w:lastRenderedPageBreak/>
        <w:t>ČESTNÉ PROHLÁŠENÍ</w:t>
      </w:r>
      <w:bookmarkEnd w:id="6"/>
    </w:p>
    <w:p w14:paraId="5007D0D2" w14:textId="77777777" w:rsidR="00961D23" w:rsidRPr="00DD4B7E" w:rsidRDefault="00961D23" w:rsidP="00DD4B7E">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DD4B7E">
      <w:pPr>
        <w:pStyle w:val="Heading1"/>
        <w:numPr>
          <w:ilvl w:val="0"/>
          <w:numId w:val="0"/>
        </w:numPr>
        <w:ind w:left="432" w:hanging="432"/>
        <w:jc w:val="both"/>
        <w:rPr>
          <w:rFonts w:ascii="Times New Roman" w:hAnsi="Times New Roman"/>
          <w:spacing w:val="20"/>
        </w:rPr>
      </w:pPr>
      <w:bookmarkStart w:id="7" w:name="_Toc167209378"/>
      <w:r w:rsidRPr="00DD4B7E">
        <w:rPr>
          <w:rFonts w:ascii="Times New Roman" w:hAnsi="Times New Roman"/>
          <w:spacing w:val="20"/>
        </w:rPr>
        <w:lastRenderedPageBreak/>
        <w:t>ABSTRAKT</w:t>
      </w:r>
      <w:bookmarkEnd w:id="7"/>
    </w:p>
    <w:p w14:paraId="4714071C" w14:textId="057744D2" w:rsidR="00961D23" w:rsidRPr="00DD4B7E" w:rsidRDefault="00B87F42" w:rsidP="00DD4B7E">
      <w:pPr>
        <w:jc w:val="both"/>
        <w:rPr>
          <w:sz w:val="24"/>
          <w:szCs w:val="24"/>
          <w:lang w:eastAsia="cs-CZ"/>
        </w:rPr>
      </w:pPr>
      <w:r w:rsidRPr="00DD4B7E">
        <w:rPr>
          <w:sz w:val="24"/>
          <w:szCs w:val="24"/>
          <w:lang w:eastAsia="cs-CZ"/>
        </w:rPr>
        <w:t>Tato práce pojednává o</w:t>
      </w:r>
      <w:r w:rsidR="003C5D8F" w:rsidRPr="00DD4B7E">
        <w:rPr>
          <w:sz w:val="24"/>
          <w:szCs w:val="24"/>
          <w:lang w:eastAsia="cs-CZ"/>
        </w:rPr>
        <w:t xml:space="preserve"> mobilním</w:t>
      </w:r>
      <w:r w:rsidRPr="00DD4B7E">
        <w:rPr>
          <w:sz w:val="24"/>
          <w:szCs w:val="24"/>
          <w:lang w:eastAsia="cs-CZ"/>
        </w:rPr>
        <w:t xml:space="preserve"> operačním systému Android, jeho historii, architektuře a vývojových</w:t>
      </w:r>
      <w:r w:rsidR="003C5D8F" w:rsidRPr="00DD4B7E">
        <w:rPr>
          <w:sz w:val="24"/>
          <w:szCs w:val="24"/>
          <w:lang w:eastAsia="cs-CZ"/>
        </w:rPr>
        <w:t xml:space="preserve"> nástrojích používaných při vytváření aplikací. Důraz je poté kladen především na samotné aplikace, jejich strukturu, vývoj a 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a její testování. Praktická část práce je psaná s myšlenkou dalšího rozvoje aplikace a obsahuje vysvětlení všech jejich nejdůležitějších částí.</w:t>
      </w:r>
    </w:p>
    <w:p w14:paraId="4A46A127" w14:textId="1A00A531" w:rsidR="009E2784" w:rsidRDefault="003C5D8F" w:rsidP="009E2784">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p>
    <w:p w14:paraId="69E3E682" w14:textId="77777777" w:rsidR="006C57AA" w:rsidRPr="00DD4B7E" w:rsidRDefault="006C57AA" w:rsidP="009E2784">
      <w:pPr>
        <w:jc w:val="both"/>
        <w:rPr>
          <w:sz w:val="24"/>
          <w:szCs w:val="24"/>
          <w:lang w:eastAsia="cs-CZ"/>
        </w:rPr>
      </w:pPr>
    </w:p>
    <w:p w14:paraId="244AEA64" w14:textId="77777777" w:rsidR="00961D23" w:rsidRPr="00DD4B7E" w:rsidRDefault="00961D23" w:rsidP="00DD4B7E">
      <w:pPr>
        <w:pStyle w:val="Heading1"/>
        <w:numPr>
          <w:ilvl w:val="0"/>
          <w:numId w:val="0"/>
        </w:numPr>
        <w:jc w:val="both"/>
        <w:rPr>
          <w:rFonts w:ascii="Times New Roman" w:hAnsi="Times New Roman"/>
          <w:spacing w:val="20"/>
        </w:rPr>
      </w:pPr>
      <w:bookmarkStart w:id="8" w:name="_Toc167209379"/>
      <w:r w:rsidRPr="00DD4B7E">
        <w:rPr>
          <w:rFonts w:ascii="Times New Roman" w:hAnsi="Times New Roman"/>
          <w:spacing w:val="20"/>
        </w:rPr>
        <w:t>ABSTRACT</w:t>
      </w:r>
      <w:bookmarkEnd w:id="8"/>
    </w:p>
    <w:p w14:paraId="1B9D707D" w14:textId="1A868247" w:rsidR="001F7F87" w:rsidRPr="00DD4B7E" w:rsidRDefault="001F7F87" w:rsidP="00DD4B7E">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a 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2E0DDCBB" w:rsidR="003C5D8F" w:rsidRPr="00DD4B7E" w:rsidRDefault="001F7F87" w:rsidP="00DD4B7E">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p>
    <w:p w14:paraId="16B95A1D" w14:textId="2F9C8FF1" w:rsidR="00E13393" w:rsidRPr="00DD4B7E" w:rsidRDefault="00B06838" w:rsidP="00DD4B7E">
      <w:pPr>
        <w:pStyle w:val="Heading1"/>
        <w:numPr>
          <w:ilvl w:val="0"/>
          <w:numId w:val="0"/>
        </w:numPr>
        <w:jc w:val="both"/>
        <w:rPr>
          <w:rFonts w:ascii="Times New Roman" w:hAnsi="Times New Roman"/>
        </w:rPr>
      </w:pPr>
      <w:r w:rsidRPr="00DD4B7E">
        <w:rPr>
          <w:rFonts w:ascii="Times New Roman" w:hAnsi="Times New Roman"/>
          <w:spacing w:val="20"/>
        </w:rPr>
        <w:br w:type="page"/>
      </w:r>
      <w:bookmarkStart w:id="9" w:name="_Toc167209380"/>
      <w:r w:rsidR="00E13393" w:rsidRPr="00DD4B7E">
        <w:rPr>
          <w:rFonts w:ascii="Times New Roman" w:hAnsi="Times New Roman"/>
        </w:rPr>
        <w:lastRenderedPageBreak/>
        <w:t>OBSAH</w:t>
      </w:r>
      <w:bookmarkEnd w:id="9"/>
    </w:p>
    <w:p w14:paraId="5A683E0F" w14:textId="4023C396" w:rsidR="0027167C" w:rsidRPr="00DD4B7E" w:rsidRDefault="00E13393" w:rsidP="00DD4B7E">
      <w:pPr>
        <w:pStyle w:val="TOC1"/>
        <w:jc w:val="both"/>
        <w:rPr>
          <w:rFonts w:eastAsiaTheme="minorEastAsia"/>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209376" w:history="1">
        <w:r w:rsidR="0027167C" w:rsidRPr="00DD4B7E">
          <w:rPr>
            <w:rStyle w:val="Hyperlink"/>
          </w:rPr>
          <w:t>PODĚKOVÁNÍ</w:t>
        </w:r>
        <w:r w:rsidR="0027167C" w:rsidRPr="00DD4B7E">
          <w:rPr>
            <w:webHidden/>
          </w:rPr>
          <w:tab/>
        </w:r>
        <w:r w:rsidR="0027167C" w:rsidRPr="00DD4B7E">
          <w:rPr>
            <w:webHidden/>
          </w:rPr>
          <w:fldChar w:fldCharType="begin"/>
        </w:r>
        <w:r w:rsidR="0027167C" w:rsidRPr="00DD4B7E">
          <w:rPr>
            <w:webHidden/>
          </w:rPr>
          <w:instrText xml:space="preserve"> PAGEREF _Toc167209376 \h </w:instrText>
        </w:r>
        <w:r w:rsidR="0027167C" w:rsidRPr="00DD4B7E">
          <w:rPr>
            <w:webHidden/>
          </w:rPr>
        </w:r>
        <w:r w:rsidR="0027167C" w:rsidRPr="00DD4B7E">
          <w:rPr>
            <w:webHidden/>
          </w:rPr>
          <w:fldChar w:fldCharType="separate"/>
        </w:r>
        <w:r w:rsidR="0027167C" w:rsidRPr="00DD4B7E">
          <w:rPr>
            <w:webHidden/>
          </w:rPr>
          <w:t>3</w:t>
        </w:r>
        <w:r w:rsidR="0027167C" w:rsidRPr="00DD4B7E">
          <w:rPr>
            <w:webHidden/>
          </w:rPr>
          <w:fldChar w:fldCharType="end"/>
        </w:r>
      </w:hyperlink>
    </w:p>
    <w:p w14:paraId="6C21BEFB" w14:textId="6D7715F0"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7" w:history="1">
        <w:r w:rsidR="0027167C" w:rsidRPr="00DD4B7E">
          <w:rPr>
            <w:rStyle w:val="Hyperlink"/>
            <w:spacing w:val="20"/>
          </w:rPr>
          <w:t>ČESTNÉ PROHLÁŠENÍ</w:t>
        </w:r>
        <w:r w:rsidR="0027167C" w:rsidRPr="00DD4B7E">
          <w:rPr>
            <w:webHidden/>
          </w:rPr>
          <w:tab/>
        </w:r>
        <w:r w:rsidR="0027167C" w:rsidRPr="00DD4B7E">
          <w:rPr>
            <w:webHidden/>
          </w:rPr>
          <w:fldChar w:fldCharType="begin"/>
        </w:r>
        <w:r w:rsidR="0027167C" w:rsidRPr="00DD4B7E">
          <w:rPr>
            <w:webHidden/>
          </w:rPr>
          <w:instrText xml:space="preserve"> PAGEREF _Toc167209377 \h </w:instrText>
        </w:r>
        <w:r w:rsidR="0027167C" w:rsidRPr="00DD4B7E">
          <w:rPr>
            <w:webHidden/>
          </w:rPr>
        </w:r>
        <w:r w:rsidR="0027167C" w:rsidRPr="00DD4B7E">
          <w:rPr>
            <w:webHidden/>
          </w:rPr>
          <w:fldChar w:fldCharType="separate"/>
        </w:r>
        <w:r w:rsidR="0027167C" w:rsidRPr="00DD4B7E">
          <w:rPr>
            <w:webHidden/>
          </w:rPr>
          <w:t>4</w:t>
        </w:r>
        <w:r w:rsidR="0027167C" w:rsidRPr="00DD4B7E">
          <w:rPr>
            <w:webHidden/>
          </w:rPr>
          <w:fldChar w:fldCharType="end"/>
        </w:r>
      </w:hyperlink>
    </w:p>
    <w:p w14:paraId="65A894D9" w14:textId="7A1069A0"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8" w:history="1">
        <w:r w:rsidR="0027167C" w:rsidRPr="00DD4B7E">
          <w:rPr>
            <w:rStyle w:val="Hyperlink"/>
            <w:spacing w:val="20"/>
          </w:rPr>
          <w:t>ABSTRAKT</w:t>
        </w:r>
        <w:r w:rsidR="0027167C" w:rsidRPr="00DD4B7E">
          <w:rPr>
            <w:webHidden/>
          </w:rPr>
          <w:tab/>
        </w:r>
        <w:r w:rsidR="0027167C" w:rsidRPr="00DD4B7E">
          <w:rPr>
            <w:webHidden/>
          </w:rPr>
          <w:fldChar w:fldCharType="begin"/>
        </w:r>
        <w:r w:rsidR="0027167C" w:rsidRPr="00DD4B7E">
          <w:rPr>
            <w:webHidden/>
          </w:rPr>
          <w:instrText xml:space="preserve"> PAGEREF _Toc167209378 \h </w:instrText>
        </w:r>
        <w:r w:rsidR="0027167C" w:rsidRPr="00DD4B7E">
          <w:rPr>
            <w:webHidden/>
          </w:rPr>
        </w:r>
        <w:r w:rsidR="0027167C" w:rsidRPr="00DD4B7E">
          <w:rPr>
            <w:webHidden/>
          </w:rPr>
          <w:fldChar w:fldCharType="separate"/>
        </w:r>
        <w:r w:rsidR="0027167C" w:rsidRPr="00DD4B7E">
          <w:rPr>
            <w:webHidden/>
          </w:rPr>
          <w:t>5</w:t>
        </w:r>
        <w:r w:rsidR="0027167C" w:rsidRPr="00DD4B7E">
          <w:rPr>
            <w:webHidden/>
          </w:rPr>
          <w:fldChar w:fldCharType="end"/>
        </w:r>
      </w:hyperlink>
    </w:p>
    <w:p w14:paraId="0F6337CE" w14:textId="678F488A" w:rsidR="0027167C" w:rsidRPr="00DD4B7E" w:rsidRDefault="00000000" w:rsidP="00DD4B7E">
      <w:pPr>
        <w:pStyle w:val="TOC1"/>
        <w:jc w:val="both"/>
        <w:rPr>
          <w:rFonts w:eastAsiaTheme="minorEastAsia"/>
          <w:kern w:val="2"/>
          <w:sz w:val="22"/>
          <w:szCs w:val="22"/>
          <w:lang w:eastAsia="en-GB"/>
          <w14:ligatures w14:val="standardContextual"/>
        </w:rPr>
      </w:pPr>
      <w:hyperlink w:anchor="_Toc167209379" w:history="1">
        <w:r w:rsidR="0027167C" w:rsidRPr="00DD4B7E">
          <w:rPr>
            <w:rStyle w:val="Hyperlink"/>
            <w:spacing w:val="20"/>
          </w:rPr>
          <w:t>ABSTRACT</w:t>
        </w:r>
        <w:r w:rsidR="0027167C" w:rsidRPr="00DD4B7E">
          <w:rPr>
            <w:webHidden/>
          </w:rPr>
          <w:tab/>
        </w:r>
        <w:r w:rsidR="0027167C" w:rsidRPr="00DD4B7E">
          <w:rPr>
            <w:webHidden/>
          </w:rPr>
          <w:fldChar w:fldCharType="begin"/>
        </w:r>
        <w:r w:rsidR="0027167C" w:rsidRPr="00DD4B7E">
          <w:rPr>
            <w:webHidden/>
          </w:rPr>
          <w:instrText xml:space="preserve"> PAGEREF _Toc167209379 \h </w:instrText>
        </w:r>
        <w:r w:rsidR="0027167C" w:rsidRPr="00DD4B7E">
          <w:rPr>
            <w:webHidden/>
          </w:rPr>
        </w:r>
        <w:r w:rsidR="0027167C" w:rsidRPr="00DD4B7E">
          <w:rPr>
            <w:webHidden/>
          </w:rPr>
          <w:fldChar w:fldCharType="separate"/>
        </w:r>
        <w:r w:rsidR="0027167C" w:rsidRPr="00DD4B7E">
          <w:rPr>
            <w:webHidden/>
          </w:rPr>
          <w:t>5</w:t>
        </w:r>
        <w:r w:rsidR="0027167C" w:rsidRPr="00DD4B7E">
          <w:rPr>
            <w:webHidden/>
          </w:rPr>
          <w:fldChar w:fldCharType="end"/>
        </w:r>
      </w:hyperlink>
    </w:p>
    <w:p w14:paraId="6C608DAF" w14:textId="19ADB1B9" w:rsidR="0027167C" w:rsidRPr="00DD4B7E" w:rsidRDefault="00000000" w:rsidP="00DD4B7E">
      <w:pPr>
        <w:pStyle w:val="TOC1"/>
        <w:jc w:val="both"/>
        <w:rPr>
          <w:rFonts w:eastAsiaTheme="minorEastAsia"/>
          <w:kern w:val="2"/>
          <w:sz w:val="22"/>
          <w:szCs w:val="22"/>
          <w:lang w:eastAsia="en-GB"/>
          <w14:ligatures w14:val="standardContextual"/>
        </w:rPr>
      </w:pPr>
      <w:hyperlink w:anchor="_Toc167209380" w:history="1">
        <w:r w:rsidR="0027167C" w:rsidRPr="00DD4B7E">
          <w:rPr>
            <w:rStyle w:val="Hyperlink"/>
          </w:rPr>
          <w:t>OBSAH</w:t>
        </w:r>
        <w:r w:rsidR="0027167C" w:rsidRPr="00DD4B7E">
          <w:rPr>
            <w:webHidden/>
          </w:rPr>
          <w:tab/>
        </w:r>
        <w:r w:rsidR="0027167C" w:rsidRPr="00DD4B7E">
          <w:rPr>
            <w:webHidden/>
          </w:rPr>
          <w:fldChar w:fldCharType="begin"/>
        </w:r>
        <w:r w:rsidR="0027167C" w:rsidRPr="00DD4B7E">
          <w:rPr>
            <w:webHidden/>
          </w:rPr>
          <w:instrText xml:space="preserve"> PAGEREF _Toc167209380 \h </w:instrText>
        </w:r>
        <w:r w:rsidR="0027167C" w:rsidRPr="00DD4B7E">
          <w:rPr>
            <w:webHidden/>
          </w:rPr>
        </w:r>
        <w:r w:rsidR="0027167C" w:rsidRPr="00DD4B7E">
          <w:rPr>
            <w:webHidden/>
          </w:rPr>
          <w:fldChar w:fldCharType="separate"/>
        </w:r>
        <w:r w:rsidR="0027167C" w:rsidRPr="00DD4B7E">
          <w:rPr>
            <w:webHidden/>
          </w:rPr>
          <w:t>6</w:t>
        </w:r>
        <w:r w:rsidR="0027167C" w:rsidRPr="00DD4B7E">
          <w:rPr>
            <w:webHidden/>
          </w:rPr>
          <w:fldChar w:fldCharType="end"/>
        </w:r>
      </w:hyperlink>
    </w:p>
    <w:p w14:paraId="4F286716" w14:textId="5A4B4ED6" w:rsidR="0027167C" w:rsidRPr="00DD4B7E" w:rsidRDefault="00000000" w:rsidP="00DD4B7E">
      <w:pPr>
        <w:pStyle w:val="TOC1"/>
        <w:jc w:val="both"/>
        <w:rPr>
          <w:rFonts w:eastAsiaTheme="minorEastAsia"/>
          <w:kern w:val="2"/>
          <w:sz w:val="22"/>
          <w:szCs w:val="22"/>
          <w:lang w:eastAsia="en-GB"/>
          <w14:ligatures w14:val="standardContextual"/>
        </w:rPr>
      </w:pPr>
      <w:hyperlink w:anchor="_Toc167209381" w:history="1">
        <w:r w:rsidR="0027167C" w:rsidRPr="00DD4B7E">
          <w:rPr>
            <w:rStyle w:val="Hyperlink"/>
          </w:rPr>
          <w:t>ÚVOD</w:t>
        </w:r>
        <w:r w:rsidR="0027167C" w:rsidRPr="00DD4B7E">
          <w:rPr>
            <w:webHidden/>
          </w:rPr>
          <w:tab/>
        </w:r>
        <w:r w:rsidR="0027167C" w:rsidRPr="00DD4B7E">
          <w:rPr>
            <w:webHidden/>
          </w:rPr>
          <w:fldChar w:fldCharType="begin"/>
        </w:r>
        <w:r w:rsidR="0027167C" w:rsidRPr="00DD4B7E">
          <w:rPr>
            <w:webHidden/>
          </w:rPr>
          <w:instrText xml:space="preserve"> PAGEREF _Toc167209381 \h </w:instrText>
        </w:r>
        <w:r w:rsidR="0027167C" w:rsidRPr="00DD4B7E">
          <w:rPr>
            <w:webHidden/>
          </w:rPr>
        </w:r>
        <w:r w:rsidR="0027167C" w:rsidRPr="00DD4B7E">
          <w:rPr>
            <w:webHidden/>
          </w:rPr>
          <w:fldChar w:fldCharType="separate"/>
        </w:r>
        <w:r w:rsidR="0027167C" w:rsidRPr="00DD4B7E">
          <w:rPr>
            <w:webHidden/>
          </w:rPr>
          <w:t>8</w:t>
        </w:r>
        <w:r w:rsidR="0027167C" w:rsidRPr="00DD4B7E">
          <w:rPr>
            <w:webHidden/>
          </w:rPr>
          <w:fldChar w:fldCharType="end"/>
        </w:r>
      </w:hyperlink>
    </w:p>
    <w:p w14:paraId="5C07A237" w14:textId="45B66D8F"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82" w:history="1">
        <w:r w:rsidR="0027167C" w:rsidRPr="00DD4B7E">
          <w:rPr>
            <w:rStyle w:val="Hyperlink"/>
          </w:rPr>
          <w:t>1</w:t>
        </w:r>
        <w:r w:rsidR="0027167C" w:rsidRPr="00DD4B7E">
          <w:rPr>
            <w:rFonts w:eastAsiaTheme="minorEastAsia"/>
            <w:kern w:val="2"/>
            <w:sz w:val="22"/>
            <w:szCs w:val="22"/>
            <w:lang w:eastAsia="en-GB"/>
            <w14:ligatures w14:val="standardContextual"/>
          </w:rPr>
          <w:tab/>
        </w:r>
        <w:r w:rsidR="0027167C" w:rsidRPr="00DD4B7E">
          <w:rPr>
            <w:rStyle w:val="Hyperlink"/>
          </w:rPr>
          <w:t>Operační systém Android</w:t>
        </w:r>
        <w:r w:rsidR="0027167C" w:rsidRPr="00DD4B7E">
          <w:rPr>
            <w:webHidden/>
          </w:rPr>
          <w:tab/>
        </w:r>
        <w:r w:rsidR="0027167C" w:rsidRPr="00DD4B7E">
          <w:rPr>
            <w:webHidden/>
          </w:rPr>
          <w:fldChar w:fldCharType="begin"/>
        </w:r>
        <w:r w:rsidR="0027167C" w:rsidRPr="00DD4B7E">
          <w:rPr>
            <w:webHidden/>
          </w:rPr>
          <w:instrText xml:space="preserve"> PAGEREF _Toc167209382 \h </w:instrText>
        </w:r>
        <w:r w:rsidR="0027167C" w:rsidRPr="00DD4B7E">
          <w:rPr>
            <w:webHidden/>
          </w:rPr>
        </w:r>
        <w:r w:rsidR="0027167C" w:rsidRPr="00DD4B7E">
          <w:rPr>
            <w:webHidden/>
          </w:rPr>
          <w:fldChar w:fldCharType="separate"/>
        </w:r>
        <w:r w:rsidR="0027167C" w:rsidRPr="00DD4B7E">
          <w:rPr>
            <w:webHidden/>
          </w:rPr>
          <w:t>9</w:t>
        </w:r>
        <w:r w:rsidR="0027167C" w:rsidRPr="00DD4B7E">
          <w:rPr>
            <w:webHidden/>
          </w:rPr>
          <w:fldChar w:fldCharType="end"/>
        </w:r>
      </w:hyperlink>
    </w:p>
    <w:p w14:paraId="2BE6EF0C" w14:textId="2F7168D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3" w:history="1">
        <w:r w:rsidR="0027167C" w:rsidRPr="00DD4B7E">
          <w:rPr>
            <w:rStyle w:val="Hyperlink"/>
            <w:noProof/>
          </w:rPr>
          <w:t>1.1</w:t>
        </w:r>
        <w:r w:rsidR="0027167C" w:rsidRPr="00DD4B7E">
          <w:rPr>
            <w:rFonts w:eastAsiaTheme="minorEastAsia"/>
            <w:noProof/>
            <w:kern w:val="2"/>
            <w:sz w:val="22"/>
            <w:szCs w:val="22"/>
            <w:lang w:eastAsia="en-GB"/>
            <w14:ligatures w14:val="standardContextual"/>
          </w:rPr>
          <w:tab/>
        </w:r>
        <w:r w:rsidR="0027167C" w:rsidRPr="00DD4B7E">
          <w:rPr>
            <w:rStyle w:val="Hyperlink"/>
            <w:noProof/>
          </w:rPr>
          <w:t>Historie Android</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_Toc167209383 \h </w:instrText>
        </w:r>
        <w:r w:rsidR="0027167C" w:rsidRPr="00DD4B7E">
          <w:rPr>
            <w:noProof/>
            <w:webHidden/>
          </w:rPr>
        </w:r>
        <w:r w:rsidR="0027167C" w:rsidRPr="00DD4B7E">
          <w:rPr>
            <w:noProof/>
            <w:webHidden/>
          </w:rPr>
          <w:fldChar w:fldCharType="separate"/>
        </w:r>
        <w:r w:rsidR="0027167C" w:rsidRPr="00DD4B7E">
          <w:rPr>
            <w:noProof/>
            <w:webHidden/>
          </w:rPr>
          <w:t>9</w:t>
        </w:r>
        <w:r w:rsidR="0027167C" w:rsidRPr="00DD4B7E">
          <w:rPr>
            <w:noProof/>
            <w:webHidden/>
          </w:rPr>
          <w:fldChar w:fldCharType="end"/>
        </w:r>
      </w:hyperlink>
    </w:p>
    <w:p w14:paraId="556D7BBF" w14:textId="2D6AD65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4" w:history="1">
        <w:r w:rsidR="0027167C" w:rsidRPr="00DD4B7E">
          <w:rPr>
            <w:rStyle w:val="Hyperlink"/>
            <w:noProof/>
          </w:rPr>
          <w:t>1.2</w:t>
        </w:r>
        <w:r w:rsidR="0027167C" w:rsidRPr="00DD4B7E">
          <w:rPr>
            <w:rFonts w:eastAsiaTheme="minorEastAsia"/>
            <w:noProof/>
            <w:kern w:val="2"/>
            <w:sz w:val="22"/>
            <w:szCs w:val="22"/>
            <w:lang w:eastAsia="en-GB"/>
            <w14:ligatures w14:val="standardContextual"/>
          </w:rPr>
          <w:tab/>
        </w:r>
        <w:r w:rsidR="0027167C" w:rsidRPr="00DD4B7E">
          <w:rPr>
            <w:rStyle w:val="Hyperlink"/>
            <w:noProof/>
          </w:rPr>
          <w:t>Architektura Operačního Systému</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_Toc167209384 \h </w:instrText>
        </w:r>
        <w:r w:rsidR="0027167C" w:rsidRPr="00DD4B7E">
          <w:rPr>
            <w:noProof/>
            <w:webHidden/>
          </w:rPr>
        </w:r>
        <w:r w:rsidR="0027167C" w:rsidRPr="00DD4B7E">
          <w:rPr>
            <w:noProof/>
            <w:webHidden/>
          </w:rPr>
          <w:fldChar w:fldCharType="separate"/>
        </w:r>
        <w:r w:rsidR="0027167C" w:rsidRPr="00DD4B7E">
          <w:rPr>
            <w:noProof/>
            <w:webHidden/>
          </w:rPr>
          <w:t>12</w:t>
        </w:r>
        <w:r w:rsidR="0027167C" w:rsidRPr="00DD4B7E">
          <w:rPr>
            <w:noProof/>
            <w:webHidden/>
          </w:rPr>
          <w:fldChar w:fldCharType="end"/>
        </w:r>
      </w:hyperlink>
    </w:p>
    <w:p w14:paraId="643126CD" w14:textId="512115E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5" w:history="1">
        <w:r w:rsidR="0027167C" w:rsidRPr="00DD4B7E">
          <w:rPr>
            <w:rStyle w:val="Hyperlink"/>
            <w:noProof/>
          </w:rPr>
          <w:t>1.3</w:t>
        </w:r>
        <w:r w:rsidR="0027167C" w:rsidRPr="00DD4B7E">
          <w:rPr>
            <w:rFonts w:eastAsiaTheme="minorEastAsia"/>
            <w:noProof/>
            <w:kern w:val="2"/>
            <w:sz w:val="22"/>
            <w:szCs w:val="22"/>
            <w:lang w:eastAsia="en-GB"/>
            <w14:ligatures w14:val="standardContextual"/>
          </w:rPr>
          <w:tab/>
        </w:r>
        <w:r w:rsidR="0027167C" w:rsidRPr="00DD4B7E">
          <w:rPr>
            <w:rStyle w:val="Hyperlink"/>
            <w:noProof/>
          </w:rPr>
          <w:t>Vývojové nástroje a prostředí</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_Toc167209385 \h </w:instrText>
        </w:r>
        <w:r w:rsidR="0027167C" w:rsidRPr="00DD4B7E">
          <w:rPr>
            <w:noProof/>
            <w:webHidden/>
          </w:rPr>
        </w:r>
        <w:r w:rsidR="0027167C" w:rsidRPr="00DD4B7E">
          <w:rPr>
            <w:noProof/>
            <w:webHidden/>
          </w:rPr>
          <w:fldChar w:fldCharType="separate"/>
        </w:r>
        <w:r w:rsidR="0027167C" w:rsidRPr="00DD4B7E">
          <w:rPr>
            <w:noProof/>
            <w:webHidden/>
          </w:rPr>
          <w:t>14</w:t>
        </w:r>
        <w:r w:rsidR="0027167C" w:rsidRPr="00DD4B7E">
          <w:rPr>
            <w:noProof/>
            <w:webHidden/>
          </w:rPr>
          <w:fldChar w:fldCharType="end"/>
        </w:r>
      </w:hyperlink>
    </w:p>
    <w:p w14:paraId="4CAA6D33" w14:textId="7305011B"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86" w:history="1">
        <w:r w:rsidR="0027167C" w:rsidRPr="00DD4B7E">
          <w:rPr>
            <w:rStyle w:val="Hyperlink"/>
          </w:rPr>
          <w:t>2</w:t>
        </w:r>
        <w:r w:rsidR="0027167C" w:rsidRPr="00DD4B7E">
          <w:rPr>
            <w:rFonts w:eastAsiaTheme="minorEastAsia"/>
            <w:kern w:val="2"/>
            <w:sz w:val="22"/>
            <w:szCs w:val="22"/>
            <w:lang w:eastAsia="en-GB"/>
            <w14:ligatures w14:val="standardContextual"/>
          </w:rPr>
          <w:tab/>
        </w:r>
        <w:r w:rsidR="0027167C" w:rsidRPr="00DD4B7E">
          <w:rPr>
            <w:rStyle w:val="Hyperlink"/>
          </w:rPr>
          <w:t>Základy Androidových aplikací</w:t>
        </w:r>
        <w:r w:rsidR="0027167C" w:rsidRPr="00DD4B7E">
          <w:rPr>
            <w:webHidden/>
          </w:rPr>
          <w:tab/>
        </w:r>
        <w:r w:rsidR="0027167C" w:rsidRPr="00DD4B7E">
          <w:rPr>
            <w:webHidden/>
          </w:rPr>
          <w:fldChar w:fldCharType="begin"/>
        </w:r>
        <w:r w:rsidR="0027167C" w:rsidRPr="00DD4B7E">
          <w:rPr>
            <w:webHidden/>
          </w:rPr>
          <w:instrText xml:space="preserve"> PAGEREF _Toc167209386 \h </w:instrText>
        </w:r>
        <w:r w:rsidR="0027167C" w:rsidRPr="00DD4B7E">
          <w:rPr>
            <w:webHidden/>
          </w:rPr>
        </w:r>
        <w:r w:rsidR="0027167C" w:rsidRPr="00DD4B7E">
          <w:rPr>
            <w:webHidden/>
          </w:rPr>
          <w:fldChar w:fldCharType="separate"/>
        </w:r>
        <w:r w:rsidR="0027167C" w:rsidRPr="00DD4B7E">
          <w:rPr>
            <w:webHidden/>
          </w:rPr>
          <w:t>15</w:t>
        </w:r>
        <w:r w:rsidR="0027167C" w:rsidRPr="00DD4B7E">
          <w:rPr>
            <w:webHidden/>
          </w:rPr>
          <w:fldChar w:fldCharType="end"/>
        </w:r>
      </w:hyperlink>
    </w:p>
    <w:p w14:paraId="412C187E" w14:textId="4011EB9E"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7" w:history="1">
        <w:r w:rsidR="0027167C" w:rsidRPr="00DD4B7E">
          <w:rPr>
            <w:rStyle w:val="Hyperlink"/>
            <w:noProof/>
          </w:rPr>
          <w:t>2.1</w:t>
        </w:r>
        <w:r w:rsidR="0027167C" w:rsidRPr="00DD4B7E">
          <w:rPr>
            <w:rFonts w:eastAsiaTheme="minorEastAsia"/>
            <w:noProof/>
            <w:kern w:val="2"/>
            <w:sz w:val="22"/>
            <w:szCs w:val="22"/>
            <w:lang w:eastAsia="en-GB"/>
            <w14:ligatures w14:val="standardContextual"/>
          </w:rPr>
          <w:tab/>
        </w:r>
        <w:r w:rsidR="0027167C" w:rsidRPr="00DD4B7E">
          <w:rPr>
            <w:rStyle w:val="Hyperlink"/>
            <w:noProof/>
          </w:rPr>
          <w:t>Programovací jazyky pro Android</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_Toc167209387 \h </w:instrText>
        </w:r>
        <w:r w:rsidR="0027167C" w:rsidRPr="00DD4B7E">
          <w:rPr>
            <w:noProof/>
            <w:webHidden/>
          </w:rPr>
        </w:r>
        <w:r w:rsidR="0027167C" w:rsidRPr="00DD4B7E">
          <w:rPr>
            <w:noProof/>
            <w:webHidden/>
          </w:rPr>
          <w:fldChar w:fldCharType="separate"/>
        </w:r>
        <w:r w:rsidR="0027167C" w:rsidRPr="00DD4B7E">
          <w:rPr>
            <w:noProof/>
            <w:webHidden/>
          </w:rPr>
          <w:t>15</w:t>
        </w:r>
        <w:r w:rsidR="0027167C" w:rsidRPr="00DD4B7E">
          <w:rPr>
            <w:noProof/>
            <w:webHidden/>
          </w:rPr>
          <w:fldChar w:fldCharType="end"/>
        </w:r>
      </w:hyperlink>
    </w:p>
    <w:p w14:paraId="53B460E1" w14:textId="515A8CAB"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8" w:history="1">
        <w:r w:rsidR="0027167C" w:rsidRPr="00DD4B7E">
          <w:rPr>
            <w:rStyle w:val="Hyperlink"/>
            <w:noProof/>
          </w:rPr>
          <w:t>2.2</w:t>
        </w:r>
        <w:r w:rsidR="0027167C" w:rsidRPr="00DD4B7E">
          <w:rPr>
            <w:rFonts w:eastAsiaTheme="minorEastAsia"/>
            <w:noProof/>
            <w:kern w:val="2"/>
            <w:sz w:val="22"/>
            <w:szCs w:val="22"/>
            <w:lang w:eastAsia="en-GB"/>
            <w14:ligatures w14:val="standardContextual"/>
          </w:rPr>
          <w:tab/>
        </w:r>
        <w:r w:rsidR="0027167C" w:rsidRPr="00DD4B7E">
          <w:rPr>
            <w:rStyle w:val="Hyperlink"/>
            <w:noProof/>
          </w:rPr>
          <w:t>Typy aplikací [1]</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_Toc167209388 \h </w:instrText>
        </w:r>
        <w:r w:rsidR="0027167C" w:rsidRPr="00DD4B7E">
          <w:rPr>
            <w:noProof/>
            <w:webHidden/>
          </w:rPr>
        </w:r>
        <w:r w:rsidR="0027167C" w:rsidRPr="00DD4B7E">
          <w:rPr>
            <w:noProof/>
            <w:webHidden/>
          </w:rPr>
          <w:fldChar w:fldCharType="separate"/>
        </w:r>
        <w:r w:rsidR="0027167C" w:rsidRPr="00DD4B7E">
          <w:rPr>
            <w:noProof/>
            <w:webHidden/>
          </w:rPr>
          <w:t>17</w:t>
        </w:r>
        <w:r w:rsidR="0027167C" w:rsidRPr="00DD4B7E">
          <w:rPr>
            <w:noProof/>
            <w:webHidden/>
          </w:rPr>
          <w:fldChar w:fldCharType="end"/>
        </w:r>
      </w:hyperlink>
    </w:p>
    <w:p w14:paraId="49F5800A" w14:textId="42811084"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89" w:history="1">
        <w:r w:rsidR="0027167C" w:rsidRPr="00DD4B7E">
          <w:rPr>
            <w:rStyle w:val="Hyperlink"/>
            <w:noProof/>
          </w:rPr>
          <w:t>2.3</w:t>
        </w:r>
        <w:r w:rsidR="0027167C" w:rsidRPr="00DD4B7E">
          <w:rPr>
            <w:rFonts w:eastAsiaTheme="minorEastAsia"/>
            <w:noProof/>
            <w:kern w:val="2"/>
            <w:sz w:val="22"/>
            <w:szCs w:val="22"/>
            <w:lang w:eastAsia="en-GB"/>
            <w14:ligatures w14:val="standardContextual"/>
          </w:rPr>
          <w:tab/>
        </w:r>
        <w:r w:rsidR="0027167C" w:rsidRPr="00DD4B7E">
          <w:rPr>
            <w:rStyle w:val="Hyperlink"/>
            <w:noProof/>
          </w:rPr>
          <w:t>Komponenty aplikací</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_Toc167209389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6A3DD37A" w14:textId="43CA1CCB"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0" w:history="1">
        <w:r w:rsidR="0027167C" w:rsidRPr="00DD4B7E">
          <w:rPr>
            <w:rStyle w:val="Hyperlink"/>
            <w:noProof/>
          </w:rPr>
          <w:t>2.3.1</w:t>
        </w:r>
        <w:r w:rsidR="0027167C" w:rsidRPr="00DD4B7E">
          <w:rPr>
            <w:rFonts w:eastAsiaTheme="minorEastAsia"/>
            <w:noProof/>
            <w:kern w:val="2"/>
            <w:sz w:val="22"/>
            <w:szCs w:val="22"/>
            <w:lang w:eastAsia="en-GB"/>
            <w14:ligatures w14:val="standardContextual"/>
          </w:rPr>
          <w:tab/>
        </w:r>
        <w:r w:rsidR="0027167C" w:rsidRPr="00DD4B7E">
          <w:rPr>
            <w:rStyle w:val="Hyperlink"/>
            <w:noProof/>
          </w:rPr>
          <w:t>Aktivity (Activities)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_Toc167209390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60E6D2F9" w14:textId="3CD87623"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1" w:history="1">
        <w:r w:rsidR="0027167C" w:rsidRPr="00DD4B7E">
          <w:rPr>
            <w:rStyle w:val="Hyperlink"/>
            <w:noProof/>
          </w:rPr>
          <w:t>2.3.2</w:t>
        </w:r>
        <w:r w:rsidR="0027167C" w:rsidRPr="00DD4B7E">
          <w:rPr>
            <w:rFonts w:eastAsiaTheme="minorEastAsia"/>
            <w:noProof/>
            <w:kern w:val="2"/>
            <w:sz w:val="22"/>
            <w:szCs w:val="22"/>
            <w:lang w:eastAsia="en-GB"/>
            <w14:ligatures w14:val="standardContextual"/>
          </w:rPr>
          <w:tab/>
        </w:r>
        <w:r w:rsidR="0027167C" w:rsidRPr="00DD4B7E">
          <w:rPr>
            <w:rStyle w:val="Hyperlink"/>
            <w:noProof/>
          </w:rPr>
          <w:t>Služby (Services)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_Toc167209391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12388AA1" w14:textId="29B701BC"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2" w:history="1">
        <w:r w:rsidR="0027167C" w:rsidRPr="00DD4B7E">
          <w:rPr>
            <w:rStyle w:val="Hyperlink"/>
            <w:noProof/>
          </w:rPr>
          <w:t>2.3.3</w:t>
        </w:r>
        <w:r w:rsidR="0027167C" w:rsidRPr="00DD4B7E">
          <w:rPr>
            <w:rFonts w:eastAsiaTheme="minorEastAsia"/>
            <w:noProof/>
            <w:kern w:val="2"/>
            <w:sz w:val="22"/>
            <w:szCs w:val="22"/>
            <w:lang w:eastAsia="en-GB"/>
            <w14:ligatures w14:val="standardContextual"/>
          </w:rPr>
          <w:tab/>
        </w:r>
        <w:r w:rsidR="0027167C" w:rsidRPr="00DD4B7E">
          <w:rPr>
            <w:rStyle w:val="Hyperlink"/>
            <w:noProof/>
          </w:rPr>
          <w:t>Přijímače vysílání (Broadcast receivers)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_Toc167209392 \h </w:instrText>
        </w:r>
        <w:r w:rsidR="0027167C" w:rsidRPr="00DD4B7E">
          <w:rPr>
            <w:noProof/>
            <w:webHidden/>
          </w:rPr>
        </w:r>
        <w:r w:rsidR="0027167C" w:rsidRPr="00DD4B7E">
          <w:rPr>
            <w:noProof/>
            <w:webHidden/>
          </w:rPr>
          <w:fldChar w:fldCharType="separate"/>
        </w:r>
        <w:r w:rsidR="0027167C" w:rsidRPr="00DD4B7E">
          <w:rPr>
            <w:noProof/>
            <w:webHidden/>
          </w:rPr>
          <w:t>18</w:t>
        </w:r>
        <w:r w:rsidR="0027167C" w:rsidRPr="00DD4B7E">
          <w:rPr>
            <w:noProof/>
            <w:webHidden/>
          </w:rPr>
          <w:fldChar w:fldCharType="end"/>
        </w:r>
      </w:hyperlink>
    </w:p>
    <w:p w14:paraId="1E2AF2BF" w14:textId="77FFDC3E"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3" w:history="1">
        <w:r w:rsidR="0027167C" w:rsidRPr="00DD4B7E">
          <w:rPr>
            <w:rStyle w:val="Hyperlink"/>
            <w:noProof/>
          </w:rPr>
          <w:t>2.3.4</w:t>
        </w:r>
        <w:r w:rsidR="0027167C" w:rsidRPr="00DD4B7E">
          <w:rPr>
            <w:rFonts w:eastAsiaTheme="minorEastAsia"/>
            <w:noProof/>
            <w:kern w:val="2"/>
            <w:sz w:val="22"/>
            <w:szCs w:val="22"/>
            <w:lang w:eastAsia="en-GB"/>
            <w14:ligatures w14:val="standardContextual"/>
          </w:rPr>
          <w:tab/>
        </w:r>
        <w:r w:rsidR="0027167C" w:rsidRPr="00DD4B7E">
          <w:rPr>
            <w:rStyle w:val="Hyperlink"/>
            <w:noProof/>
          </w:rPr>
          <w:t>Poskytovatelé obsahu (Content providers)</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_Toc167209393 \h </w:instrText>
        </w:r>
        <w:r w:rsidR="0027167C" w:rsidRPr="00DD4B7E">
          <w:rPr>
            <w:noProof/>
            <w:webHidden/>
          </w:rPr>
        </w:r>
        <w:r w:rsidR="0027167C" w:rsidRPr="00DD4B7E">
          <w:rPr>
            <w:noProof/>
            <w:webHidden/>
          </w:rPr>
          <w:fldChar w:fldCharType="separate"/>
        </w:r>
        <w:r w:rsidR="0027167C" w:rsidRPr="00DD4B7E">
          <w:rPr>
            <w:noProof/>
            <w:webHidden/>
          </w:rPr>
          <w:t>19</w:t>
        </w:r>
        <w:r w:rsidR="0027167C" w:rsidRPr="00DD4B7E">
          <w:rPr>
            <w:noProof/>
            <w:webHidden/>
          </w:rPr>
          <w:fldChar w:fldCharType="end"/>
        </w:r>
      </w:hyperlink>
    </w:p>
    <w:p w14:paraId="70AF3BF6" w14:textId="31657294"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4" w:history="1">
        <w:r w:rsidR="0027167C" w:rsidRPr="00DD4B7E">
          <w:rPr>
            <w:rStyle w:val="Hyperlink"/>
            <w:noProof/>
          </w:rPr>
          <w:t>2.3.5</w:t>
        </w:r>
        <w:r w:rsidR="0027167C" w:rsidRPr="00DD4B7E">
          <w:rPr>
            <w:rFonts w:eastAsiaTheme="minorEastAsia"/>
            <w:noProof/>
            <w:kern w:val="2"/>
            <w:sz w:val="22"/>
            <w:szCs w:val="22"/>
            <w:lang w:eastAsia="en-GB"/>
            <w14:ligatures w14:val="standardContextual"/>
          </w:rPr>
          <w:tab/>
        </w:r>
        <w:r w:rsidR="0027167C" w:rsidRPr="00DD4B7E">
          <w:rPr>
            <w:rStyle w:val="Hyperlink"/>
            <w:noProof/>
          </w:rPr>
          <w:t>Záměr (Intent)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_Toc167209394 \h </w:instrText>
        </w:r>
        <w:r w:rsidR="0027167C" w:rsidRPr="00DD4B7E">
          <w:rPr>
            <w:noProof/>
            <w:webHidden/>
          </w:rPr>
        </w:r>
        <w:r w:rsidR="0027167C" w:rsidRPr="00DD4B7E">
          <w:rPr>
            <w:noProof/>
            <w:webHidden/>
          </w:rPr>
          <w:fldChar w:fldCharType="separate"/>
        </w:r>
        <w:r w:rsidR="0027167C" w:rsidRPr="00DD4B7E">
          <w:rPr>
            <w:noProof/>
            <w:webHidden/>
          </w:rPr>
          <w:t>19</w:t>
        </w:r>
        <w:r w:rsidR="0027167C" w:rsidRPr="00DD4B7E">
          <w:rPr>
            <w:noProof/>
            <w:webHidden/>
          </w:rPr>
          <w:fldChar w:fldCharType="end"/>
        </w:r>
      </w:hyperlink>
    </w:p>
    <w:p w14:paraId="0D9C3D83" w14:textId="2B535575"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5" w:history="1">
        <w:r w:rsidR="0027167C" w:rsidRPr="00DD4B7E">
          <w:rPr>
            <w:rStyle w:val="Hyperlink"/>
            <w:noProof/>
          </w:rPr>
          <w:t>2.3.6</w:t>
        </w:r>
        <w:r w:rsidR="0027167C" w:rsidRPr="00DD4B7E">
          <w:rPr>
            <w:rFonts w:eastAsiaTheme="minorEastAsia"/>
            <w:noProof/>
            <w:kern w:val="2"/>
            <w:sz w:val="22"/>
            <w:szCs w:val="22"/>
            <w:lang w:eastAsia="en-GB"/>
            <w14:ligatures w14:val="standardContextual"/>
          </w:rPr>
          <w:tab/>
        </w:r>
        <w:r w:rsidR="0027167C" w:rsidRPr="00DD4B7E">
          <w:rPr>
            <w:rStyle w:val="Hyperlink"/>
            <w:noProof/>
          </w:rPr>
          <w:t>Android Manifest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_Toc167209395 \h </w:instrText>
        </w:r>
        <w:r w:rsidR="0027167C" w:rsidRPr="00DD4B7E">
          <w:rPr>
            <w:noProof/>
            <w:webHidden/>
          </w:rPr>
        </w:r>
        <w:r w:rsidR="0027167C" w:rsidRPr="00DD4B7E">
          <w:rPr>
            <w:noProof/>
            <w:webHidden/>
          </w:rPr>
          <w:fldChar w:fldCharType="separate"/>
        </w:r>
        <w:r w:rsidR="0027167C" w:rsidRPr="00DD4B7E">
          <w:rPr>
            <w:noProof/>
            <w:webHidden/>
          </w:rPr>
          <w:t>20</w:t>
        </w:r>
        <w:r w:rsidR="0027167C" w:rsidRPr="00DD4B7E">
          <w:rPr>
            <w:noProof/>
            <w:webHidden/>
          </w:rPr>
          <w:fldChar w:fldCharType="end"/>
        </w:r>
      </w:hyperlink>
    </w:p>
    <w:p w14:paraId="3DF088DB" w14:textId="153BCDB1" w:rsidR="0027167C" w:rsidRPr="00DD4B7E" w:rsidRDefault="00000000" w:rsidP="00DD4B7E">
      <w:pPr>
        <w:pStyle w:val="TOC3"/>
        <w:tabs>
          <w:tab w:val="left" w:pos="1100"/>
          <w:tab w:val="right" w:leader="dot" w:pos="9062"/>
        </w:tabs>
        <w:jc w:val="both"/>
        <w:rPr>
          <w:rFonts w:eastAsiaTheme="minorEastAsia"/>
          <w:noProof/>
          <w:kern w:val="2"/>
          <w:sz w:val="22"/>
          <w:szCs w:val="22"/>
          <w:lang w:eastAsia="en-GB"/>
          <w14:ligatures w14:val="standardContextual"/>
        </w:rPr>
      </w:pPr>
      <w:hyperlink w:anchor="_Toc167209396" w:history="1">
        <w:r w:rsidR="0027167C" w:rsidRPr="00DD4B7E">
          <w:rPr>
            <w:rStyle w:val="Hyperlink"/>
            <w:noProof/>
          </w:rPr>
          <w:t>2.3.7</w:t>
        </w:r>
        <w:r w:rsidR="0027167C" w:rsidRPr="00DD4B7E">
          <w:rPr>
            <w:rFonts w:eastAsiaTheme="minorEastAsia"/>
            <w:noProof/>
            <w:kern w:val="2"/>
            <w:sz w:val="22"/>
            <w:szCs w:val="22"/>
            <w:lang w:eastAsia="en-GB"/>
            <w14:ligatures w14:val="standardContextual"/>
          </w:rPr>
          <w:tab/>
        </w:r>
        <w:r w:rsidR="0027167C" w:rsidRPr="00DD4B7E">
          <w:rPr>
            <w:rStyle w:val="Hyperlink"/>
            <w:noProof/>
          </w:rPr>
          <w:t>Android API</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_Toc167209396 \h </w:instrText>
        </w:r>
        <w:r w:rsidR="0027167C" w:rsidRPr="00DD4B7E">
          <w:rPr>
            <w:noProof/>
            <w:webHidden/>
          </w:rPr>
        </w:r>
        <w:r w:rsidR="0027167C" w:rsidRPr="00DD4B7E">
          <w:rPr>
            <w:noProof/>
            <w:webHidden/>
          </w:rPr>
          <w:fldChar w:fldCharType="separate"/>
        </w:r>
        <w:r w:rsidR="0027167C" w:rsidRPr="00DD4B7E">
          <w:rPr>
            <w:noProof/>
            <w:webHidden/>
          </w:rPr>
          <w:t>22</w:t>
        </w:r>
        <w:r w:rsidR="0027167C" w:rsidRPr="00DD4B7E">
          <w:rPr>
            <w:noProof/>
            <w:webHidden/>
          </w:rPr>
          <w:fldChar w:fldCharType="end"/>
        </w:r>
      </w:hyperlink>
    </w:p>
    <w:p w14:paraId="4FBF1139" w14:textId="7BFB2E8E"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397" w:history="1">
        <w:r w:rsidR="0027167C" w:rsidRPr="00DD4B7E">
          <w:rPr>
            <w:rStyle w:val="Hyperlink"/>
          </w:rPr>
          <w:t>3</w:t>
        </w:r>
        <w:r w:rsidR="0027167C" w:rsidRPr="00DD4B7E">
          <w:rPr>
            <w:rFonts w:eastAsiaTheme="minorEastAsia"/>
            <w:kern w:val="2"/>
            <w:sz w:val="22"/>
            <w:szCs w:val="22"/>
            <w:lang w:eastAsia="en-GB"/>
            <w14:ligatures w14:val="standardContextual"/>
          </w:rPr>
          <w:tab/>
        </w:r>
        <w:r w:rsidR="0027167C" w:rsidRPr="00DD4B7E">
          <w:rPr>
            <w:rStyle w:val="Hyperlink"/>
          </w:rPr>
          <w:t>Tvorba Aplikace</w:t>
        </w:r>
        <w:r w:rsidR="0027167C" w:rsidRPr="00DD4B7E">
          <w:rPr>
            <w:webHidden/>
          </w:rPr>
          <w:tab/>
        </w:r>
        <w:r w:rsidR="0027167C" w:rsidRPr="00DD4B7E">
          <w:rPr>
            <w:webHidden/>
          </w:rPr>
          <w:fldChar w:fldCharType="begin"/>
        </w:r>
        <w:r w:rsidR="0027167C" w:rsidRPr="00DD4B7E">
          <w:rPr>
            <w:webHidden/>
          </w:rPr>
          <w:instrText xml:space="preserve"> PAGEREF _Toc167209397 \h </w:instrText>
        </w:r>
        <w:r w:rsidR="0027167C" w:rsidRPr="00DD4B7E">
          <w:rPr>
            <w:webHidden/>
          </w:rPr>
        </w:r>
        <w:r w:rsidR="0027167C" w:rsidRPr="00DD4B7E">
          <w:rPr>
            <w:webHidden/>
          </w:rPr>
          <w:fldChar w:fldCharType="separate"/>
        </w:r>
        <w:r w:rsidR="0027167C" w:rsidRPr="00DD4B7E">
          <w:rPr>
            <w:webHidden/>
          </w:rPr>
          <w:t>23</w:t>
        </w:r>
        <w:r w:rsidR="0027167C" w:rsidRPr="00DD4B7E">
          <w:rPr>
            <w:webHidden/>
          </w:rPr>
          <w:fldChar w:fldCharType="end"/>
        </w:r>
      </w:hyperlink>
    </w:p>
    <w:p w14:paraId="7004A579" w14:textId="242A8FB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98" w:history="1">
        <w:r w:rsidR="0027167C" w:rsidRPr="00DD4B7E">
          <w:rPr>
            <w:rStyle w:val="Hyperlink"/>
            <w:noProof/>
          </w:rPr>
          <w:t>3.1</w:t>
        </w:r>
        <w:r w:rsidR="0027167C" w:rsidRPr="00DD4B7E">
          <w:rPr>
            <w:rFonts w:eastAsiaTheme="minorEastAsia"/>
            <w:noProof/>
            <w:kern w:val="2"/>
            <w:sz w:val="22"/>
            <w:szCs w:val="22"/>
            <w:lang w:eastAsia="en-GB"/>
            <w14:ligatures w14:val="standardContextual"/>
          </w:rPr>
          <w:tab/>
        </w:r>
        <w:r w:rsidR="0027167C" w:rsidRPr="00DD4B7E">
          <w:rPr>
            <w:rStyle w:val="Hyperlink"/>
            <w:noProof/>
          </w:rPr>
          <w:t>Návrh aplikace</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_Toc167209398 \h </w:instrText>
        </w:r>
        <w:r w:rsidR="0027167C" w:rsidRPr="00DD4B7E">
          <w:rPr>
            <w:noProof/>
            <w:webHidden/>
          </w:rPr>
        </w:r>
        <w:r w:rsidR="0027167C" w:rsidRPr="00DD4B7E">
          <w:rPr>
            <w:noProof/>
            <w:webHidden/>
          </w:rPr>
          <w:fldChar w:fldCharType="separate"/>
        </w:r>
        <w:r w:rsidR="0027167C" w:rsidRPr="00DD4B7E">
          <w:rPr>
            <w:noProof/>
            <w:webHidden/>
          </w:rPr>
          <w:t>23</w:t>
        </w:r>
        <w:r w:rsidR="0027167C" w:rsidRPr="00DD4B7E">
          <w:rPr>
            <w:noProof/>
            <w:webHidden/>
          </w:rPr>
          <w:fldChar w:fldCharType="end"/>
        </w:r>
      </w:hyperlink>
    </w:p>
    <w:p w14:paraId="7D4D1721" w14:textId="5A68D496"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399" w:history="1">
        <w:r w:rsidR="0027167C" w:rsidRPr="00DD4B7E">
          <w:rPr>
            <w:rStyle w:val="Hyperlink"/>
            <w:noProof/>
          </w:rPr>
          <w:t>3.2</w:t>
        </w:r>
        <w:r w:rsidR="0027167C" w:rsidRPr="00DD4B7E">
          <w:rPr>
            <w:rFonts w:eastAsiaTheme="minorEastAsia"/>
            <w:noProof/>
            <w:kern w:val="2"/>
            <w:sz w:val="22"/>
            <w:szCs w:val="22"/>
            <w:lang w:eastAsia="en-GB"/>
            <w14:ligatures w14:val="standardContextual"/>
          </w:rPr>
          <w:tab/>
        </w:r>
        <w:r w:rsidR="0027167C" w:rsidRPr="00DD4B7E">
          <w:rPr>
            <w:rStyle w:val="Hyperlink"/>
            <w:noProof/>
          </w:rPr>
          <w:t>Tvorba aplikace</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_Toc167209399 \h </w:instrText>
        </w:r>
        <w:r w:rsidR="0027167C" w:rsidRPr="00DD4B7E">
          <w:rPr>
            <w:noProof/>
            <w:webHidden/>
          </w:rPr>
        </w:r>
        <w:r w:rsidR="0027167C" w:rsidRPr="00DD4B7E">
          <w:rPr>
            <w:noProof/>
            <w:webHidden/>
          </w:rPr>
          <w:fldChar w:fldCharType="separate"/>
        </w:r>
        <w:r w:rsidR="0027167C" w:rsidRPr="00DD4B7E">
          <w:rPr>
            <w:noProof/>
            <w:webHidden/>
          </w:rPr>
          <w:t>26</w:t>
        </w:r>
        <w:r w:rsidR="0027167C" w:rsidRPr="00DD4B7E">
          <w:rPr>
            <w:noProof/>
            <w:webHidden/>
          </w:rPr>
          <w:fldChar w:fldCharType="end"/>
        </w:r>
      </w:hyperlink>
    </w:p>
    <w:p w14:paraId="117D36B7" w14:textId="50EF7A0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0" w:history="1">
        <w:r w:rsidR="0027167C" w:rsidRPr="00DD4B7E">
          <w:rPr>
            <w:rStyle w:val="Hyperlink"/>
            <w:noProof/>
          </w:rPr>
          <w:t>3.3</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activity_main.xml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_Toc167209400 \h </w:instrText>
        </w:r>
        <w:r w:rsidR="0027167C" w:rsidRPr="00DD4B7E">
          <w:rPr>
            <w:noProof/>
            <w:webHidden/>
          </w:rPr>
        </w:r>
        <w:r w:rsidR="0027167C" w:rsidRPr="00DD4B7E">
          <w:rPr>
            <w:noProof/>
            <w:webHidden/>
          </w:rPr>
          <w:fldChar w:fldCharType="separate"/>
        </w:r>
        <w:r w:rsidR="0027167C" w:rsidRPr="00DD4B7E">
          <w:rPr>
            <w:noProof/>
            <w:webHidden/>
          </w:rPr>
          <w:t>31</w:t>
        </w:r>
        <w:r w:rsidR="0027167C" w:rsidRPr="00DD4B7E">
          <w:rPr>
            <w:noProof/>
            <w:webHidden/>
          </w:rPr>
          <w:fldChar w:fldCharType="end"/>
        </w:r>
      </w:hyperlink>
    </w:p>
    <w:p w14:paraId="0BA8C959" w14:textId="688C51EE"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1" w:history="1">
        <w:r w:rsidR="0027167C" w:rsidRPr="00DD4B7E">
          <w:rPr>
            <w:rStyle w:val="Hyperlink"/>
            <w:noProof/>
          </w:rPr>
          <w:t>3.4</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activity_game.xml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_Toc167209401 \h </w:instrText>
        </w:r>
        <w:r w:rsidR="0027167C" w:rsidRPr="00DD4B7E">
          <w:rPr>
            <w:noProof/>
            <w:webHidden/>
          </w:rPr>
        </w:r>
        <w:r w:rsidR="0027167C" w:rsidRPr="00DD4B7E">
          <w:rPr>
            <w:noProof/>
            <w:webHidden/>
          </w:rPr>
          <w:fldChar w:fldCharType="separate"/>
        </w:r>
        <w:r w:rsidR="0027167C" w:rsidRPr="00DD4B7E">
          <w:rPr>
            <w:noProof/>
            <w:webHidden/>
          </w:rPr>
          <w:t>34</w:t>
        </w:r>
        <w:r w:rsidR="0027167C" w:rsidRPr="00DD4B7E">
          <w:rPr>
            <w:noProof/>
            <w:webHidden/>
          </w:rPr>
          <w:fldChar w:fldCharType="end"/>
        </w:r>
      </w:hyperlink>
    </w:p>
    <w:p w14:paraId="65411E04" w14:textId="62449D8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2" w:history="1">
        <w:r w:rsidR="0027167C" w:rsidRPr="00DD4B7E">
          <w:rPr>
            <w:rStyle w:val="Hyperlink"/>
            <w:noProof/>
          </w:rPr>
          <w:t>3.5</w:t>
        </w:r>
        <w:r w:rsidR="0027167C" w:rsidRPr="00DD4B7E">
          <w:rPr>
            <w:rFonts w:eastAsiaTheme="minorEastAsia"/>
            <w:noProof/>
            <w:kern w:val="2"/>
            <w:sz w:val="22"/>
            <w:szCs w:val="22"/>
            <w:lang w:eastAsia="en-GB"/>
            <w14:ligatures w14:val="standardContextual"/>
          </w:rPr>
          <w:tab/>
        </w:r>
        <w:r w:rsidR="0027167C" w:rsidRPr="00DD4B7E">
          <w:rPr>
            <w:rStyle w:val="Hyperlink"/>
            <w:noProof/>
          </w:rPr>
          <w:t>MainActivity.kt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_Toc167209402 \h </w:instrText>
        </w:r>
        <w:r w:rsidR="0027167C" w:rsidRPr="00DD4B7E">
          <w:rPr>
            <w:noProof/>
            <w:webHidden/>
          </w:rPr>
        </w:r>
        <w:r w:rsidR="0027167C" w:rsidRPr="00DD4B7E">
          <w:rPr>
            <w:noProof/>
            <w:webHidden/>
          </w:rPr>
          <w:fldChar w:fldCharType="separate"/>
        </w:r>
        <w:r w:rsidR="0027167C" w:rsidRPr="00DD4B7E">
          <w:rPr>
            <w:noProof/>
            <w:webHidden/>
          </w:rPr>
          <w:t>37</w:t>
        </w:r>
        <w:r w:rsidR="0027167C" w:rsidRPr="00DD4B7E">
          <w:rPr>
            <w:noProof/>
            <w:webHidden/>
          </w:rPr>
          <w:fldChar w:fldCharType="end"/>
        </w:r>
      </w:hyperlink>
    </w:p>
    <w:p w14:paraId="0E29729F" w14:textId="06D91B69"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3" w:history="1">
        <w:r w:rsidR="0027167C" w:rsidRPr="00DD4B7E">
          <w:rPr>
            <w:rStyle w:val="Hyperlink"/>
            <w:noProof/>
          </w:rPr>
          <w:t>3.6</w:t>
        </w:r>
        <w:r w:rsidR="0027167C" w:rsidRPr="00DD4B7E">
          <w:rPr>
            <w:rFonts w:eastAsiaTheme="minorEastAsia"/>
            <w:noProof/>
            <w:kern w:val="2"/>
            <w:sz w:val="22"/>
            <w:szCs w:val="22"/>
            <w:lang w:eastAsia="en-GB"/>
            <w14:ligatures w14:val="standardContextual"/>
          </w:rPr>
          <w:tab/>
        </w:r>
        <w:r w:rsidR="0027167C" w:rsidRPr="00DD4B7E">
          <w:rPr>
            <w:rStyle w:val="Hyperlink"/>
            <w:noProof/>
          </w:rPr>
          <w:t>GameActivity.kt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_Toc167209403 \h </w:instrText>
        </w:r>
        <w:r w:rsidR="0027167C" w:rsidRPr="00DD4B7E">
          <w:rPr>
            <w:noProof/>
            <w:webHidden/>
          </w:rPr>
        </w:r>
        <w:r w:rsidR="0027167C" w:rsidRPr="00DD4B7E">
          <w:rPr>
            <w:noProof/>
            <w:webHidden/>
          </w:rPr>
          <w:fldChar w:fldCharType="separate"/>
        </w:r>
        <w:r w:rsidR="0027167C" w:rsidRPr="00DD4B7E">
          <w:rPr>
            <w:noProof/>
            <w:webHidden/>
          </w:rPr>
          <w:t>39</w:t>
        </w:r>
        <w:r w:rsidR="0027167C" w:rsidRPr="00DD4B7E">
          <w:rPr>
            <w:noProof/>
            <w:webHidden/>
          </w:rPr>
          <w:fldChar w:fldCharType="end"/>
        </w:r>
      </w:hyperlink>
    </w:p>
    <w:p w14:paraId="671EF834" w14:textId="656A2D64"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404" w:history="1">
        <w:r w:rsidR="0027167C" w:rsidRPr="00DD4B7E">
          <w:rPr>
            <w:rStyle w:val="Hyperlink"/>
          </w:rPr>
          <w:t>4</w:t>
        </w:r>
        <w:r w:rsidR="0027167C" w:rsidRPr="00DD4B7E">
          <w:rPr>
            <w:rFonts w:eastAsiaTheme="minorEastAsia"/>
            <w:kern w:val="2"/>
            <w:sz w:val="22"/>
            <w:szCs w:val="22"/>
            <w:lang w:eastAsia="en-GB"/>
            <w14:ligatures w14:val="standardContextual"/>
          </w:rPr>
          <w:tab/>
        </w:r>
        <w:r w:rsidR="0027167C" w:rsidRPr="00DD4B7E">
          <w:rPr>
            <w:rStyle w:val="Hyperlink"/>
          </w:rPr>
          <w:t>Testování</w:t>
        </w:r>
        <w:r w:rsidR="0027167C" w:rsidRPr="00DD4B7E">
          <w:rPr>
            <w:webHidden/>
          </w:rPr>
          <w:tab/>
        </w:r>
        <w:r w:rsidR="0027167C" w:rsidRPr="00DD4B7E">
          <w:rPr>
            <w:webHidden/>
          </w:rPr>
          <w:fldChar w:fldCharType="begin"/>
        </w:r>
        <w:r w:rsidR="0027167C" w:rsidRPr="00DD4B7E">
          <w:rPr>
            <w:webHidden/>
          </w:rPr>
          <w:instrText xml:space="preserve"> PAGEREF _Toc167209404 \h </w:instrText>
        </w:r>
        <w:r w:rsidR="0027167C" w:rsidRPr="00DD4B7E">
          <w:rPr>
            <w:webHidden/>
          </w:rPr>
        </w:r>
        <w:r w:rsidR="0027167C" w:rsidRPr="00DD4B7E">
          <w:rPr>
            <w:webHidden/>
          </w:rPr>
          <w:fldChar w:fldCharType="separate"/>
        </w:r>
        <w:r w:rsidR="0027167C" w:rsidRPr="00DD4B7E">
          <w:rPr>
            <w:webHidden/>
          </w:rPr>
          <w:t>47</w:t>
        </w:r>
        <w:r w:rsidR="0027167C" w:rsidRPr="00DD4B7E">
          <w:rPr>
            <w:webHidden/>
          </w:rPr>
          <w:fldChar w:fldCharType="end"/>
        </w:r>
      </w:hyperlink>
    </w:p>
    <w:p w14:paraId="2A24D6CE" w14:textId="1AAC56ED" w:rsidR="0027167C" w:rsidRPr="00DD4B7E" w:rsidRDefault="00000000" w:rsidP="00DD4B7E">
      <w:pPr>
        <w:pStyle w:val="TOC1"/>
        <w:tabs>
          <w:tab w:val="left" w:pos="400"/>
        </w:tabs>
        <w:jc w:val="both"/>
        <w:rPr>
          <w:rFonts w:eastAsiaTheme="minorEastAsia"/>
          <w:kern w:val="2"/>
          <w:sz w:val="22"/>
          <w:szCs w:val="22"/>
          <w:lang w:eastAsia="en-GB"/>
          <w14:ligatures w14:val="standardContextual"/>
        </w:rPr>
      </w:pPr>
      <w:hyperlink w:anchor="_Toc167209405" w:history="1">
        <w:r w:rsidR="0027167C" w:rsidRPr="00DD4B7E">
          <w:rPr>
            <w:rStyle w:val="Hyperlink"/>
          </w:rPr>
          <w:t>5</w:t>
        </w:r>
        <w:r w:rsidR="0027167C" w:rsidRPr="00DD4B7E">
          <w:rPr>
            <w:rFonts w:eastAsiaTheme="minorEastAsia"/>
            <w:kern w:val="2"/>
            <w:sz w:val="22"/>
            <w:szCs w:val="22"/>
            <w:lang w:eastAsia="en-GB"/>
            <w14:ligatures w14:val="standardContextual"/>
          </w:rPr>
          <w:tab/>
        </w:r>
        <w:r w:rsidR="0027167C" w:rsidRPr="00DD4B7E">
          <w:rPr>
            <w:rStyle w:val="Hyperlink"/>
          </w:rPr>
          <w:t>Tvorba aplikace 2</w:t>
        </w:r>
        <w:r w:rsidR="0027167C" w:rsidRPr="00DD4B7E">
          <w:rPr>
            <w:webHidden/>
          </w:rPr>
          <w:tab/>
        </w:r>
        <w:r w:rsidR="0027167C" w:rsidRPr="00DD4B7E">
          <w:rPr>
            <w:webHidden/>
          </w:rPr>
          <w:fldChar w:fldCharType="begin"/>
        </w:r>
        <w:r w:rsidR="0027167C" w:rsidRPr="00DD4B7E">
          <w:rPr>
            <w:webHidden/>
          </w:rPr>
          <w:instrText xml:space="preserve"> PAGEREF _Toc167209405 \h </w:instrText>
        </w:r>
        <w:r w:rsidR="0027167C" w:rsidRPr="00DD4B7E">
          <w:rPr>
            <w:webHidden/>
          </w:rPr>
        </w:r>
        <w:r w:rsidR="0027167C" w:rsidRPr="00DD4B7E">
          <w:rPr>
            <w:webHidden/>
          </w:rPr>
          <w:fldChar w:fldCharType="separate"/>
        </w:r>
        <w:r w:rsidR="0027167C" w:rsidRPr="00DD4B7E">
          <w:rPr>
            <w:webHidden/>
          </w:rPr>
          <w:t>49</w:t>
        </w:r>
        <w:r w:rsidR="0027167C" w:rsidRPr="00DD4B7E">
          <w:rPr>
            <w:webHidden/>
          </w:rPr>
          <w:fldChar w:fldCharType="end"/>
        </w:r>
      </w:hyperlink>
    </w:p>
    <w:p w14:paraId="62517699" w14:textId="41478AA8"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6" w:history="1">
        <w:r w:rsidR="0027167C" w:rsidRPr="00DD4B7E">
          <w:rPr>
            <w:rStyle w:val="Hyperlink"/>
            <w:noProof/>
          </w:rPr>
          <w:t>5.1</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activity_main.xml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_Toc167209406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6A3FBCA6" w14:textId="4A8D21DD"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7" w:history="1">
        <w:r w:rsidR="0027167C" w:rsidRPr="00DD4B7E">
          <w:rPr>
            <w:rStyle w:val="Hyperlink"/>
            <w:noProof/>
          </w:rPr>
          <w:t>5.2</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activity_game.xml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_Toc167209407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2A3509D1" w14:textId="030FBB5F"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8" w:history="1">
        <w:r w:rsidR="0027167C" w:rsidRPr="00DD4B7E">
          <w:rPr>
            <w:rStyle w:val="Hyperlink"/>
            <w:noProof/>
          </w:rPr>
          <w:t>5.3</w:t>
        </w:r>
        <w:r w:rsidR="0027167C" w:rsidRPr="00DD4B7E">
          <w:rPr>
            <w:rFonts w:eastAsiaTheme="minorEastAsia"/>
            <w:noProof/>
            <w:kern w:val="2"/>
            <w:sz w:val="22"/>
            <w:szCs w:val="22"/>
            <w:lang w:eastAsia="en-GB"/>
            <w14:ligatures w14:val="standardContextual"/>
          </w:rPr>
          <w:tab/>
        </w:r>
        <w:r w:rsidR="0027167C" w:rsidRPr="00DD4B7E">
          <w:rPr>
            <w:rStyle w:val="Hyperlink"/>
            <w:noProof/>
          </w:rPr>
          <w:t>MainActivity.kt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_Toc167209408 \h </w:instrText>
        </w:r>
        <w:r w:rsidR="0027167C" w:rsidRPr="00DD4B7E">
          <w:rPr>
            <w:noProof/>
            <w:webHidden/>
          </w:rPr>
        </w:r>
        <w:r w:rsidR="0027167C" w:rsidRPr="00DD4B7E">
          <w:rPr>
            <w:noProof/>
            <w:webHidden/>
          </w:rPr>
          <w:fldChar w:fldCharType="separate"/>
        </w:r>
        <w:r w:rsidR="0027167C" w:rsidRPr="00DD4B7E">
          <w:rPr>
            <w:noProof/>
            <w:webHidden/>
          </w:rPr>
          <w:t>50</w:t>
        </w:r>
        <w:r w:rsidR="0027167C" w:rsidRPr="00DD4B7E">
          <w:rPr>
            <w:noProof/>
            <w:webHidden/>
          </w:rPr>
          <w:fldChar w:fldCharType="end"/>
        </w:r>
      </w:hyperlink>
    </w:p>
    <w:p w14:paraId="4FC664C7" w14:textId="4ABB4E47"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09" w:history="1">
        <w:r w:rsidR="0027167C" w:rsidRPr="00DD4B7E">
          <w:rPr>
            <w:rStyle w:val="Hyperlink"/>
            <w:noProof/>
          </w:rPr>
          <w:t>5.4</w:t>
        </w:r>
        <w:r w:rsidR="0027167C" w:rsidRPr="00DD4B7E">
          <w:rPr>
            <w:rFonts w:eastAsiaTheme="minorEastAsia"/>
            <w:noProof/>
            <w:kern w:val="2"/>
            <w:sz w:val="22"/>
            <w:szCs w:val="22"/>
            <w:lang w:eastAsia="en-GB"/>
            <w14:ligatures w14:val="standardContextual"/>
          </w:rPr>
          <w:tab/>
        </w:r>
        <w:r w:rsidR="0027167C" w:rsidRPr="00DD4B7E">
          <w:rPr>
            <w:rStyle w:val="Hyperlink"/>
            <w:noProof/>
          </w:rPr>
          <w:t>GameActivity.kt 2</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_Toc167209409 \h </w:instrText>
        </w:r>
        <w:r w:rsidR="0027167C" w:rsidRPr="00DD4B7E">
          <w:rPr>
            <w:noProof/>
            <w:webHidden/>
          </w:rPr>
        </w:r>
        <w:r w:rsidR="0027167C" w:rsidRPr="00DD4B7E">
          <w:rPr>
            <w:noProof/>
            <w:webHidden/>
          </w:rPr>
          <w:fldChar w:fldCharType="separate"/>
        </w:r>
        <w:r w:rsidR="0027167C" w:rsidRPr="00DD4B7E">
          <w:rPr>
            <w:noProof/>
            <w:webHidden/>
          </w:rPr>
          <w:t>52</w:t>
        </w:r>
        <w:r w:rsidR="0027167C" w:rsidRPr="00DD4B7E">
          <w:rPr>
            <w:noProof/>
            <w:webHidden/>
          </w:rPr>
          <w:fldChar w:fldCharType="end"/>
        </w:r>
      </w:hyperlink>
    </w:p>
    <w:p w14:paraId="0914F592" w14:textId="0ECB5F03"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10" w:history="1">
        <w:r w:rsidR="0027167C" w:rsidRPr="00DD4B7E">
          <w:rPr>
            <w:rStyle w:val="Hyperlink"/>
            <w:noProof/>
          </w:rPr>
          <w:t>5.5</w:t>
        </w:r>
        <w:r w:rsidR="0027167C" w:rsidRPr="00DD4B7E">
          <w:rPr>
            <w:rFonts w:eastAsiaTheme="minorEastAsia"/>
            <w:noProof/>
            <w:kern w:val="2"/>
            <w:sz w:val="22"/>
            <w:szCs w:val="22"/>
            <w:lang w:eastAsia="en-GB"/>
            <w14:ligatures w14:val="standardContextual"/>
          </w:rPr>
          <w:tab/>
        </w:r>
        <w:r w:rsidR="0027167C" w:rsidRPr="00DD4B7E">
          <w:rPr>
            <w:rStyle w:val="Hyperlink"/>
            <w:noProof/>
          </w:rPr>
          <w:t>activity_leaderboard.xml a item_leaderboard_header.xml</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_Toc167209410 \h </w:instrText>
        </w:r>
        <w:r w:rsidR="0027167C" w:rsidRPr="00DD4B7E">
          <w:rPr>
            <w:noProof/>
            <w:webHidden/>
          </w:rPr>
        </w:r>
        <w:r w:rsidR="0027167C" w:rsidRPr="00DD4B7E">
          <w:rPr>
            <w:noProof/>
            <w:webHidden/>
          </w:rPr>
          <w:fldChar w:fldCharType="separate"/>
        </w:r>
        <w:r w:rsidR="0027167C" w:rsidRPr="00DD4B7E">
          <w:rPr>
            <w:noProof/>
            <w:webHidden/>
          </w:rPr>
          <w:t>59</w:t>
        </w:r>
        <w:r w:rsidR="0027167C" w:rsidRPr="00DD4B7E">
          <w:rPr>
            <w:noProof/>
            <w:webHidden/>
          </w:rPr>
          <w:fldChar w:fldCharType="end"/>
        </w:r>
      </w:hyperlink>
    </w:p>
    <w:p w14:paraId="041D9C43" w14:textId="3EE4E560" w:rsidR="0027167C" w:rsidRPr="00DD4B7E" w:rsidRDefault="00000000" w:rsidP="00DD4B7E">
      <w:pPr>
        <w:pStyle w:val="TOC2"/>
        <w:jc w:val="both"/>
        <w:rPr>
          <w:rFonts w:eastAsiaTheme="minorEastAsia"/>
          <w:noProof/>
          <w:kern w:val="2"/>
          <w:sz w:val="22"/>
          <w:szCs w:val="22"/>
          <w:lang w:eastAsia="en-GB"/>
          <w14:ligatures w14:val="standardContextual"/>
        </w:rPr>
      </w:pPr>
      <w:hyperlink w:anchor="_Toc167209411" w:history="1">
        <w:r w:rsidR="0027167C" w:rsidRPr="00DD4B7E">
          <w:rPr>
            <w:rStyle w:val="Hyperlink"/>
            <w:noProof/>
          </w:rPr>
          <w:t>5.6</w:t>
        </w:r>
        <w:r w:rsidR="0027167C" w:rsidRPr="00DD4B7E">
          <w:rPr>
            <w:rFonts w:eastAsiaTheme="minorEastAsia"/>
            <w:noProof/>
            <w:kern w:val="2"/>
            <w:sz w:val="22"/>
            <w:szCs w:val="22"/>
            <w:lang w:eastAsia="en-GB"/>
            <w14:ligatures w14:val="standardContextual"/>
          </w:rPr>
          <w:tab/>
        </w:r>
        <w:r w:rsidR="0027167C" w:rsidRPr="00DD4B7E">
          <w:rPr>
            <w:rStyle w:val="Hyperlink"/>
            <w:noProof/>
          </w:rPr>
          <w:t>LeaderboardActivity.kt</w:t>
        </w:r>
        <w:r w:rsidR="0027167C" w:rsidRPr="00DD4B7E">
          <w:rPr>
            <w:noProof/>
            <w:webHidden/>
          </w:rPr>
          <w:tab/>
        </w:r>
        <w:r w:rsidR="0027167C" w:rsidRPr="00DD4B7E">
          <w:rPr>
            <w:noProof/>
            <w:webHidden/>
          </w:rPr>
          <w:fldChar w:fldCharType="begin"/>
        </w:r>
        <w:r w:rsidR="0027167C" w:rsidRPr="00DD4B7E">
          <w:rPr>
            <w:noProof/>
            <w:webHidden/>
          </w:rPr>
          <w:instrText xml:space="preserve"> PAGEREF _Toc167209411 \h </w:instrText>
        </w:r>
        <w:r w:rsidR="0027167C" w:rsidRPr="00DD4B7E">
          <w:rPr>
            <w:noProof/>
            <w:webHidden/>
          </w:rPr>
        </w:r>
        <w:r w:rsidR="0027167C" w:rsidRPr="00DD4B7E">
          <w:rPr>
            <w:noProof/>
            <w:webHidden/>
          </w:rPr>
          <w:fldChar w:fldCharType="separate"/>
        </w:r>
        <w:r w:rsidR="0027167C" w:rsidRPr="00DD4B7E">
          <w:rPr>
            <w:noProof/>
            <w:webHidden/>
          </w:rPr>
          <w:t>62</w:t>
        </w:r>
        <w:r w:rsidR="0027167C" w:rsidRPr="00DD4B7E">
          <w:rPr>
            <w:noProof/>
            <w:webHidden/>
          </w:rPr>
          <w:fldChar w:fldCharType="end"/>
        </w:r>
      </w:hyperlink>
    </w:p>
    <w:p w14:paraId="7F006EFB" w14:textId="644B22B5"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2" w:history="1">
        <w:r w:rsidR="0027167C" w:rsidRPr="00DD4B7E">
          <w:rPr>
            <w:rStyle w:val="Hyperlink"/>
          </w:rPr>
          <w:t>ZÁVĚR</w:t>
        </w:r>
        <w:r w:rsidR="0027167C" w:rsidRPr="00DD4B7E">
          <w:rPr>
            <w:webHidden/>
          </w:rPr>
          <w:tab/>
        </w:r>
        <w:r w:rsidR="0027167C" w:rsidRPr="00DD4B7E">
          <w:rPr>
            <w:webHidden/>
          </w:rPr>
          <w:fldChar w:fldCharType="begin"/>
        </w:r>
        <w:r w:rsidR="0027167C" w:rsidRPr="00DD4B7E">
          <w:rPr>
            <w:webHidden/>
          </w:rPr>
          <w:instrText xml:space="preserve"> PAGEREF _Toc167209412 \h </w:instrText>
        </w:r>
        <w:r w:rsidR="0027167C" w:rsidRPr="00DD4B7E">
          <w:rPr>
            <w:webHidden/>
          </w:rPr>
        </w:r>
        <w:r w:rsidR="0027167C" w:rsidRPr="00DD4B7E">
          <w:rPr>
            <w:webHidden/>
          </w:rPr>
          <w:fldChar w:fldCharType="separate"/>
        </w:r>
        <w:r w:rsidR="0027167C" w:rsidRPr="00DD4B7E">
          <w:rPr>
            <w:webHidden/>
          </w:rPr>
          <w:t>71</w:t>
        </w:r>
        <w:r w:rsidR="0027167C" w:rsidRPr="00DD4B7E">
          <w:rPr>
            <w:webHidden/>
          </w:rPr>
          <w:fldChar w:fldCharType="end"/>
        </w:r>
      </w:hyperlink>
    </w:p>
    <w:p w14:paraId="4EAE9FAC" w14:textId="56A688F4"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3" w:history="1">
        <w:r w:rsidR="0027167C" w:rsidRPr="00DD4B7E">
          <w:rPr>
            <w:rStyle w:val="Hyperlink"/>
          </w:rPr>
          <w:t>SEZNAM POUŽITÉ LITERATURY (</w:t>
        </w:r>
        <w:r w:rsidR="0027167C" w:rsidRPr="00DD4B7E">
          <w:rPr>
            <w:rStyle w:val="Hyperlink"/>
            <w:highlight w:val="lightGray"/>
          </w:rPr>
          <w:t>vzor</w:t>
        </w:r>
        <w:r w:rsidR="0027167C" w:rsidRPr="00DD4B7E">
          <w:rPr>
            <w:rStyle w:val="Hyperlink"/>
          </w:rPr>
          <w:t>)</w:t>
        </w:r>
        <w:r w:rsidR="0027167C" w:rsidRPr="00DD4B7E">
          <w:rPr>
            <w:webHidden/>
          </w:rPr>
          <w:tab/>
        </w:r>
        <w:r w:rsidR="0027167C" w:rsidRPr="00DD4B7E">
          <w:rPr>
            <w:webHidden/>
          </w:rPr>
          <w:fldChar w:fldCharType="begin"/>
        </w:r>
        <w:r w:rsidR="0027167C" w:rsidRPr="00DD4B7E">
          <w:rPr>
            <w:webHidden/>
          </w:rPr>
          <w:instrText xml:space="preserve"> PAGEREF _Toc167209413 \h </w:instrText>
        </w:r>
        <w:r w:rsidR="0027167C" w:rsidRPr="00DD4B7E">
          <w:rPr>
            <w:webHidden/>
          </w:rPr>
        </w:r>
        <w:r w:rsidR="0027167C" w:rsidRPr="00DD4B7E">
          <w:rPr>
            <w:webHidden/>
          </w:rPr>
          <w:fldChar w:fldCharType="separate"/>
        </w:r>
        <w:r w:rsidR="0027167C" w:rsidRPr="00DD4B7E">
          <w:rPr>
            <w:webHidden/>
          </w:rPr>
          <w:t>72</w:t>
        </w:r>
        <w:r w:rsidR="0027167C" w:rsidRPr="00DD4B7E">
          <w:rPr>
            <w:webHidden/>
          </w:rPr>
          <w:fldChar w:fldCharType="end"/>
        </w:r>
      </w:hyperlink>
    </w:p>
    <w:p w14:paraId="1C307981" w14:textId="22842A14"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4" w:history="1">
        <w:r w:rsidR="0027167C" w:rsidRPr="00DD4B7E">
          <w:rPr>
            <w:rStyle w:val="Hyperlink"/>
          </w:rPr>
          <w:t>SEZNAM POUŽITÝCH ZKRATEK</w:t>
        </w:r>
        <w:r w:rsidR="0027167C" w:rsidRPr="00DD4B7E">
          <w:rPr>
            <w:webHidden/>
          </w:rPr>
          <w:tab/>
        </w:r>
        <w:r w:rsidR="0027167C" w:rsidRPr="00DD4B7E">
          <w:rPr>
            <w:webHidden/>
          </w:rPr>
          <w:fldChar w:fldCharType="begin"/>
        </w:r>
        <w:r w:rsidR="0027167C" w:rsidRPr="00DD4B7E">
          <w:rPr>
            <w:webHidden/>
          </w:rPr>
          <w:instrText xml:space="preserve"> PAGEREF _Toc167209414 \h </w:instrText>
        </w:r>
        <w:r w:rsidR="0027167C" w:rsidRPr="00DD4B7E">
          <w:rPr>
            <w:webHidden/>
          </w:rPr>
        </w:r>
        <w:r w:rsidR="0027167C" w:rsidRPr="00DD4B7E">
          <w:rPr>
            <w:webHidden/>
          </w:rPr>
          <w:fldChar w:fldCharType="separate"/>
        </w:r>
        <w:r w:rsidR="0027167C" w:rsidRPr="00DD4B7E">
          <w:rPr>
            <w:webHidden/>
          </w:rPr>
          <w:t>73</w:t>
        </w:r>
        <w:r w:rsidR="0027167C" w:rsidRPr="00DD4B7E">
          <w:rPr>
            <w:webHidden/>
          </w:rPr>
          <w:fldChar w:fldCharType="end"/>
        </w:r>
      </w:hyperlink>
    </w:p>
    <w:p w14:paraId="0AB2128C" w14:textId="2BA59923"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5" w:history="1">
        <w:r w:rsidR="0027167C" w:rsidRPr="00DD4B7E">
          <w:rPr>
            <w:rStyle w:val="Hyperlink"/>
          </w:rPr>
          <w:t>SEZNAM OBRÁZKŮ A TABULEK</w:t>
        </w:r>
        <w:r w:rsidR="0027167C" w:rsidRPr="00DD4B7E">
          <w:rPr>
            <w:webHidden/>
          </w:rPr>
          <w:tab/>
        </w:r>
        <w:r w:rsidR="0027167C" w:rsidRPr="00DD4B7E">
          <w:rPr>
            <w:webHidden/>
          </w:rPr>
          <w:fldChar w:fldCharType="begin"/>
        </w:r>
        <w:r w:rsidR="0027167C" w:rsidRPr="00DD4B7E">
          <w:rPr>
            <w:webHidden/>
          </w:rPr>
          <w:instrText xml:space="preserve"> PAGEREF _Toc167209415 \h </w:instrText>
        </w:r>
        <w:r w:rsidR="0027167C" w:rsidRPr="00DD4B7E">
          <w:rPr>
            <w:webHidden/>
          </w:rPr>
        </w:r>
        <w:r w:rsidR="0027167C" w:rsidRPr="00DD4B7E">
          <w:rPr>
            <w:webHidden/>
          </w:rPr>
          <w:fldChar w:fldCharType="separate"/>
        </w:r>
        <w:r w:rsidR="0027167C" w:rsidRPr="00DD4B7E">
          <w:rPr>
            <w:webHidden/>
          </w:rPr>
          <w:t>74</w:t>
        </w:r>
        <w:r w:rsidR="0027167C" w:rsidRPr="00DD4B7E">
          <w:rPr>
            <w:webHidden/>
          </w:rPr>
          <w:fldChar w:fldCharType="end"/>
        </w:r>
      </w:hyperlink>
    </w:p>
    <w:p w14:paraId="6C7E3FAD" w14:textId="7A4DD3B1" w:rsidR="0027167C" w:rsidRPr="00DD4B7E" w:rsidRDefault="00000000" w:rsidP="00DD4B7E">
      <w:pPr>
        <w:pStyle w:val="TOC1"/>
        <w:jc w:val="both"/>
        <w:rPr>
          <w:rFonts w:eastAsiaTheme="minorEastAsia"/>
          <w:kern w:val="2"/>
          <w:sz w:val="22"/>
          <w:szCs w:val="22"/>
          <w:lang w:eastAsia="en-GB"/>
          <w14:ligatures w14:val="standardContextual"/>
        </w:rPr>
      </w:pPr>
      <w:hyperlink w:anchor="_Toc167209416" w:history="1">
        <w:r w:rsidR="0027167C" w:rsidRPr="00DD4B7E">
          <w:rPr>
            <w:rStyle w:val="Hyperlink"/>
          </w:rPr>
          <w:t>SEZNAM PŘÍLOH</w:t>
        </w:r>
        <w:r w:rsidR="0027167C" w:rsidRPr="00DD4B7E">
          <w:rPr>
            <w:webHidden/>
          </w:rPr>
          <w:tab/>
        </w:r>
        <w:r w:rsidR="0027167C" w:rsidRPr="00DD4B7E">
          <w:rPr>
            <w:webHidden/>
          </w:rPr>
          <w:fldChar w:fldCharType="begin"/>
        </w:r>
        <w:r w:rsidR="0027167C" w:rsidRPr="00DD4B7E">
          <w:rPr>
            <w:webHidden/>
          </w:rPr>
          <w:instrText xml:space="preserve"> PAGEREF _Toc167209416 \h </w:instrText>
        </w:r>
        <w:r w:rsidR="0027167C" w:rsidRPr="00DD4B7E">
          <w:rPr>
            <w:webHidden/>
          </w:rPr>
        </w:r>
        <w:r w:rsidR="0027167C" w:rsidRPr="00DD4B7E">
          <w:rPr>
            <w:webHidden/>
          </w:rPr>
          <w:fldChar w:fldCharType="separate"/>
        </w:r>
        <w:r w:rsidR="0027167C" w:rsidRPr="00DD4B7E">
          <w:rPr>
            <w:webHidden/>
          </w:rPr>
          <w:t>75</w:t>
        </w:r>
        <w:r w:rsidR="0027167C" w:rsidRPr="00DD4B7E">
          <w:rPr>
            <w:webHidden/>
          </w:rPr>
          <w:fldChar w:fldCharType="end"/>
        </w:r>
      </w:hyperlink>
    </w:p>
    <w:p w14:paraId="0FCE27C0" w14:textId="425DC03E" w:rsidR="00E13393" w:rsidRPr="00DD4B7E" w:rsidRDefault="00E13393" w:rsidP="00DD4B7E">
      <w:pPr>
        <w:jc w:val="both"/>
      </w:pPr>
      <w:r w:rsidRPr="00DD4B7E">
        <w:rPr>
          <w:b/>
          <w:bCs/>
          <w:sz w:val="24"/>
          <w:szCs w:val="24"/>
        </w:rPr>
        <w:fldChar w:fldCharType="end"/>
      </w:r>
    </w:p>
    <w:p w14:paraId="72D7A8CB" w14:textId="77777777" w:rsidR="00673396" w:rsidRPr="00DD4B7E" w:rsidRDefault="00673396" w:rsidP="00DD4B7E">
      <w:pPr>
        <w:pStyle w:val="Odstavec"/>
        <w:tabs>
          <w:tab w:val="clear" w:pos="709"/>
        </w:tabs>
        <w:rPr>
          <w:rFonts w:ascii="Times New Roman" w:hAnsi="Times New Roman"/>
        </w:rPr>
      </w:pPr>
    </w:p>
    <w:p w14:paraId="56736EDA" w14:textId="77777777" w:rsidR="0078183B" w:rsidRPr="00DD4B7E" w:rsidRDefault="0078183B"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 w:name="_Toc167209381"/>
      <w:r w:rsidRPr="00DD4B7E">
        <w:rPr>
          <w:rFonts w:ascii="Times New Roman" w:hAnsi="Times New Roman"/>
          <w:sz w:val="28"/>
        </w:rPr>
        <w:lastRenderedPageBreak/>
        <w:t>ÚVOD</w:t>
      </w:r>
      <w:bookmarkEnd w:id="10"/>
    </w:p>
    <w:p w14:paraId="42AE39E6" w14:textId="5EAF7261" w:rsidR="00DD4CDD" w:rsidRPr="00DD4B7E" w:rsidRDefault="00797236" w:rsidP="00DD4B7E">
      <w:pPr>
        <w:jc w:val="both"/>
        <w:rPr>
          <w:sz w:val="24"/>
          <w:szCs w:val="24"/>
        </w:rPr>
      </w:pPr>
      <w:r w:rsidRPr="00DD4B7E">
        <w:rPr>
          <w:rFonts w:eastAsia="Times New Roman"/>
          <w:sz w:val="24"/>
          <w:lang w:eastAsia="cs-CZ"/>
        </w:rPr>
        <w:tab/>
      </w:r>
      <w:r w:rsidR="00DD4CDD" w:rsidRPr="00DD4B7E">
        <w:rPr>
          <w:sz w:val="24"/>
          <w:szCs w:val="24"/>
        </w:rPr>
        <w:t>Rozvoj technologií, které pronikají do každého aspektu našeho života</w:t>
      </w:r>
      <w:r w:rsidR="00CB7DF4" w:rsidRPr="00DD4B7E">
        <w:rPr>
          <w:sz w:val="24"/>
          <w:szCs w:val="24"/>
        </w:rPr>
        <w:t>,</w:t>
      </w:r>
      <w:r w:rsidR="00DD4CDD" w:rsidRPr="00DD4B7E">
        <w:rPr>
          <w:sz w:val="24"/>
          <w:szCs w:val="24"/>
        </w:rPr>
        <w:t xml:space="preserve"> vede mimo jiné k otevření nových možností v oblasti simulací a výcviku. Jedním ze směrů, </w:t>
      </w:r>
      <w:r w:rsidR="00CB7DF4" w:rsidRPr="00DD4B7E">
        <w:rPr>
          <w:sz w:val="24"/>
          <w:szCs w:val="24"/>
        </w:rPr>
        <w:t>s nímž</w:t>
      </w:r>
      <w:r w:rsidR="00DD4CDD" w:rsidRPr="00DD4B7E">
        <w:rPr>
          <w:sz w:val="24"/>
          <w:szCs w:val="24"/>
        </w:rPr>
        <w:t xml:space="preserve"> je tato práce provázána, je využití dotykových diplejů a tabletů v leteckých simulátorech pro testování schopností pilota při simulovaném letu. Tato diplomová práce se zaměřuje na vývoj, optimalizaci a využití takové aplikace, která přináší jeden z možných způsobů měření.</w:t>
      </w:r>
    </w:p>
    <w:p w14:paraId="3BFD1A23" w14:textId="77744716" w:rsidR="00DD4CDD" w:rsidRPr="00DD4B7E" w:rsidRDefault="00DD4CDD" w:rsidP="00DD4B7E">
      <w:pPr>
        <w:jc w:val="both"/>
        <w:rPr>
          <w:sz w:val="24"/>
          <w:szCs w:val="24"/>
        </w:rPr>
      </w:pPr>
      <w:r w:rsidRPr="00DD4B7E">
        <w:rPr>
          <w:sz w:val="24"/>
          <w:szCs w:val="24"/>
        </w:rPr>
        <w:t xml:space="preserve">V dnešní moderní době, kdy letecký průmysl podstupuje nepřetržitý vývoj a inovace, nabývá výcvik pilotů klíčového významu. Pilotní </w:t>
      </w:r>
      <w:r w:rsidR="00890B6E" w:rsidRPr="00DD4B7E">
        <w:rPr>
          <w:sz w:val="24"/>
          <w:szCs w:val="24"/>
        </w:rPr>
        <w:t>simulátory</w:t>
      </w:r>
      <w:r w:rsidRPr="00DD4B7E">
        <w:rPr>
          <w:sz w:val="24"/>
          <w:szCs w:val="24"/>
        </w:rPr>
        <w:t xml:space="preserve"> se staly nepostradatelným prvkem ve výcviku pilotů, které především ve vojenském prostředí nabízejí bezpečnou možnost přípravy na válečný konflikt a zároveň dovolují vyhodnotit jejich schopnost ovládat stroje pod vlivy vznikajícími v extrémních rychlostech.</w:t>
      </w:r>
    </w:p>
    <w:p w14:paraId="77E090D8" w14:textId="48259027" w:rsidR="00DD4CDD" w:rsidRPr="00DD4B7E" w:rsidRDefault="00DD4CDD" w:rsidP="00DD4B7E">
      <w:pPr>
        <w:jc w:val="both"/>
        <w:rPr>
          <w:sz w:val="24"/>
          <w:szCs w:val="24"/>
        </w:rPr>
      </w:pPr>
      <w:r w:rsidRPr="00DD4B7E">
        <w:rPr>
          <w:sz w:val="24"/>
          <w:szCs w:val="24"/>
        </w:rPr>
        <w:t>Pilotní</w:t>
      </w:r>
      <w:r w:rsidR="00890B6E" w:rsidRPr="00DD4B7E">
        <w:rPr>
          <w:sz w:val="24"/>
          <w:szCs w:val="24"/>
        </w:rPr>
        <w:t xml:space="preserve"> simulátory</w:t>
      </w:r>
      <w:r w:rsidRPr="00DD4B7E">
        <w:rPr>
          <w:sz w:val="24"/>
          <w:szCs w:val="24"/>
        </w:rPr>
        <w:t xml:space="preserve"> jsou navrženy tak, aby co nejvíce simulovaly reálné letové podmínky. Stacionární simulátory poskytují statické prostředí, zatímco pohyblivé simulátory, umístěné na pohyblivých platformách, dokáží reprodukovat i pohyb letadla během letu. Tyto schopnosti </w:t>
      </w:r>
      <w:r w:rsidR="00890B6E" w:rsidRPr="00DD4B7E">
        <w:rPr>
          <w:sz w:val="24"/>
          <w:szCs w:val="24"/>
        </w:rPr>
        <w:t>simulátorů</w:t>
      </w:r>
      <w:r w:rsidRPr="00DD4B7E">
        <w:rPr>
          <w:sz w:val="24"/>
          <w:szCs w:val="24"/>
        </w:rPr>
        <w:t xml:space="preserve"> dokáží piloty seznámit a zdokonalit v jednotlivých fázích letu, od vzletu až po přistání, a naučit je reagovat na různé situace, jako jsou například turbulence.</w:t>
      </w:r>
    </w:p>
    <w:p w14:paraId="7D21B064" w14:textId="7D84CFEF" w:rsidR="00DD4CDD" w:rsidRPr="00DD4B7E" w:rsidRDefault="00DD4CDD" w:rsidP="00DD4B7E">
      <w:pPr>
        <w:jc w:val="both"/>
        <w:rPr>
          <w:sz w:val="24"/>
          <w:szCs w:val="24"/>
        </w:rPr>
      </w:pPr>
      <w:r w:rsidRPr="00DD4B7E">
        <w:rPr>
          <w:sz w:val="24"/>
          <w:szCs w:val="24"/>
        </w:rPr>
        <w:t xml:space="preserve">S rychlým rozvojem technologií se mění jak podoba pilotních </w:t>
      </w:r>
      <w:r w:rsidR="00890B6E" w:rsidRPr="00DD4B7E">
        <w:rPr>
          <w:sz w:val="24"/>
          <w:szCs w:val="24"/>
        </w:rPr>
        <w:t>simulátorů</w:t>
      </w:r>
      <w:r w:rsidRPr="00DD4B7E">
        <w:rPr>
          <w:sz w:val="24"/>
          <w:szCs w:val="24"/>
        </w:rPr>
        <w:t xml:space="preserve"> samotných, tak i zařízení s nimi spojen</w:t>
      </w:r>
      <w:r w:rsidR="00CB7DF4" w:rsidRPr="00DD4B7E">
        <w:rPr>
          <w:sz w:val="24"/>
          <w:szCs w:val="24"/>
        </w:rPr>
        <w:t>á</w:t>
      </w:r>
      <w:r w:rsidRPr="00DD4B7E">
        <w:rPr>
          <w:sz w:val="24"/>
          <w:szCs w:val="24"/>
        </w:rPr>
        <w:t xml:space="preserve">. </w:t>
      </w:r>
    </w:p>
    <w:p w14:paraId="7D7EEA3B" w14:textId="77777777" w:rsidR="00DD4CDD" w:rsidRPr="00DD4B7E" w:rsidRDefault="00DD4CDD" w:rsidP="00DD4B7E">
      <w:pPr>
        <w:jc w:val="both"/>
        <w:rPr>
          <w:sz w:val="24"/>
          <w:szCs w:val="24"/>
        </w:rPr>
      </w:pPr>
    </w:p>
    <w:p w14:paraId="5F3EA381" w14:textId="34FE4CDF" w:rsidR="00CC26FC" w:rsidRPr="00DD4B7E" w:rsidRDefault="0078183B" w:rsidP="00DD4B7E">
      <w:pPr>
        <w:pStyle w:val="slovanNadpis1"/>
        <w:jc w:val="both"/>
        <w:rPr>
          <w:rFonts w:ascii="Times New Roman" w:hAnsi="Times New Roman"/>
        </w:rPr>
      </w:pPr>
      <w:r w:rsidRPr="00DD4B7E">
        <w:rPr>
          <w:rFonts w:ascii="Times New Roman" w:eastAsia="Calibri" w:hAnsi="Times New Roman"/>
          <w:sz w:val="24"/>
          <w:lang w:eastAsia="en-US"/>
        </w:rPr>
        <w:br w:type="page"/>
      </w:r>
      <w:bookmarkStart w:id="11" w:name="_Toc167209382"/>
      <w:r w:rsidR="00DD4CDD" w:rsidRPr="00DD4B7E">
        <w:rPr>
          <w:rFonts w:ascii="Times New Roman" w:hAnsi="Times New Roman"/>
        </w:rPr>
        <w:lastRenderedPageBreak/>
        <w:t>Operační systém Android</w:t>
      </w:r>
      <w:bookmarkEnd w:id="11"/>
      <w:r w:rsidR="00A77302" w:rsidRPr="00DD4B7E">
        <w:rPr>
          <w:rFonts w:ascii="Times New Roman" w:hAnsi="Times New Roman"/>
        </w:rPr>
        <w:t xml:space="preserve"> </w:t>
      </w:r>
    </w:p>
    <w:p w14:paraId="57322BD4" w14:textId="11EACF19" w:rsidR="00DD4CDD" w:rsidRPr="00DD4B7E" w:rsidRDefault="00DD4CDD" w:rsidP="00DD4B7E">
      <w:pPr>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v rámci projektu Android Open Source Project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v roce 2008</w:t>
      </w:r>
      <w:r w:rsidR="00CB7DF4" w:rsidRPr="00DD4B7E">
        <w:rPr>
          <w:sz w:val="24"/>
          <w:szCs w:val="24"/>
        </w:rPr>
        <w:t xml:space="preserve"> a</w:t>
      </w:r>
      <w:r w:rsidRPr="00DD4B7E">
        <w:rPr>
          <w:sz w:val="24"/>
          <w:szCs w:val="24"/>
        </w:rPr>
        <w:t xml:space="preserve"> 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o další proprietární software, neboli closed source software s licencí náležící </w:t>
      </w:r>
      <w:r w:rsidR="00C41E05" w:rsidRPr="00DD4B7E">
        <w:rPr>
          <w:sz w:val="24"/>
          <w:szCs w:val="24"/>
        </w:rPr>
        <w:t>určité</w:t>
      </w:r>
      <w:r w:rsidRPr="00DD4B7E">
        <w:rPr>
          <w:sz w:val="24"/>
          <w:szCs w:val="24"/>
        </w:rPr>
        <w:t xml:space="preserve"> firmě a většinou bez volně dostupného zdrojového kódu. Jedná se například o služby jako Google Play, YouTube nebo Amazon Appstore.</w:t>
      </w:r>
    </w:p>
    <w:p w14:paraId="17DD5DB9" w14:textId="3D380188" w:rsidR="00797236" w:rsidRPr="00DD4B7E" w:rsidRDefault="00DD4CDD" w:rsidP="00DD4B7E">
      <w:pPr>
        <w:jc w:val="both"/>
        <w:rPr>
          <w:sz w:val="24"/>
          <w:szCs w:val="24"/>
        </w:rPr>
      </w:pPr>
      <w:r w:rsidRPr="00DD4B7E">
        <w:rPr>
          <w:sz w:val="24"/>
          <w:szCs w:val="24"/>
        </w:rPr>
        <w:t xml:space="preserve">Popularita operačního systému Android u všech skupin, od uživatelů po vývojáře, spočívá v hned několika jeho vlastnostech. Jedná se o open-source software, což znamená, že zdrojový kód </w:t>
      </w:r>
      <w:r w:rsidR="00C41E05" w:rsidRPr="00DD4B7E">
        <w:rPr>
          <w:sz w:val="24"/>
          <w:szCs w:val="24"/>
        </w:rPr>
        <w:t>A</w:t>
      </w:r>
      <w:r w:rsidRPr="00DD4B7E">
        <w:rPr>
          <w:sz w:val="24"/>
          <w:szCs w:val="24"/>
        </w:rPr>
        <w:t xml:space="preserve">ndroidu je volně dostupný a šířitelný. Navíc se jedná o velmi stabilní a rychlý operační systém, což společně s jeho otevřeností vedlo k jeho oblíbení </w:t>
      </w:r>
      <w:r w:rsidR="00C41E05" w:rsidRPr="00DD4B7E">
        <w:rPr>
          <w:sz w:val="24"/>
          <w:szCs w:val="24"/>
        </w:rPr>
        <w:t>u</w:t>
      </w:r>
      <w:r w:rsidRPr="00DD4B7E">
        <w:rPr>
          <w:sz w:val="24"/>
          <w:szCs w:val="24"/>
        </w:rPr>
        <w:t xml:space="preserve"> mnoha vývojář</w:t>
      </w:r>
      <w:r w:rsidR="00C41E05" w:rsidRPr="00DD4B7E">
        <w:rPr>
          <w:sz w:val="24"/>
          <w:szCs w:val="24"/>
        </w:rPr>
        <w:t>ů</w:t>
      </w:r>
      <w:r w:rsidRPr="00DD4B7E">
        <w:rPr>
          <w:sz w:val="24"/>
          <w:szCs w:val="24"/>
        </w:rPr>
        <w:t xml:space="preserve"> mobilních aplikací, kteří jej mohou využívat bez licenčních poplatků. Z uživatelského hlediska nabízí Android podporu u mnoha výrobců, což znamená rozmanitý výběr cenově dostupných zařízení s tímto operačním systémem. V neposlední řadě nabízí zařízení širokou nabídku aplikací mimo</w:t>
      </w:r>
      <w:r w:rsidR="00C41E05" w:rsidRPr="00DD4B7E">
        <w:rPr>
          <w:sz w:val="24"/>
          <w:szCs w:val="24"/>
        </w:rPr>
        <w:t xml:space="preserve"> </w:t>
      </w:r>
      <w:r w:rsidRPr="00DD4B7E">
        <w:rPr>
          <w:sz w:val="24"/>
          <w:szCs w:val="24"/>
        </w:rPr>
        <w:t>jiné s podporou integrace Google služeb, jako je Gmail, Google Drive, Google Maps a další.</w:t>
      </w:r>
    </w:p>
    <w:p w14:paraId="226137EF" w14:textId="519C8290" w:rsidR="00520322" w:rsidRPr="00DD4B7E" w:rsidRDefault="00DD4CDD" w:rsidP="00DD4B7E">
      <w:pPr>
        <w:pStyle w:val="Heading2"/>
        <w:tabs>
          <w:tab w:val="left" w:pos="709"/>
        </w:tabs>
        <w:ind w:left="709" w:hanging="709"/>
        <w:jc w:val="both"/>
        <w:rPr>
          <w:rFonts w:ascii="Times New Roman" w:hAnsi="Times New Roman"/>
          <w:szCs w:val="28"/>
        </w:rPr>
      </w:pPr>
      <w:bookmarkStart w:id="12" w:name="_Toc167209383"/>
      <w:bookmarkStart w:id="13" w:name="_Toc19065410"/>
      <w:bookmarkStart w:id="14" w:name="_Toc19065682"/>
      <w:bookmarkStart w:id="15" w:name="_Toc20477639"/>
      <w:bookmarkStart w:id="16" w:name="_Toc46213540"/>
      <w:bookmarkStart w:id="17" w:name="_Toc141763759"/>
      <w:bookmarkStart w:id="18" w:name="_Toc152773050"/>
      <w:bookmarkStart w:id="19" w:name="_Toc170630534"/>
      <w:bookmarkStart w:id="20" w:name="_Toc175619964"/>
      <w:bookmarkStart w:id="21" w:name="_Toc175704390"/>
      <w:bookmarkStart w:id="22" w:name="_Toc176513273"/>
      <w:bookmarkEnd w:id="0"/>
      <w:bookmarkEnd w:id="1"/>
      <w:bookmarkEnd w:id="2"/>
      <w:bookmarkEnd w:id="3"/>
      <w:bookmarkEnd w:id="4"/>
      <w:r w:rsidRPr="00DD4B7E">
        <w:rPr>
          <w:rFonts w:ascii="Times New Roman" w:hAnsi="Times New Roman"/>
          <w:szCs w:val="28"/>
        </w:rPr>
        <w:t>Historie Android</w:t>
      </w:r>
      <w:bookmarkEnd w:id="12"/>
    </w:p>
    <w:p w14:paraId="53175D0E" w14:textId="52815179" w:rsidR="00DD4CDD" w:rsidRPr="00DD4B7E" w:rsidRDefault="00DD4CDD" w:rsidP="00DD4B7E">
      <w:pPr>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a později odkoupenou v roce 2005 Googlem, kde pokračoval vývoj operačního systému v alianci několika dalších firem pod společným názvem Open Handset Alliance. První verze Androidu byla zveřejněna roku 2008 a poskytovala na tu dobu pokročilé funkce, jako internetový prohlížeč a 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s 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p>
    <w:p w14:paraId="4259BE53" w14:textId="099EEA17" w:rsidR="00DD4CDD" w:rsidRPr="00DD4B7E" w:rsidRDefault="00DD4CDD" w:rsidP="00DD4B7E">
      <w:pPr>
        <w:jc w:val="both"/>
        <w:rPr>
          <w:sz w:val="24"/>
          <w:szCs w:val="24"/>
        </w:rPr>
      </w:pPr>
      <w:r w:rsidRPr="00DD4B7E">
        <w:rPr>
          <w:sz w:val="24"/>
          <w:szCs w:val="24"/>
        </w:rPr>
        <w:t>Po prvním oficiálním vydání Androidu 1.0 začal Google vydávat nové verze operačního systému</w:t>
      </w:r>
      <w:r w:rsidR="00AA2952" w:rsidRPr="00DD4B7E">
        <w:rPr>
          <w:sz w:val="24"/>
          <w:szCs w:val="24"/>
        </w:rPr>
        <w:t>, které</w:t>
      </w:r>
      <w:r w:rsidRPr="00DD4B7E">
        <w:rPr>
          <w:sz w:val="24"/>
          <w:szCs w:val="24"/>
        </w:rPr>
        <w:t xml:space="preserve"> od původní</w:t>
      </w:r>
      <w:r w:rsidR="00AA2952" w:rsidRPr="00DD4B7E">
        <w:rPr>
          <w:sz w:val="24"/>
          <w:szCs w:val="24"/>
        </w:rPr>
        <w:t xml:space="preserve"> verze</w:t>
      </w:r>
      <w:r w:rsidRPr="00DD4B7E">
        <w:rPr>
          <w:sz w:val="24"/>
          <w:szCs w:val="24"/>
        </w:rPr>
        <w:t xml:space="preserve"> prošel</w:t>
      </w:r>
      <w:r w:rsidR="00AA2952" w:rsidRPr="00DD4B7E">
        <w:rPr>
          <w:sz w:val="24"/>
          <w:szCs w:val="24"/>
        </w:rPr>
        <w:t>y</w:t>
      </w:r>
      <w:r w:rsidRPr="00DD4B7E">
        <w:rPr>
          <w:sz w:val="24"/>
          <w:szCs w:val="24"/>
        </w:rPr>
        <w:t xml:space="preserve"> mnoh</w:t>
      </w:r>
      <w:r w:rsidR="00AA2952" w:rsidRPr="00DD4B7E">
        <w:rPr>
          <w:sz w:val="24"/>
          <w:szCs w:val="24"/>
        </w:rPr>
        <w:t>a</w:t>
      </w:r>
      <w:r w:rsidRPr="00DD4B7E">
        <w:rPr>
          <w:sz w:val="24"/>
          <w:szCs w:val="24"/>
        </w:rPr>
        <w:t xml:space="preserve"> změn</w:t>
      </w:r>
      <w:r w:rsidR="00AA2952" w:rsidRPr="00DD4B7E">
        <w:rPr>
          <w:sz w:val="24"/>
          <w:szCs w:val="24"/>
        </w:rPr>
        <w:t>ami</w:t>
      </w:r>
      <w:r w:rsidRPr="00DD4B7E">
        <w:rPr>
          <w:sz w:val="24"/>
          <w:szCs w:val="24"/>
        </w:rPr>
        <w:t xml:space="preserve"> a vylepšení</w:t>
      </w:r>
      <w:r w:rsidR="00AA2952" w:rsidRPr="00DD4B7E">
        <w:rPr>
          <w:sz w:val="24"/>
          <w:szCs w:val="24"/>
        </w:rPr>
        <w:t>mi</w:t>
      </w:r>
      <w:r w:rsidRPr="00DD4B7E">
        <w:rPr>
          <w:sz w:val="24"/>
          <w:szCs w:val="24"/>
        </w:rPr>
        <w:t xml:space="preserve"> opravující</w:t>
      </w:r>
      <w:r w:rsidR="00AA2952" w:rsidRPr="00DD4B7E">
        <w:rPr>
          <w:sz w:val="24"/>
          <w:szCs w:val="24"/>
        </w:rPr>
        <w:t>mi</w:t>
      </w:r>
      <w:r w:rsidRPr="00DD4B7E">
        <w:rPr>
          <w:sz w:val="24"/>
          <w:szCs w:val="24"/>
        </w:rPr>
        <w:t xml:space="preserve"> </w:t>
      </w:r>
      <w:r w:rsidRPr="00DD4B7E">
        <w:rPr>
          <w:sz w:val="24"/>
          <w:szCs w:val="24"/>
        </w:rPr>
        <w:lastRenderedPageBreak/>
        <w:t>zjištěné chyby a přidávající</w:t>
      </w:r>
      <w:r w:rsidR="00AA2952" w:rsidRPr="00DD4B7E">
        <w:rPr>
          <w:sz w:val="24"/>
          <w:szCs w:val="24"/>
        </w:rPr>
        <w:t>mi</w:t>
      </w:r>
      <w:r w:rsidRPr="00DD4B7E">
        <w:rPr>
          <w:sz w:val="24"/>
          <w:szCs w:val="24"/>
        </w:rPr>
        <w:t xml:space="preserve"> nové funkčnosti do systému. Jednotlivé vycházející verze dostaly název podle zákusků v abecedním pořadí. Každou z verzí rozebereme a uvedeme některé nové vlastnosti.</w:t>
      </w:r>
    </w:p>
    <w:p w14:paraId="07E740A3"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1.0</w:t>
      </w:r>
    </w:p>
    <w:p w14:paraId="4DA74F75" w14:textId="7F322F60" w:rsidR="00DD4CDD" w:rsidRPr="00DD4B7E" w:rsidRDefault="00DD4CDD" w:rsidP="00DD4B7E">
      <w:pPr>
        <w:pStyle w:val="ListParagraph"/>
        <w:numPr>
          <w:ilvl w:val="1"/>
          <w:numId w:val="10"/>
        </w:numPr>
        <w:spacing w:before="0" w:after="0"/>
        <w:jc w:val="both"/>
        <w:rPr>
          <w:szCs w:val="24"/>
        </w:rPr>
      </w:pPr>
      <w:r w:rsidRPr="00DD4B7E">
        <w:rPr>
          <w:szCs w:val="24"/>
        </w:rPr>
        <w:t>Jednalo se o 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a byl založen na jádře Linux 2.6.25. </w:t>
      </w:r>
    </w:p>
    <w:p w14:paraId="26A015B8" w14:textId="77777777" w:rsidR="00DD4CDD" w:rsidRPr="00DD4B7E" w:rsidRDefault="00DD4CDD" w:rsidP="00DD4B7E">
      <w:pPr>
        <w:pStyle w:val="ListParagraph"/>
        <w:numPr>
          <w:ilvl w:val="1"/>
          <w:numId w:val="10"/>
        </w:numPr>
        <w:spacing w:before="0" w:after="0"/>
        <w:jc w:val="both"/>
        <w:rPr>
          <w:szCs w:val="24"/>
        </w:rPr>
      </w:pPr>
      <w:r w:rsidRPr="00DD4B7E">
        <w:rPr>
          <w:szCs w:val="24"/>
        </w:rPr>
        <w:t>Obsahoval webový prohlížeč pro prohlížení HTML  a XHTML stránek s funkcí zobrazení více stránek ve formě karet.</w:t>
      </w:r>
    </w:p>
    <w:p w14:paraId="666E01FE" w14:textId="77777777" w:rsidR="00DD4CDD" w:rsidRPr="00DD4B7E" w:rsidRDefault="00DD4CDD" w:rsidP="00DD4B7E">
      <w:pPr>
        <w:pStyle w:val="ListParagraph"/>
        <w:numPr>
          <w:ilvl w:val="1"/>
          <w:numId w:val="10"/>
        </w:numPr>
        <w:spacing w:before="0" w:after="0"/>
        <w:jc w:val="both"/>
        <w:rPr>
          <w:szCs w:val="24"/>
        </w:rPr>
      </w:pPr>
      <w:r w:rsidRPr="00DD4B7E">
        <w:rPr>
          <w:szCs w:val="24"/>
        </w:rPr>
        <w:t xml:space="preserve">Zařízení mělo fotoaparát bez jakýchkoli dalších funkcí. </w:t>
      </w:r>
    </w:p>
    <w:p w14:paraId="254F586C" w14:textId="77777777" w:rsidR="00DD4CDD" w:rsidRPr="00DD4B7E" w:rsidRDefault="00DD4CDD" w:rsidP="00DD4B7E">
      <w:pPr>
        <w:pStyle w:val="ListParagraph"/>
        <w:numPr>
          <w:ilvl w:val="1"/>
          <w:numId w:val="10"/>
        </w:numPr>
        <w:spacing w:before="0" w:after="0"/>
        <w:jc w:val="both"/>
        <w:rPr>
          <w:szCs w:val="24"/>
        </w:rPr>
      </w:pPr>
      <w:r w:rsidRPr="00DD4B7E">
        <w:rPr>
          <w:szCs w:val="24"/>
        </w:rPr>
        <w:t>Obsahoval Android Market – on-line katalog plný aplikací a her.</w:t>
      </w:r>
    </w:p>
    <w:p w14:paraId="6FFFF755" w14:textId="77777777" w:rsidR="00DD4CDD" w:rsidRPr="00DD4B7E" w:rsidRDefault="00DD4CDD" w:rsidP="00DD4B7E">
      <w:pPr>
        <w:pStyle w:val="ListParagraph"/>
        <w:numPr>
          <w:ilvl w:val="1"/>
          <w:numId w:val="10"/>
        </w:numPr>
        <w:spacing w:before="0" w:after="0"/>
        <w:jc w:val="both"/>
        <w:rPr>
          <w:szCs w:val="24"/>
        </w:rPr>
      </w:pPr>
      <w:r w:rsidRPr="00DD4B7E">
        <w:rPr>
          <w:szCs w:val="24"/>
        </w:rPr>
        <w:t>Podpora emailu s přístupem k emailovým serverům  s podporou protokolů POP3, SMTP a IMAP4.</w:t>
      </w:r>
    </w:p>
    <w:p w14:paraId="49C05863" w14:textId="77777777" w:rsidR="00DD4CDD" w:rsidRPr="00DD4B7E" w:rsidRDefault="00DD4CDD" w:rsidP="00DD4B7E">
      <w:pPr>
        <w:pStyle w:val="ListParagraph"/>
        <w:numPr>
          <w:ilvl w:val="1"/>
          <w:numId w:val="10"/>
        </w:numPr>
        <w:spacing w:before="0" w:after="0"/>
        <w:jc w:val="both"/>
        <w:rPr>
          <w:szCs w:val="24"/>
        </w:rPr>
      </w:pPr>
      <w:r w:rsidRPr="00DD4B7E">
        <w:rPr>
          <w:szCs w:val="24"/>
        </w:rPr>
        <w:t>Google aplikace jako Gmail, Google Contacts, Google Calendar a Google Maps atd.</w:t>
      </w:r>
    </w:p>
    <w:p w14:paraId="730BA601"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1.5 (Cupcake)</w:t>
      </w:r>
    </w:p>
    <w:p w14:paraId="20EC5E9D" w14:textId="7DE070D7" w:rsidR="00DD4CDD" w:rsidRPr="00DD4B7E" w:rsidRDefault="00DD4CDD" w:rsidP="00DD4B7E">
      <w:pPr>
        <w:pStyle w:val="ListParagraph"/>
        <w:numPr>
          <w:ilvl w:val="1"/>
          <w:numId w:val="10"/>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DD4B7E">
      <w:pPr>
        <w:pStyle w:val="ListParagraph"/>
        <w:numPr>
          <w:ilvl w:val="1"/>
          <w:numId w:val="10"/>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DD4B7E">
      <w:pPr>
        <w:pStyle w:val="ListParagraph"/>
        <w:numPr>
          <w:ilvl w:val="1"/>
          <w:numId w:val="10"/>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DD4B7E">
      <w:pPr>
        <w:pStyle w:val="ListParagraph"/>
        <w:numPr>
          <w:ilvl w:val="1"/>
          <w:numId w:val="10"/>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DD4B7E">
      <w:pPr>
        <w:pStyle w:val="ListParagraph"/>
        <w:numPr>
          <w:ilvl w:val="1"/>
          <w:numId w:val="10"/>
        </w:numPr>
        <w:spacing w:before="0" w:after="0"/>
        <w:jc w:val="both"/>
        <w:rPr>
          <w:szCs w:val="24"/>
        </w:rPr>
      </w:pPr>
      <w:r w:rsidRPr="00DD4B7E">
        <w:rPr>
          <w:szCs w:val="24"/>
        </w:rPr>
        <w:t>Možnost ve fotoaparátu navíc nahrávat videa.</w:t>
      </w:r>
    </w:p>
    <w:p w14:paraId="39A37665" w14:textId="002BC759" w:rsidR="00DD4CDD" w:rsidRPr="00DD4B7E" w:rsidRDefault="00DD4CDD" w:rsidP="00DD4B7E">
      <w:pPr>
        <w:pStyle w:val="ListParagraph"/>
        <w:numPr>
          <w:ilvl w:val="1"/>
          <w:numId w:val="10"/>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3B5BBC3D" w:rsidR="00DD4CDD" w:rsidRPr="00DD4B7E" w:rsidRDefault="00DD4CDD" w:rsidP="00DD4B7E">
      <w:pPr>
        <w:pStyle w:val="ListParagraph"/>
        <w:numPr>
          <w:ilvl w:val="1"/>
          <w:numId w:val="10"/>
        </w:numPr>
        <w:spacing w:before="0" w:after="0"/>
        <w:jc w:val="both"/>
        <w:rPr>
          <w:szCs w:val="24"/>
        </w:rPr>
      </w:pPr>
      <w:r w:rsidRPr="00DD4B7E">
        <w:rPr>
          <w:szCs w:val="24"/>
        </w:rPr>
        <w:t xml:space="preserve">Rozhraní API a </w:t>
      </w:r>
      <w:r w:rsidR="00AA2952" w:rsidRPr="00DD4B7E">
        <w:rPr>
          <w:szCs w:val="24"/>
        </w:rPr>
        <w:t>m</w:t>
      </w:r>
      <w:r w:rsidRPr="00DD4B7E">
        <w:rPr>
          <w:szCs w:val="24"/>
        </w:rPr>
        <w:t>anifest prvky pro vývoj aplikací.</w:t>
      </w:r>
    </w:p>
    <w:p w14:paraId="14071225" w14:textId="77777777" w:rsidR="00DD4CDD" w:rsidRPr="00DD4B7E" w:rsidRDefault="00DD4CDD" w:rsidP="00DD4B7E">
      <w:pPr>
        <w:pStyle w:val="ListParagraph"/>
        <w:numPr>
          <w:ilvl w:val="0"/>
          <w:numId w:val="10"/>
        </w:numPr>
        <w:spacing w:before="0" w:after="0"/>
        <w:jc w:val="both"/>
        <w:rPr>
          <w:szCs w:val="24"/>
        </w:rPr>
      </w:pPr>
      <w:r w:rsidRPr="00DD4B7E">
        <w:rPr>
          <w:szCs w:val="24"/>
        </w:rPr>
        <w:t>Android 1.6 (Donut)</w:t>
      </w:r>
    </w:p>
    <w:p w14:paraId="6E4FC2B2" w14:textId="49514CFF" w:rsidR="00DD4CDD" w:rsidRPr="00DD4B7E" w:rsidRDefault="00DD4CDD" w:rsidP="00DD4B7E">
      <w:pPr>
        <w:pStyle w:val="ListParagraph"/>
        <w:numPr>
          <w:ilvl w:val="1"/>
          <w:numId w:val="10"/>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77777777" w:rsidR="00DD4CDD" w:rsidRPr="00DD4B7E" w:rsidRDefault="00DD4CDD" w:rsidP="00DD4B7E">
      <w:pPr>
        <w:pStyle w:val="ListParagraph"/>
        <w:numPr>
          <w:ilvl w:val="1"/>
          <w:numId w:val="10"/>
        </w:numPr>
        <w:spacing w:before="0" w:after="0"/>
        <w:jc w:val="both"/>
        <w:rPr>
          <w:szCs w:val="24"/>
        </w:rPr>
      </w:pPr>
      <w:r w:rsidRPr="00DD4B7E">
        <w:rPr>
          <w:szCs w:val="24"/>
        </w:rPr>
        <w:t>Zlepšení grafického rozhraní pro fotoaparát a galerii.</w:t>
      </w:r>
    </w:p>
    <w:p w14:paraId="174F778A" w14:textId="488035B6" w:rsidR="00DD4CDD" w:rsidRPr="00DD4B7E" w:rsidRDefault="00DD4CDD" w:rsidP="00DD4B7E">
      <w:pPr>
        <w:pStyle w:val="ListParagraph"/>
        <w:numPr>
          <w:ilvl w:val="1"/>
          <w:numId w:val="10"/>
        </w:numPr>
        <w:spacing w:before="0" w:after="0"/>
        <w:jc w:val="both"/>
        <w:rPr>
          <w:szCs w:val="24"/>
        </w:rPr>
      </w:pPr>
      <w:r w:rsidRPr="00DD4B7E">
        <w:rPr>
          <w:szCs w:val="24"/>
        </w:rPr>
        <w:t>Přidání rychlého vyhledávání – možnost pro uživatele, jak z jednoho textového pole prohledávat více zdrojů (web, kontakty, aplikace, historii)</w:t>
      </w:r>
      <w:r w:rsidR="00AA2952" w:rsidRPr="00DD4B7E">
        <w:rPr>
          <w:szCs w:val="24"/>
        </w:rPr>
        <w:t>.</w:t>
      </w:r>
    </w:p>
    <w:p w14:paraId="5EA99F3B" w14:textId="5B4A3280" w:rsidR="00DD4CDD" w:rsidRPr="00DD4B7E" w:rsidRDefault="00DD4CDD" w:rsidP="00DD4B7E">
      <w:pPr>
        <w:pStyle w:val="ListParagraph"/>
        <w:numPr>
          <w:ilvl w:val="1"/>
          <w:numId w:val="10"/>
        </w:numPr>
        <w:spacing w:before="0" w:after="0"/>
        <w:jc w:val="both"/>
        <w:rPr>
          <w:szCs w:val="24"/>
        </w:rPr>
      </w:pPr>
      <w:r w:rsidRPr="00DD4B7E">
        <w:rPr>
          <w:szCs w:val="24"/>
        </w:rPr>
        <w:t>Panel pro ko</w:t>
      </w:r>
      <w:r w:rsidR="00AA2952" w:rsidRPr="00DD4B7E">
        <w:rPr>
          <w:szCs w:val="24"/>
        </w:rPr>
        <w:t>n</w:t>
      </w:r>
      <w:r w:rsidRPr="00DD4B7E">
        <w:rPr>
          <w:szCs w:val="24"/>
        </w:rPr>
        <w:t>figuraci VPN (Virtual Private Network)</w:t>
      </w:r>
      <w:r w:rsidR="00AA2952" w:rsidRPr="00DD4B7E">
        <w:rPr>
          <w:szCs w:val="24"/>
        </w:rPr>
        <w:t>.</w:t>
      </w:r>
    </w:p>
    <w:p w14:paraId="2C4E79D2" w14:textId="0E214894" w:rsidR="00DD4CDD" w:rsidRPr="00DD4B7E" w:rsidRDefault="00DD4CDD" w:rsidP="00DD4B7E">
      <w:pPr>
        <w:pStyle w:val="ListParagraph"/>
        <w:numPr>
          <w:ilvl w:val="1"/>
          <w:numId w:val="10"/>
        </w:numPr>
        <w:spacing w:before="0" w:after="0"/>
        <w:jc w:val="both"/>
        <w:rPr>
          <w:szCs w:val="24"/>
        </w:rPr>
      </w:pPr>
      <w:r w:rsidRPr="00DD4B7E">
        <w:rPr>
          <w:szCs w:val="24"/>
        </w:rPr>
        <w:t xml:space="preserve">Nově podpora rozlišení obrazovky WVGA (Wide </w:t>
      </w:r>
      <w:r w:rsidR="00AA2952" w:rsidRPr="00DD4B7E">
        <w:rPr>
          <w:szCs w:val="24"/>
        </w:rPr>
        <w:t>V</w:t>
      </w:r>
      <w:r w:rsidRPr="00DD4B7E">
        <w:rPr>
          <w:szCs w:val="24"/>
        </w:rPr>
        <w:t>ideo Graphics Array)</w:t>
      </w:r>
      <w:r w:rsidR="00AA2952" w:rsidRPr="00DD4B7E">
        <w:rPr>
          <w:szCs w:val="24"/>
        </w:rPr>
        <w:t>.</w:t>
      </w:r>
    </w:p>
    <w:p w14:paraId="59A42988" w14:textId="2DEA0413" w:rsidR="00DD4CDD" w:rsidRPr="00DD4B7E" w:rsidRDefault="00DD4CDD" w:rsidP="00DD4B7E">
      <w:pPr>
        <w:pStyle w:val="ListParagraph"/>
        <w:numPr>
          <w:ilvl w:val="1"/>
          <w:numId w:val="10"/>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DD4B7E">
      <w:pPr>
        <w:pStyle w:val="ListParagraph"/>
        <w:numPr>
          <w:ilvl w:val="1"/>
          <w:numId w:val="10"/>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DD4B7E">
      <w:pPr>
        <w:pStyle w:val="ListParagraph"/>
        <w:numPr>
          <w:ilvl w:val="0"/>
          <w:numId w:val="10"/>
        </w:numPr>
        <w:spacing w:before="0" w:after="0"/>
        <w:jc w:val="both"/>
        <w:rPr>
          <w:szCs w:val="24"/>
        </w:rPr>
      </w:pPr>
      <w:r w:rsidRPr="00DD4B7E">
        <w:rPr>
          <w:szCs w:val="24"/>
        </w:rPr>
        <w:lastRenderedPageBreak/>
        <w:t>Android 2.0/2.1 (Eclair)</w:t>
      </w:r>
    </w:p>
    <w:p w14:paraId="0367A728" w14:textId="35803BD2" w:rsidR="00DD4CDD" w:rsidRPr="00DD4B7E" w:rsidRDefault="00DD4CDD" w:rsidP="00DD4B7E">
      <w:pPr>
        <w:pStyle w:val="ListParagraph"/>
        <w:numPr>
          <w:ilvl w:val="1"/>
          <w:numId w:val="10"/>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Vylepšení telefonního seznamu.</w:t>
      </w:r>
    </w:p>
    <w:p w14:paraId="0252CE84" w14:textId="77777777" w:rsidR="00DD4CDD" w:rsidRPr="00DD4B7E" w:rsidRDefault="00DD4CDD" w:rsidP="00DD4B7E">
      <w:pPr>
        <w:pStyle w:val="ListParagraph"/>
        <w:numPr>
          <w:ilvl w:val="1"/>
          <w:numId w:val="10"/>
        </w:numPr>
        <w:spacing w:before="0" w:after="0"/>
        <w:jc w:val="both"/>
        <w:rPr>
          <w:szCs w:val="24"/>
        </w:rPr>
      </w:pPr>
      <w:r w:rsidRPr="00DD4B7E">
        <w:rPr>
          <w:szCs w:val="24"/>
        </w:rPr>
        <w:t>Podpora Microsoft Exchange.</w:t>
      </w:r>
    </w:p>
    <w:p w14:paraId="3DC94D75" w14:textId="1383BFDB" w:rsidR="00DD4CDD" w:rsidRPr="00DD4B7E" w:rsidRDefault="00DD4CDD" w:rsidP="00DD4B7E">
      <w:pPr>
        <w:pStyle w:val="ListParagraph"/>
        <w:numPr>
          <w:ilvl w:val="1"/>
          <w:numId w:val="10"/>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jiné umožnilo uvést na trh jedny z prvních Android tabletů.</w:t>
      </w:r>
    </w:p>
    <w:p w14:paraId="6EAD617D" w14:textId="77777777" w:rsidR="00DD4CDD" w:rsidRPr="00DD4B7E" w:rsidRDefault="00DD4CDD" w:rsidP="00DD4B7E">
      <w:pPr>
        <w:pStyle w:val="ListParagraph"/>
        <w:numPr>
          <w:ilvl w:val="1"/>
          <w:numId w:val="10"/>
        </w:numPr>
        <w:spacing w:before="0" w:after="0"/>
        <w:jc w:val="both"/>
        <w:rPr>
          <w:szCs w:val="24"/>
        </w:rPr>
      </w:pPr>
      <w:r w:rsidRPr="00DD4B7E">
        <w:rPr>
          <w:szCs w:val="24"/>
        </w:rPr>
        <w:t>Podpora Bluetooth 2.1.</w:t>
      </w:r>
    </w:p>
    <w:p w14:paraId="0C81DD0B" w14:textId="77777777" w:rsidR="00DD4CDD" w:rsidRPr="00DD4B7E" w:rsidRDefault="00DD4CDD" w:rsidP="00DD4B7E">
      <w:pPr>
        <w:pStyle w:val="ListParagraph"/>
        <w:numPr>
          <w:ilvl w:val="1"/>
          <w:numId w:val="10"/>
        </w:numPr>
        <w:spacing w:before="0" w:after="0"/>
        <w:jc w:val="both"/>
        <w:rPr>
          <w:szCs w:val="24"/>
        </w:rPr>
      </w:pPr>
      <w:r w:rsidRPr="00DD4B7E">
        <w:rPr>
          <w:szCs w:val="24"/>
        </w:rPr>
        <w:t>Přidání podpory HTML5 v prohlížeči.</w:t>
      </w:r>
    </w:p>
    <w:p w14:paraId="6D09A05F" w14:textId="77777777" w:rsidR="00DD4CDD" w:rsidRPr="00DD4B7E" w:rsidRDefault="00DD4CDD" w:rsidP="00DD4B7E">
      <w:pPr>
        <w:pStyle w:val="ListParagraph"/>
        <w:numPr>
          <w:ilvl w:val="0"/>
          <w:numId w:val="10"/>
        </w:numPr>
        <w:spacing w:before="0" w:after="0"/>
        <w:jc w:val="both"/>
        <w:rPr>
          <w:szCs w:val="24"/>
        </w:rPr>
      </w:pPr>
      <w:r w:rsidRPr="00DD4B7E">
        <w:rPr>
          <w:szCs w:val="24"/>
        </w:rPr>
        <w:t>Android 2.2 (Froyo)</w:t>
      </w:r>
    </w:p>
    <w:p w14:paraId="255A5141" w14:textId="77777777" w:rsidR="00DD4CDD" w:rsidRPr="00DD4B7E" w:rsidRDefault="00DD4CDD" w:rsidP="00DD4B7E">
      <w:pPr>
        <w:pStyle w:val="ListParagraph"/>
        <w:numPr>
          <w:ilvl w:val="1"/>
          <w:numId w:val="10"/>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DD4B7E">
      <w:pPr>
        <w:pStyle w:val="ListParagraph"/>
        <w:numPr>
          <w:ilvl w:val="1"/>
          <w:numId w:val="10"/>
        </w:numPr>
        <w:spacing w:before="0" w:after="0"/>
        <w:jc w:val="both"/>
        <w:rPr>
          <w:szCs w:val="24"/>
        </w:rPr>
      </w:pPr>
      <w:r w:rsidRPr="00DD4B7E">
        <w:rPr>
          <w:szCs w:val="24"/>
        </w:rPr>
        <w:t>Přibyla možnost instalace aplikací na paměťovou kartu.</w:t>
      </w:r>
    </w:p>
    <w:p w14:paraId="37B3EA07"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Vylepšení fotoaparátu a kamery.</w:t>
      </w:r>
    </w:p>
    <w:p w14:paraId="0C25E7F0" w14:textId="77777777" w:rsidR="00DD4CDD" w:rsidRPr="00DD4B7E" w:rsidRDefault="00DD4CDD" w:rsidP="00DD4B7E">
      <w:pPr>
        <w:pStyle w:val="ListParagraph"/>
        <w:numPr>
          <w:ilvl w:val="1"/>
          <w:numId w:val="10"/>
        </w:numPr>
        <w:spacing w:before="0" w:after="0"/>
        <w:jc w:val="both"/>
        <w:rPr>
          <w:szCs w:val="24"/>
        </w:rPr>
      </w:pPr>
      <w:r w:rsidRPr="00DD4B7E">
        <w:rPr>
          <w:szCs w:val="24"/>
        </w:rPr>
        <w:t>Sdílení internetového připojení zapojením zařízení přes USB k PC.</w:t>
      </w:r>
    </w:p>
    <w:p w14:paraId="253F8A0D" w14:textId="77777777" w:rsidR="00DD4CDD" w:rsidRPr="00DD4B7E" w:rsidRDefault="00DD4CDD" w:rsidP="00DD4B7E">
      <w:pPr>
        <w:pStyle w:val="ListParagraph"/>
        <w:numPr>
          <w:ilvl w:val="1"/>
          <w:numId w:val="10"/>
        </w:numPr>
        <w:spacing w:before="0" w:after="0"/>
        <w:jc w:val="both"/>
        <w:rPr>
          <w:szCs w:val="24"/>
        </w:rPr>
      </w:pPr>
      <w:r w:rsidRPr="00DD4B7E">
        <w:rPr>
          <w:szCs w:val="24"/>
        </w:rPr>
        <w:t>Možnost využít zařízení jako WiFi hotspot a sdílet skrze zařízení internetové připojení.</w:t>
      </w:r>
    </w:p>
    <w:p w14:paraId="119FE07A" w14:textId="77777777" w:rsidR="00DD4CDD" w:rsidRPr="00DD4B7E" w:rsidRDefault="00DD4CDD" w:rsidP="00DD4B7E">
      <w:pPr>
        <w:pStyle w:val="ListParagraph"/>
        <w:numPr>
          <w:ilvl w:val="1"/>
          <w:numId w:val="10"/>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DD4B7E">
      <w:pPr>
        <w:pStyle w:val="ListParagraph"/>
        <w:numPr>
          <w:ilvl w:val="1"/>
          <w:numId w:val="10"/>
        </w:numPr>
        <w:spacing w:before="0" w:after="0"/>
        <w:jc w:val="both"/>
        <w:rPr>
          <w:szCs w:val="24"/>
        </w:rPr>
      </w:pPr>
      <w:r w:rsidRPr="00DD4B7E">
        <w:rPr>
          <w:szCs w:val="24"/>
        </w:rPr>
        <w:t>Vylepšená správa paměti RAM.</w:t>
      </w:r>
    </w:p>
    <w:p w14:paraId="1141687F" w14:textId="77777777" w:rsidR="00DD4CDD" w:rsidRPr="00DD4B7E" w:rsidRDefault="00DD4CDD" w:rsidP="00DD4B7E">
      <w:pPr>
        <w:pStyle w:val="ListParagraph"/>
        <w:numPr>
          <w:ilvl w:val="0"/>
          <w:numId w:val="10"/>
        </w:numPr>
        <w:spacing w:before="0" w:after="0"/>
        <w:jc w:val="both"/>
        <w:rPr>
          <w:szCs w:val="24"/>
        </w:rPr>
      </w:pPr>
      <w:r w:rsidRPr="00DD4B7E">
        <w:rPr>
          <w:szCs w:val="24"/>
        </w:rPr>
        <w:t>Android 2.3/2.3 (Gingerbread)</w:t>
      </w:r>
    </w:p>
    <w:p w14:paraId="15527E4C" w14:textId="28C375CD" w:rsidR="00DD4CDD" w:rsidRPr="00DD4B7E" w:rsidRDefault="00DD4CDD" w:rsidP="00DD4B7E">
      <w:pPr>
        <w:pStyle w:val="ListParagraph"/>
        <w:numPr>
          <w:ilvl w:val="1"/>
          <w:numId w:val="10"/>
        </w:numPr>
        <w:spacing w:before="0" w:after="0"/>
        <w:jc w:val="both"/>
        <w:rPr>
          <w:szCs w:val="24"/>
        </w:rPr>
      </w:pPr>
      <w:r w:rsidRPr="00DD4B7E">
        <w:rPr>
          <w:szCs w:val="24"/>
        </w:rPr>
        <w:t xml:space="preserve">Jedna z 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77777777" w:rsidR="00DD4CDD" w:rsidRPr="00DD4B7E" w:rsidRDefault="00DD4CDD" w:rsidP="00DD4B7E">
      <w:pPr>
        <w:pStyle w:val="ListParagraph"/>
        <w:numPr>
          <w:ilvl w:val="1"/>
          <w:numId w:val="10"/>
        </w:numPr>
        <w:spacing w:before="0" w:after="0"/>
        <w:jc w:val="both"/>
        <w:rPr>
          <w:szCs w:val="24"/>
        </w:rPr>
      </w:pPr>
      <w:r w:rsidRPr="00DD4B7E">
        <w:rPr>
          <w:szCs w:val="24"/>
        </w:rPr>
        <w:t>Podpora video formátů WebM a HTML5.</w:t>
      </w:r>
    </w:p>
    <w:p w14:paraId="2C646DE8" w14:textId="6D8AF45D" w:rsidR="00DD4CDD" w:rsidRPr="00DD4B7E" w:rsidRDefault="00DD4CDD" w:rsidP="00DD4B7E">
      <w:pPr>
        <w:pStyle w:val="ListParagraph"/>
        <w:numPr>
          <w:ilvl w:val="1"/>
          <w:numId w:val="10"/>
        </w:numPr>
        <w:spacing w:before="0" w:after="0"/>
        <w:jc w:val="both"/>
        <w:rPr>
          <w:szCs w:val="24"/>
        </w:rPr>
      </w:pPr>
      <w:r w:rsidRPr="00DD4B7E">
        <w:rPr>
          <w:szCs w:val="24"/>
        </w:rPr>
        <w:t>Podpora IP telefonie v rámci protokolu SIP</w:t>
      </w:r>
      <w:r w:rsidR="00AA2952" w:rsidRPr="00DD4B7E">
        <w:rPr>
          <w:szCs w:val="24"/>
        </w:rPr>
        <w:t>.</w:t>
      </w:r>
    </w:p>
    <w:p w14:paraId="23D93746" w14:textId="77777777" w:rsidR="00DD4CDD" w:rsidRPr="00DD4B7E" w:rsidRDefault="00DD4CDD" w:rsidP="00DD4B7E">
      <w:pPr>
        <w:pStyle w:val="ListParagraph"/>
        <w:numPr>
          <w:ilvl w:val="0"/>
          <w:numId w:val="10"/>
        </w:numPr>
        <w:spacing w:before="0" w:after="0"/>
        <w:jc w:val="both"/>
        <w:rPr>
          <w:szCs w:val="24"/>
        </w:rPr>
      </w:pPr>
      <w:r w:rsidRPr="00DD4B7E">
        <w:rPr>
          <w:szCs w:val="24"/>
        </w:rPr>
        <w:t>Android 3.0/3.1/3.2 (Honeycomb)</w:t>
      </w:r>
    </w:p>
    <w:p w14:paraId="5F2A31AC" w14:textId="165FF1EC" w:rsidR="00DD4CDD" w:rsidRPr="00DD4B7E" w:rsidRDefault="00DD4CDD" w:rsidP="00DD4B7E">
      <w:pPr>
        <w:pStyle w:val="ListParagraph"/>
        <w:numPr>
          <w:ilvl w:val="1"/>
          <w:numId w:val="10"/>
        </w:numPr>
        <w:spacing w:before="0" w:after="0"/>
        <w:jc w:val="both"/>
        <w:rPr>
          <w:szCs w:val="24"/>
        </w:rPr>
      </w:pPr>
      <w:r w:rsidRPr="00DD4B7E">
        <w:rPr>
          <w:szCs w:val="24"/>
        </w:rPr>
        <w:t xml:space="preserve">Verze určená pouze pro tablety s převážně grafickými </w:t>
      </w:r>
      <w:r w:rsidR="00AA2952" w:rsidRPr="00DD4B7E">
        <w:rPr>
          <w:szCs w:val="24"/>
        </w:rPr>
        <w:t>ú</w:t>
      </w:r>
      <w:r w:rsidRPr="00DD4B7E">
        <w:rPr>
          <w:szCs w:val="24"/>
        </w:rPr>
        <w:t>pravami.</w:t>
      </w:r>
    </w:p>
    <w:p w14:paraId="70C08AFE" w14:textId="77777777" w:rsidR="00DD4CDD" w:rsidRPr="00DD4B7E" w:rsidRDefault="00DD4CDD" w:rsidP="00DD4B7E">
      <w:pPr>
        <w:pStyle w:val="ListParagraph"/>
        <w:numPr>
          <w:ilvl w:val="0"/>
          <w:numId w:val="10"/>
        </w:numPr>
        <w:spacing w:before="0" w:after="0"/>
        <w:jc w:val="both"/>
        <w:rPr>
          <w:szCs w:val="24"/>
        </w:rPr>
      </w:pPr>
      <w:r w:rsidRPr="00DD4B7E">
        <w:rPr>
          <w:szCs w:val="24"/>
        </w:rPr>
        <w:t>Android 4.0/4.0.1/4.0.2 (Ice Cream Sandwich)</w:t>
      </w:r>
    </w:p>
    <w:p w14:paraId="25A1279D" w14:textId="79D0984A" w:rsidR="00DD4CDD" w:rsidRPr="00DD4B7E" w:rsidRDefault="00DD4CDD" w:rsidP="00DD4B7E">
      <w:pPr>
        <w:pStyle w:val="ListParagraph"/>
        <w:numPr>
          <w:ilvl w:val="1"/>
          <w:numId w:val="10"/>
        </w:numPr>
        <w:spacing w:before="0" w:after="0"/>
        <w:jc w:val="both"/>
        <w:rPr>
          <w:szCs w:val="24"/>
        </w:rPr>
      </w:pPr>
      <w:r w:rsidRPr="00DD4B7E">
        <w:rPr>
          <w:szCs w:val="24"/>
        </w:rPr>
        <w:t>Verze vydaná v roce 2011 na Linuxové</w:t>
      </w:r>
      <w:r w:rsidR="00AA2952" w:rsidRPr="00DD4B7E">
        <w:rPr>
          <w:szCs w:val="24"/>
        </w:rPr>
        <w:t>m</w:t>
      </w:r>
      <w:r w:rsidRPr="00DD4B7E">
        <w:rPr>
          <w:szCs w:val="24"/>
        </w:rPr>
        <w:t xml:space="preserve"> jádře 3.0.1. Opět nasazená na mobilní telefony a přináší si ty nejlepší funkce z verzí Honeycomb.</w:t>
      </w:r>
    </w:p>
    <w:p w14:paraId="327976E5" w14:textId="77777777" w:rsidR="00DD4CDD" w:rsidRPr="00DD4B7E" w:rsidRDefault="00DD4CDD" w:rsidP="00DD4B7E">
      <w:pPr>
        <w:pStyle w:val="ListParagraph"/>
        <w:numPr>
          <w:ilvl w:val="1"/>
          <w:numId w:val="10"/>
        </w:numPr>
        <w:spacing w:before="0" w:after="0"/>
        <w:jc w:val="both"/>
        <w:rPr>
          <w:szCs w:val="24"/>
        </w:rPr>
      </w:pPr>
      <w:r w:rsidRPr="00DD4B7E">
        <w:rPr>
          <w:szCs w:val="24"/>
        </w:rPr>
        <w:t>Verze mají vylepšené rozpoznávání hlasu a možnost detekce obličeje.</w:t>
      </w:r>
    </w:p>
    <w:p w14:paraId="4A32661A" w14:textId="0FFDF5FD" w:rsidR="00797236" w:rsidRPr="00DD4B7E" w:rsidRDefault="00DD4CDD" w:rsidP="00DD4B7E">
      <w:pPr>
        <w:pStyle w:val="ListParagraph"/>
        <w:numPr>
          <w:ilvl w:val="1"/>
          <w:numId w:val="10"/>
        </w:numPr>
        <w:spacing w:before="0" w:after="0"/>
        <w:jc w:val="both"/>
        <w:rPr>
          <w:szCs w:val="24"/>
        </w:rPr>
      </w:pPr>
      <w:r w:rsidRPr="00DD4B7E">
        <w:rPr>
          <w:szCs w:val="24"/>
        </w:rPr>
        <w:t>Zdokonalení webového p</w:t>
      </w:r>
      <w:r w:rsidR="00AA2952" w:rsidRPr="00DD4B7E">
        <w:rPr>
          <w:szCs w:val="24"/>
        </w:rPr>
        <w:t>r</w:t>
      </w:r>
      <w:r w:rsidRPr="00DD4B7E">
        <w:rPr>
          <w:szCs w:val="24"/>
        </w:rPr>
        <w:t>ohlížeče a dalších aplikací, které lze nyní ovládat pohybovými gesty.</w:t>
      </w:r>
    </w:p>
    <w:p w14:paraId="0A83C8CB" w14:textId="64248041" w:rsidR="00520322" w:rsidRPr="00DD4B7E" w:rsidRDefault="00DD4CDD" w:rsidP="00DD4B7E">
      <w:pPr>
        <w:pStyle w:val="Heading2"/>
        <w:jc w:val="both"/>
        <w:rPr>
          <w:rFonts w:ascii="Times New Roman" w:hAnsi="Times New Roman"/>
        </w:rPr>
      </w:pPr>
      <w:bookmarkStart w:id="23" w:name="_Toc167209384"/>
      <w:r w:rsidRPr="00DD4B7E">
        <w:rPr>
          <w:rFonts w:ascii="Times New Roman" w:hAnsi="Times New Roman"/>
        </w:rPr>
        <w:lastRenderedPageBreak/>
        <w:t>Architektura Operačního Systému</w:t>
      </w:r>
      <w:bookmarkEnd w:id="23"/>
    </w:p>
    <w:bookmarkEnd w:id="13"/>
    <w:bookmarkEnd w:id="14"/>
    <w:bookmarkEnd w:id="15"/>
    <w:bookmarkEnd w:id="16"/>
    <w:bookmarkEnd w:id="17"/>
    <w:bookmarkEnd w:id="18"/>
    <w:bookmarkEnd w:id="19"/>
    <w:bookmarkEnd w:id="20"/>
    <w:bookmarkEnd w:id="21"/>
    <w:bookmarkEnd w:id="22"/>
    <w:p w14:paraId="5BFF8AE0" w14:textId="49FE3F05" w:rsidR="00DD4CDD" w:rsidRPr="00DD4B7E" w:rsidRDefault="00DD4CDD" w:rsidP="00DD4B7E">
      <w:pPr>
        <w:jc w:val="both"/>
        <w:rPr>
          <w:sz w:val="24"/>
          <w:szCs w:val="24"/>
        </w:rPr>
      </w:pPr>
      <w:r w:rsidRPr="00DD4B7E">
        <w:rPr>
          <w:sz w:val="24"/>
          <w:szCs w:val="24"/>
        </w:rPr>
        <w:t>Ar</w:t>
      </w:r>
      <w:r w:rsidR="003050A0" w:rsidRPr="00DD4B7E">
        <w:rPr>
          <w:sz w:val="24"/>
          <w:szCs w:val="24"/>
        </w:rPr>
        <w:t>c</w:t>
      </w:r>
      <w:r w:rsidRPr="00DD4B7E">
        <w:rPr>
          <w:sz w:val="24"/>
          <w:szCs w:val="24"/>
        </w:rPr>
        <w:t>hitektura OS Android se skládá z pěti vrstev, z nichž každá samostatně provádí v zařízení jiné operace. Toto oddělení v</w:t>
      </w:r>
      <w:r w:rsidR="003050A0" w:rsidRPr="00DD4B7E">
        <w:rPr>
          <w:sz w:val="24"/>
          <w:szCs w:val="24"/>
        </w:rPr>
        <w:t>r</w:t>
      </w:r>
      <w:r w:rsidRPr="00DD4B7E">
        <w:rPr>
          <w:sz w:val="24"/>
          <w:szCs w:val="24"/>
        </w:rPr>
        <w:t>stev je ale především jen teoretické, protože v praxi dochází ke spolupráci jednotlivých částí systému a vrstvy nejsou mezi sebou striktně odděleny.</w:t>
      </w:r>
    </w:p>
    <w:p w14:paraId="757F9FCB" w14:textId="77777777" w:rsidR="00DD4CDD" w:rsidRPr="00DD4B7E" w:rsidRDefault="00DD4CDD" w:rsidP="00DD4B7E">
      <w:pPr>
        <w:jc w:val="both"/>
        <w:rPr>
          <w:sz w:val="24"/>
          <w:szCs w:val="24"/>
          <w:u w:val="single"/>
        </w:rPr>
      </w:pPr>
      <w:r w:rsidRPr="00DD4B7E">
        <w:rPr>
          <w:sz w:val="24"/>
          <w:szCs w:val="24"/>
          <w:u w:val="single"/>
        </w:rPr>
        <w:t>Linux Kernel</w:t>
      </w:r>
    </w:p>
    <w:p w14:paraId="3C222894" w14:textId="77777777" w:rsidR="00DD4CDD" w:rsidRPr="00DD4B7E" w:rsidRDefault="00DD4CDD" w:rsidP="00DD4B7E">
      <w:pPr>
        <w:jc w:val="both"/>
        <w:rPr>
          <w:sz w:val="24"/>
          <w:szCs w:val="24"/>
        </w:rPr>
      </w:pPr>
      <w:r w:rsidRPr="00DD4B7E">
        <w:rPr>
          <w:sz w:val="24"/>
          <w:szCs w:val="24"/>
        </w:rPr>
        <w:t>Nejnižší vrstvou architektury je Linux Kernel nebo též jádro operačního systému. Jedná se o nejdůležitější část všech operačních systémů fungujících na Linuxu. Základní funkcí této vrstvy je zodpovědnost za low-level operace systému jako je správa disku a alokování paměti operacím a vytváří základní rozhraní mezi hardwarem počítače a jeho funkcemi. Při startu zařízení je jádro zavedené do operační paměti a je mu předáno řízení, které zahrnuje například kontrolu nad koordinací činnosti všech běžících procesů, už zmíněná správa paměti, správa sítí a mnoho dalších.</w:t>
      </w:r>
    </w:p>
    <w:p w14:paraId="057B9D18" w14:textId="77777777" w:rsidR="00DD4CDD" w:rsidRPr="00DD4B7E" w:rsidRDefault="00DD4CDD" w:rsidP="00DD4B7E">
      <w:pPr>
        <w:jc w:val="both"/>
        <w:rPr>
          <w:sz w:val="24"/>
          <w:szCs w:val="24"/>
          <w:u w:val="single"/>
        </w:rPr>
      </w:pPr>
      <w:r w:rsidRPr="00DD4B7E">
        <w:rPr>
          <w:sz w:val="24"/>
          <w:szCs w:val="24"/>
          <w:u w:val="single"/>
        </w:rPr>
        <w:t>Knihovny</w:t>
      </w:r>
    </w:p>
    <w:p w14:paraId="724667B3" w14:textId="77777777" w:rsidR="00DD4CDD" w:rsidRPr="00DD4B7E" w:rsidRDefault="00DD4CDD" w:rsidP="00DD4B7E">
      <w:pPr>
        <w:jc w:val="both"/>
        <w:rPr>
          <w:sz w:val="24"/>
          <w:szCs w:val="24"/>
        </w:rPr>
      </w:pPr>
      <w:r w:rsidRPr="00DD4B7E">
        <w:rPr>
          <w:sz w:val="24"/>
          <w:szCs w:val="24"/>
        </w:rPr>
        <w:t>Libraries (knihovny) jsou další vrstvou architektury Android. Obecně se jedná o sety instrukcí napsaných v programovacím jazyce. Obsahují většinou konfigurační data, dokumentaci, předepsaný kód atd.  Android nabízí mnohá rozhraní API pro vývoj aplikací. Pro představu uvedeme některé nejčastěji používané, které jsou dostupné pro všechna android zařízení:</w:t>
      </w:r>
    </w:p>
    <w:p w14:paraId="120530E5" w14:textId="77777777" w:rsidR="00DD4CDD" w:rsidRPr="00DD4B7E" w:rsidRDefault="00DD4CDD" w:rsidP="00DD4B7E">
      <w:pPr>
        <w:pStyle w:val="ListParagraph"/>
        <w:numPr>
          <w:ilvl w:val="0"/>
          <w:numId w:val="11"/>
        </w:numPr>
        <w:spacing w:before="0" w:after="0"/>
        <w:jc w:val="both"/>
        <w:rPr>
          <w:szCs w:val="24"/>
        </w:rPr>
      </w:pPr>
      <w:r w:rsidRPr="00DD4B7E">
        <w:rPr>
          <w:szCs w:val="24"/>
        </w:rPr>
        <w:t>Android.util – hlavní balíček knihoven obsahující utility jako manipulace data/času, base64 enkodéry a dekodéry a nástroje pro parsování XML</w:t>
      </w:r>
    </w:p>
    <w:p w14:paraId="6C318633"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 xml:space="preserve">Android.os – knihovny s přístupem k základním službám operačního systému, jako je předávání zpráv a meziprocesová komunikace </w:t>
      </w:r>
    </w:p>
    <w:p w14:paraId="42F63788"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Android.graphics – knihovny pro zobrazování grafických prvků</w:t>
      </w:r>
    </w:p>
    <w:p w14:paraId="7ABD308C"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Android.text – knihovny pro zpracování a zobrazení řetězců textu</w:t>
      </w:r>
    </w:p>
    <w:p w14:paraId="46FC6A63"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Android.database – knihovny s třídamy potřebnými pro práci s kurzory datábází</w:t>
      </w:r>
    </w:p>
    <w:p w14:paraId="5C8A37CC" w14:textId="77777777" w:rsidR="00DD4CDD" w:rsidRPr="00DD4B7E" w:rsidRDefault="00DD4CDD" w:rsidP="00DD4B7E">
      <w:pPr>
        <w:pStyle w:val="ListParagraph"/>
        <w:numPr>
          <w:ilvl w:val="0"/>
          <w:numId w:val="11"/>
        </w:numPr>
        <w:spacing w:before="0" w:after="0"/>
        <w:ind w:left="720"/>
        <w:jc w:val="both"/>
        <w:rPr>
          <w:szCs w:val="24"/>
        </w:rPr>
      </w:pPr>
      <w:r w:rsidRPr="00DD4B7E">
        <w:rPr>
          <w:szCs w:val="24"/>
        </w:rPr>
        <w:t>Android.content – obsahují třídy pro přístup a publikování dat na zařízení [1]</w:t>
      </w:r>
    </w:p>
    <w:p w14:paraId="3D8B732A" w14:textId="24E98DC3" w:rsidR="00DD4CDD" w:rsidRPr="00DD4B7E" w:rsidRDefault="00DD4CDD" w:rsidP="00DD4B7E">
      <w:pPr>
        <w:jc w:val="both"/>
        <w:rPr>
          <w:sz w:val="24"/>
          <w:szCs w:val="24"/>
          <w:u w:val="single"/>
        </w:rPr>
      </w:pPr>
      <w:r w:rsidRPr="00DD4B7E">
        <w:rPr>
          <w:sz w:val="24"/>
          <w:szCs w:val="24"/>
          <w:u w:val="single"/>
        </w:rPr>
        <w:t xml:space="preserve">Android </w:t>
      </w:r>
      <w:r w:rsidR="003050A0" w:rsidRPr="00DD4B7E">
        <w:rPr>
          <w:sz w:val="24"/>
          <w:szCs w:val="24"/>
          <w:u w:val="single"/>
        </w:rPr>
        <w:t>R</w:t>
      </w:r>
      <w:r w:rsidRPr="00DD4B7E">
        <w:rPr>
          <w:sz w:val="24"/>
          <w:szCs w:val="24"/>
          <w:u w:val="single"/>
        </w:rPr>
        <w:t>untime</w:t>
      </w:r>
    </w:p>
    <w:p w14:paraId="29CDD4DF" w14:textId="18308EE0" w:rsidR="00DD4CDD" w:rsidRPr="00DD4B7E" w:rsidRDefault="00DD4CDD" w:rsidP="00DD4B7E">
      <w:pPr>
        <w:jc w:val="both"/>
        <w:rPr>
          <w:sz w:val="24"/>
          <w:szCs w:val="24"/>
        </w:rPr>
      </w:pPr>
      <w:r w:rsidRPr="00DD4B7E">
        <w:rPr>
          <w:sz w:val="24"/>
          <w:szCs w:val="24"/>
        </w:rPr>
        <w:lastRenderedPageBreak/>
        <w:t xml:space="preserve">Prostředí Android </w:t>
      </w:r>
      <w:r w:rsidR="003050A0" w:rsidRPr="00DD4B7E">
        <w:rPr>
          <w:sz w:val="24"/>
          <w:szCs w:val="24"/>
        </w:rPr>
        <w:t>R</w:t>
      </w:r>
      <w:r w:rsidRPr="00DD4B7E">
        <w:rPr>
          <w:sz w:val="24"/>
          <w:szCs w:val="24"/>
        </w:rPr>
        <w:t xml:space="preserve">untime je jednou z nedůležitějších částí operačního systému Android. Obsahuje komponenty jako jsou základní knihovny a Dalvik Virtual Machine (DVM). Především poskytuje základ pro application framework a pohání aplikace s pomocí základních knihoven. Základní knihovny nám umožňují implementovat aplikace pro Android pomocí standardních programovacích jazyků jako je Java nebo Kotlin. [2] </w:t>
      </w:r>
    </w:p>
    <w:p w14:paraId="586C34D8" w14:textId="77777777" w:rsidR="00DD4CDD" w:rsidRPr="00DD4B7E" w:rsidRDefault="00DD4CDD" w:rsidP="00DD4B7E">
      <w:pPr>
        <w:jc w:val="both"/>
        <w:rPr>
          <w:sz w:val="24"/>
          <w:szCs w:val="24"/>
        </w:rPr>
      </w:pPr>
      <w:r w:rsidRPr="00DD4B7E">
        <w:rPr>
          <w:sz w:val="24"/>
          <w:szCs w:val="24"/>
        </w:rPr>
        <w:t xml:space="preserve">DVM byl exkluzivně pro Android vyvíjen od roku 2005 společností Google a je pro něj speciálně navržený a optimalizovaný tak, aby zajistil efektivní běh více instancí na jednom zařízení. [1] Podobně jako Java Virtual Machine má Dalvik registrově orientovanou architekturu a využívá základní vlastnosti Linuxového jádra, jako je nízko-úrovňová správa paměti, koordinace běžících procesů a práce s vlákny (threading). [2] </w:t>
      </w:r>
    </w:p>
    <w:p w14:paraId="4A342766" w14:textId="77777777" w:rsidR="00DD4CDD" w:rsidRPr="00DD4B7E" w:rsidRDefault="00DD4CDD" w:rsidP="00DD4B7E">
      <w:pPr>
        <w:jc w:val="both"/>
        <w:rPr>
          <w:sz w:val="24"/>
          <w:szCs w:val="24"/>
        </w:rPr>
      </w:pPr>
      <w:r w:rsidRPr="00DD4B7E">
        <w:rPr>
          <w:sz w:val="24"/>
          <w:szCs w:val="24"/>
        </w:rPr>
        <w:t>Důvodem ke vzniku nového virtuálního stroje byla skutečnost, že programátoři vyvíjející aplikace pro operační systém Android používali často právě jazyk Java. Knihovny tohoto jazyka jsou licencovány jako open source, ale virtuální stroj (JVM), který slouží k překladu programu do spustitelné formy, již není volně šířitelný. Dalším důvodem vzniku virtuálního stroje Dalvik byla optimalizace virtuálního stroje pro potřeby mobilních zařízení, kde hrál klíčovou roli výkon a úspora energie.</w:t>
      </w:r>
    </w:p>
    <w:p w14:paraId="4DD8413B" w14:textId="3D806DCA" w:rsidR="00DD4CDD" w:rsidRPr="00DD4B7E" w:rsidRDefault="00DD4CDD" w:rsidP="00DD4B7E">
      <w:pPr>
        <w:jc w:val="both"/>
        <w:rPr>
          <w:sz w:val="24"/>
          <w:szCs w:val="24"/>
        </w:rPr>
      </w:pPr>
      <w:r w:rsidRPr="00DD4B7E">
        <w:rPr>
          <w:sz w:val="24"/>
          <w:szCs w:val="24"/>
        </w:rPr>
        <w:t xml:space="preserve">Obsah knihoven programovacího jazyka Java, které tato vrstva zahrnuje, lze srovnat s platformou Java SE (Standard Edition), která zahrnuje JVM, API knihovny základních funkcí a API knihovny </w:t>
      </w:r>
      <w:r w:rsidR="000000F1" w:rsidRPr="00DD4B7E">
        <w:rPr>
          <w:sz w:val="24"/>
          <w:szCs w:val="24"/>
        </w:rPr>
        <w:t>pro</w:t>
      </w:r>
      <w:r w:rsidRPr="00DD4B7E">
        <w:rPr>
          <w:sz w:val="24"/>
          <w:szCs w:val="24"/>
        </w:rPr>
        <w:t xml:space="preserve"> vytváření klientských desktopových aplikací (AWT, Swing). Na Androidu byly ale AWT a Swing nahrazeny knihovnami pro tvorbu uživatelského rozhraní a přibyly knihovny Apache pro práci se sítí.</w:t>
      </w:r>
    </w:p>
    <w:p w14:paraId="7C4B51B7" w14:textId="77777777" w:rsidR="00DD4CDD" w:rsidRPr="00DD4B7E" w:rsidRDefault="00DD4CDD" w:rsidP="00DD4B7E">
      <w:pPr>
        <w:jc w:val="both"/>
        <w:rPr>
          <w:sz w:val="24"/>
          <w:szCs w:val="24"/>
        </w:rPr>
      </w:pPr>
      <w:r w:rsidRPr="00DD4B7E">
        <w:rPr>
          <w:sz w:val="24"/>
          <w:szCs w:val="24"/>
        </w:rPr>
        <w:t>Aplikace pro Android jsou psány například v jazyce Java, poté jsou přeloženy do Java bytecode a nakonec do mezikódu pomocí Dalvik kompilátoru. Výsledný bytecode je spuštěn na DVM a každá aplikace funguje jako samostatný proces s vlastní instancí DVM. [1]</w:t>
      </w:r>
    </w:p>
    <w:p w14:paraId="708ADF26" w14:textId="21CA4AC1" w:rsidR="00DD4CDD" w:rsidRPr="00DD4B7E" w:rsidRDefault="00DD4CDD" w:rsidP="00DD4B7E">
      <w:pPr>
        <w:jc w:val="both"/>
        <w:rPr>
          <w:sz w:val="24"/>
          <w:szCs w:val="24"/>
        </w:rPr>
      </w:pPr>
      <w:r w:rsidRPr="00DD4B7E">
        <w:rPr>
          <w:sz w:val="24"/>
          <w:szCs w:val="24"/>
          <w:u w:val="single"/>
        </w:rPr>
        <w:t xml:space="preserve">Application </w:t>
      </w:r>
      <w:r w:rsidR="000000F1" w:rsidRPr="00DD4B7E">
        <w:rPr>
          <w:sz w:val="24"/>
          <w:szCs w:val="24"/>
          <w:u w:val="single"/>
        </w:rPr>
        <w:t>F</w:t>
      </w:r>
      <w:r w:rsidRPr="00DD4B7E">
        <w:rPr>
          <w:sz w:val="24"/>
          <w:szCs w:val="24"/>
          <w:u w:val="single"/>
        </w:rPr>
        <w:t>ramework</w:t>
      </w:r>
    </w:p>
    <w:p w14:paraId="1A9FB6CF" w14:textId="77777777" w:rsidR="00DD4CDD" w:rsidRPr="00DD4B7E" w:rsidRDefault="00DD4CDD" w:rsidP="00DD4B7E">
      <w:pPr>
        <w:jc w:val="both"/>
        <w:rPr>
          <w:sz w:val="24"/>
          <w:szCs w:val="24"/>
        </w:rPr>
      </w:pPr>
      <w:r w:rsidRPr="00DD4B7E">
        <w:rPr>
          <w:sz w:val="24"/>
          <w:szCs w:val="24"/>
        </w:rPr>
        <w:t xml:space="preserve">Aplikační rámec poskytuje několik důležitých tříd, které se používají k vytváření aplikací pro Android. Nabízí obecnou abstrakci pro přístup k hardwaru a také pomáhá </w:t>
      </w:r>
      <w:r w:rsidRPr="00DD4B7E">
        <w:rPr>
          <w:sz w:val="24"/>
          <w:szCs w:val="24"/>
        </w:rPr>
        <w:lastRenderedPageBreak/>
        <w:t xml:space="preserve">spravovat uživatelské rozhraní pomocí zdrojů aplikace. Obvykle poskytuje služby, pomocí nichž můžeme vytvořit konkrétní třídu a udělal tuto třídu užitečnou pro vytváření aplikací. [2] </w:t>
      </w:r>
    </w:p>
    <w:p w14:paraId="7C34DC5E" w14:textId="5EC92D06" w:rsidR="00DD4CDD" w:rsidRPr="00DD4B7E" w:rsidRDefault="000000F1" w:rsidP="00DD4B7E">
      <w:pPr>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je to tedy jedna z</w:t>
      </w:r>
      <w:r w:rsidR="00DD4CDD" w:rsidRPr="00DD4B7E">
        <w:rPr>
          <w:sz w:val="24"/>
          <w:szCs w:val="24"/>
        </w:rPr>
        <w:t xml:space="preserve"> 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k různým službám, které se dají používat přímo ve vytvořených aplikacích, a 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[2] </w:t>
      </w:r>
    </w:p>
    <w:p w14:paraId="12F6F2B2" w14:textId="77777777" w:rsidR="00DD4CDD" w:rsidRPr="00DD4B7E" w:rsidRDefault="00DD4CDD" w:rsidP="00DD4B7E">
      <w:pPr>
        <w:jc w:val="both"/>
        <w:rPr>
          <w:sz w:val="24"/>
          <w:szCs w:val="24"/>
          <w:u w:val="single"/>
        </w:rPr>
      </w:pPr>
      <w:r w:rsidRPr="00DD4B7E">
        <w:rPr>
          <w:sz w:val="24"/>
          <w:szCs w:val="24"/>
          <w:u w:val="single"/>
        </w:rPr>
        <w:t>Applications</w:t>
      </w:r>
    </w:p>
    <w:p w14:paraId="26C9438C" w14:textId="77777777" w:rsidR="00DD4CDD" w:rsidRPr="00DD4B7E" w:rsidRDefault="00DD4CDD" w:rsidP="00DD4B7E">
      <w:pPr>
        <w:jc w:val="both"/>
        <w:rPr>
          <w:sz w:val="24"/>
          <w:szCs w:val="24"/>
        </w:rPr>
      </w:pPr>
      <w:r w:rsidRPr="00DD4B7E">
        <w:rPr>
          <w:sz w:val="24"/>
          <w:szCs w:val="24"/>
        </w:rPr>
        <w:t xml:space="preserve">Aplikace představují poslední a nejvyšší vrstvu Android architektury. Tato vrstva zahrnuje jak předinstalované aplikace, jako jsou domovská obrazovka, kontakty, fotoaparát, galerie a další, tak i aplikace třetích stran stažené z obchodu Play, nebo odjinud z internetu, jako jsou chatovací aplikace, hry apod. Veškeré aplikace, bez ohledu na jejich původ, jsou nainstalovány a spouštěny právě na této vrstvě. </w:t>
      </w:r>
    </w:p>
    <w:p w14:paraId="12312422" w14:textId="643685AD" w:rsidR="00DD4CDD" w:rsidRPr="00DD4B7E" w:rsidRDefault="00DD4CDD" w:rsidP="00DD4B7E">
      <w:pPr>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v této vrstvě probíhá v rámci Android </w:t>
      </w:r>
      <w:r w:rsidR="000000F1" w:rsidRPr="00DD4B7E">
        <w:rPr>
          <w:sz w:val="24"/>
          <w:szCs w:val="24"/>
        </w:rPr>
        <w:t>R</w:t>
      </w:r>
      <w:r w:rsidRPr="00DD4B7E">
        <w:rPr>
          <w:sz w:val="24"/>
          <w:szCs w:val="24"/>
        </w:rPr>
        <w:t>untime za pomocí tříd a služeb poskytovaných aplikačním rámcem. Tato integrace zajišťuje správné fungování a vzájemnou interakci aplikací a služeb v rámci Android ekosystému. [2]</w:t>
      </w:r>
    </w:p>
    <w:p w14:paraId="6E646A05" w14:textId="591676BD" w:rsidR="00DD4CDD" w:rsidRPr="00DD4B7E" w:rsidRDefault="00DD4CDD" w:rsidP="00DD4B7E">
      <w:pPr>
        <w:pStyle w:val="Heading2"/>
        <w:jc w:val="both"/>
        <w:rPr>
          <w:rFonts w:ascii="Times New Roman" w:hAnsi="Times New Roman"/>
        </w:rPr>
      </w:pPr>
      <w:bookmarkStart w:id="24" w:name="_Toc167209385"/>
      <w:r w:rsidRPr="00DD4B7E">
        <w:rPr>
          <w:rFonts w:ascii="Times New Roman" w:hAnsi="Times New Roman"/>
        </w:rPr>
        <w:t>Vývojové nástroje a prostředí</w:t>
      </w:r>
      <w:bookmarkEnd w:id="24"/>
    </w:p>
    <w:p w14:paraId="31E84D0F" w14:textId="77777777" w:rsidR="000000F1" w:rsidRPr="00DD4B7E" w:rsidRDefault="00DD4CDD" w:rsidP="00DD4B7E">
      <w:pPr>
        <w:jc w:val="both"/>
        <w:rPr>
          <w:sz w:val="24"/>
          <w:szCs w:val="24"/>
        </w:rPr>
      </w:pPr>
      <w:r w:rsidRPr="00DD4B7E">
        <w:rPr>
          <w:sz w:val="24"/>
          <w:szCs w:val="24"/>
        </w:rPr>
        <w:t xml:space="preserve">Vývoj aplikací pro operační systém Android probíhá ve vývojovém prostředí </w:t>
      </w:r>
      <w:r w:rsidR="000000F1" w:rsidRPr="00DD4B7E">
        <w:rPr>
          <w:sz w:val="24"/>
          <w:szCs w:val="24"/>
        </w:rPr>
        <w:t>nazývaném</w:t>
      </w:r>
      <w:r w:rsidRPr="00DD4B7E">
        <w:rPr>
          <w:sz w:val="24"/>
          <w:szCs w:val="24"/>
        </w:rPr>
        <w:t xml:space="preserve"> </w:t>
      </w:r>
      <w:r w:rsidRPr="00DD4B7E">
        <w:rPr>
          <w:i/>
          <w:iCs/>
          <w:sz w:val="24"/>
          <w:szCs w:val="24"/>
        </w:rPr>
        <w:t>Host-Target</w:t>
      </w:r>
      <w:r w:rsidRPr="00DD4B7E">
        <w:rPr>
          <w:sz w:val="24"/>
          <w:szCs w:val="24"/>
        </w:rPr>
        <w:t>. Což  je druh vývojového procesu, při kterém je prostředí, kde je aplikace vyvíjena, a prostředí pro realizaci aplikace naprosto odlišné. Jednoduše řečeno je, například v případě vývoje androidových aplikací, aplikace vytvářena ve vývojovém prostředí na počítači za pomocí dalších nástrojů a testování zároveň s implementací aplikace probíhá na jiném zařízení, ať už mobilní telefon, tablet atd. [1]</w:t>
      </w:r>
    </w:p>
    <w:p w14:paraId="4D00DB2A" w14:textId="77777777" w:rsidR="000000F1" w:rsidRPr="00DD4B7E" w:rsidRDefault="00DD4CDD" w:rsidP="00DD4B7E">
      <w:pPr>
        <w:jc w:val="both"/>
        <w:rPr>
          <w:sz w:val="24"/>
          <w:szCs w:val="24"/>
        </w:rPr>
      </w:pPr>
      <w:r w:rsidRPr="00DD4B7E">
        <w:rPr>
          <w:sz w:val="24"/>
          <w:szCs w:val="24"/>
        </w:rPr>
        <w:t>Existuje samozřejmě možnost využití emulátorů a virtualizace, k</w:t>
      </w:r>
      <w:r w:rsidR="000000F1" w:rsidRPr="00DD4B7E">
        <w:rPr>
          <w:sz w:val="24"/>
          <w:szCs w:val="24"/>
        </w:rPr>
        <w:t>teré umožňují spuštění</w:t>
      </w:r>
      <w:r w:rsidRPr="00DD4B7E">
        <w:rPr>
          <w:sz w:val="24"/>
          <w:szCs w:val="24"/>
        </w:rPr>
        <w:t xml:space="preserve"> androidov</w:t>
      </w:r>
      <w:r w:rsidR="000000F1" w:rsidRPr="00DD4B7E">
        <w:rPr>
          <w:sz w:val="24"/>
          <w:szCs w:val="24"/>
        </w:rPr>
        <w:t>ého</w:t>
      </w:r>
      <w:r w:rsidRPr="00DD4B7E">
        <w:rPr>
          <w:sz w:val="24"/>
          <w:szCs w:val="24"/>
        </w:rPr>
        <w:t xml:space="preserve"> operační</w:t>
      </w:r>
      <w:r w:rsidR="000000F1" w:rsidRPr="00DD4B7E">
        <w:rPr>
          <w:sz w:val="24"/>
          <w:szCs w:val="24"/>
        </w:rPr>
        <w:t>ho</w:t>
      </w:r>
      <w:r w:rsidRPr="00DD4B7E">
        <w:rPr>
          <w:sz w:val="24"/>
          <w:szCs w:val="24"/>
        </w:rPr>
        <w:t xml:space="preserve"> systém</w:t>
      </w:r>
      <w:r w:rsidR="000000F1" w:rsidRPr="00DD4B7E">
        <w:rPr>
          <w:sz w:val="24"/>
          <w:szCs w:val="24"/>
        </w:rPr>
        <w:t>u</w:t>
      </w:r>
      <w:r w:rsidRPr="00DD4B7E">
        <w:rPr>
          <w:sz w:val="24"/>
          <w:szCs w:val="24"/>
        </w:rPr>
        <w:t xml:space="preserve"> na počítači s například operačním systémem Windows, ale v takovém případě </w:t>
      </w:r>
      <w:r w:rsidR="000000F1" w:rsidRPr="00DD4B7E">
        <w:rPr>
          <w:sz w:val="24"/>
          <w:szCs w:val="24"/>
        </w:rPr>
        <w:t>mohou nastat</w:t>
      </w:r>
      <w:r w:rsidRPr="00DD4B7E">
        <w:rPr>
          <w:sz w:val="24"/>
          <w:szCs w:val="24"/>
        </w:rPr>
        <w:t xml:space="preserve"> komplikace</w:t>
      </w:r>
      <w:r w:rsidR="000000F1" w:rsidRPr="00DD4B7E">
        <w:rPr>
          <w:sz w:val="24"/>
          <w:szCs w:val="24"/>
        </w:rPr>
        <w:t>,</w:t>
      </w:r>
      <w:r w:rsidRPr="00DD4B7E">
        <w:rPr>
          <w:sz w:val="24"/>
          <w:szCs w:val="24"/>
        </w:rPr>
        <w:t xml:space="preserve"> </w:t>
      </w:r>
      <w:r w:rsidR="000000F1" w:rsidRPr="00DD4B7E">
        <w:rPr>
          <w:sz w:val="24"/>
          <w:szCs w:val="24"/>
        </w:rPr>
        <w:t>jako je například</w:t>
      </w:r>
      <w:r w:rsidRPr="00DD4B7E">
        <w:rPr>
          <w:sz w:val="24"/>
          <w:szCs w:val="24"/>
        </w:rPr>
        <w:t xml:space="preserve"> špatn</w:t>
      </w:r>
      <w:r w:rsidR="000000F1" w:rsidRPr="00DD4B7E">
        <w:rPr>
          <w:sz w:val="24"/>
          <w:szCs w:val="24"/>
        </w:rPr>
        <w:t>á</w:t>
      </w:r>
      <w:r w:rsidRPr="00DD4B7E">
        <w:rPr>
          <w:sz w:val="24"/>
          <w:szCs w:val="24"/>
        </w:rPr>
        <w:t xml:space="preserve"> </w:t>
      </w:r>
      <w:r w:rsidRPr="00DD4B7E">
        <w:rPr>
          <w:sz w:val="24"/>
          <w:szCs w:val="24"/>
        </w:rPr>
        <w:lastRenderedPageBreak/>
        <w:t>kompatabilit</w:t>
      </w:r>
      <w:r w:rsidR="000000F1" w:rsidRPr="00DD4B7E">
        <w:rPr>
          <w:sz w:val="24"/>
          <w:szCs w:val="24"/>
        </w:rPr>
        <w:t>a</w:t>
      </w:r>
      <w:r w:rsidRPr="00DD4B7E">
        <w:rPr>
          <w:sz w:val="24"/>
          <w:szCs w:val="24"/>
        </w:rPr>
        <w:t xml:space="preserve"> v případě starších verzí OS, omezen</w:t>
      </w:r>
      <w:r w:rsidR="000000F1" w:rsidRPr="00DD4B7E">
        <w:rPr>
          <w:sz w:val="24"/>
          <w:szCs w:val="24"/>
        </w:rPr>
        <w:t>ý</w:t>
      </w:r>
      <w:r w:rsidRPr="00DD4B7E">
        <w:rPr>
          <w:sz w:val="24"/>
          <w:szCs w:val="24"/>
        </w:rPr>
        <w:t xml:space="preserve"> přístupu k hardwaru a nedostačující výkonu a celkové zbytečné spotřeby zdrojů. </w:t>
      </w:r>
    </w:p>
    <w:p w14:paraId="3B7A0FF8" w14:textId="36E4AD57" w:rsidR="00DD4CDD" w:rsidRPr="00DD4B7E" w:rsidRDefault="00DD4CDD" w:rsidP="00DD4B7E">
      <w:pPr>
        <w:jc w:val="both"/>
        <w:rPr>
          <w:sz w:val="24"/>
          <w:szCs w:val="24"/>
        </w:rPr>
      </w:pPr>
      <w:r w:rsidRPr="00DD4B7E">
        <w:rPr>
          <w:sz w:val="24"/>
          <w:szCs w:val="24"/>
        </w:rPr>
        <w:t xml:space="preserve">Obecně je tedy možné provádět základní testování a ladění aplikací za pomocí emulátorů, ale vždy je lepší a </w:t>
      </w:r>
      <w:r w:rsidR="000000F1" w:rsidRPr="00DD4B7E">
        <w:rPr>
          <w:sz w:val="24"/>
          <w:szCs w:val="24"/>
        </w:rPr>
        <w:t>můžeme</w:t>
      </w:r>
      <w:r w:rsidRPr="00DD4B7E">
        <w:rPr>
          <w:sz w:val="24"/>
          <w:szCs w:val="24"/>
        </w:rPr>
        <w:t xml:space="preserve"> říct i nutné</w:t>
      </w:r>
      <w:r w:rsidR="000000F1" w:rsidRPr="00DD4B7E">
        <w:rPr>
          <w:sz w:val="24"/>
          <w:szCs w:val="24"/>
        </w:rPr>
        <w:t>, testovat</w:t>
      </w:r>
      <w:r w:rsidRPr="00DD4B7E">
        <w:rPr>
          <w:sz w:val="24"/>
          <w:szCs w:val="24"/>
        </w:rPr>
        <w:t xml:space="preserve"> vytvořenou aplikaci na zařízení a v prostředí, </w:t>
      </w:r>
      <w:r w:rsidR="000000F1" w:rsidRPr="00DD4B7E">
        <w:rPr>
          <w:sz w:val="24"/>
          <w:szCs w:val="24"/>
        </w:rPr>
        <w:t>pro které bzla navržena</w:t>
      </w:r>
      <w:r w:rsidRPr="00DD4B7E">
        <w:rPr>
          <w:sz w:val="24"/>
          <w:szCs w:val="24"/>
        </w:rPr>
        <w:t>. V našem případě tedy mobilní zařízení v podobě tabletu.</w:t>
      </w:r>
    </w:p>
    <w:p w14:paraId="36DA2F90" w14:textId="5F9C4DED" w:rsidR="00DD4CDD" w:rsidRPr="00DD4B7E" w:rsidRDefault="00DD4CDD" w:rsidP="00DD4B7E">
      <w:pPr>
        <w:pStyle w:val="Heading1"/>
        <w:jc w:val="both"/>
        <w:rPr>
          <w:rFonts w:ascii="Times New Roman" w:hAnsi="Times New Roman"/>
        </w:rPr>
      </w:pPr>
      <w:bookmarkStart w:id="25" w:name="_Toc167209386"/>
      <w:r w:rsidRPr="00DD4B7E">
        <w:rPr>
          <w:rFonts w:ascii="Times New Roman" w:hAnsi="Times New Roman"/>
        </w:rPr>
        <w:t>Základy Androidových aplikací</w:t>
      </w:r>
      <w:bookmarkEnd w:id="25"/>
    </w:p>
    <w:p w14:paraId="4000A3DA" w14:textId="1FA76AD8" w:rsidR="00DD4CDD" w:rsidRPr="00DD4B7E" w:rsidRDefault="00DD4CDD" w:rsidP="00DD4B7E">
      <w:pPr>
        <w:jc w:val="both"/>
        <w:rPr>
          <w:sz w:val="24"/>
          <w:szCs w:val="24"/>
        </w:rPr>
      </w:pPr>
      <w:r w:rsidRPr="00DD4B7E">
        <w:rPr>
          <w:sz w:val="24"/>
          <w:szCs w:val="24"/>
        </w:rPr>
        <w:t xml:space="preserve">Před navrhováním a vývojem jakéhokoliv nástroje je nutné </w:t>
      </w:r>
      <w:r w:rsidR="000000F1" w:rsidRPr="00DD4B7E">
        <w:rPr>
          <w:sz w:val="24"/>
          <w:szCs w:val="24"/>
        </w:rPr>
        <w:t>porozumnět</w:t>
      </w:r>
      <w:r w:rsidRPr="00DD4B7E">
        <w:rPr>
          <w:sz w:val="24"/>
          <w:szCs w:val="24"/>
        </w:rPr>
        <w:t xml:space="preserve"> podstat</w:t>
      </w:r>
      <w:r w:rsidR="000000F1" w:rsidRPr="00DD4B7E">
        <w:rPr>
          <w:sz w:val="24"/>
          <w:szCs w:val="24"/>
        </w:rPr>
        <w:t>ě</w:t>
      </w:r>
      <w:r w:rsidRPr="00DD4B7E">
        <w:rPr>
          <w:sz w:val="24"/>
          <w:szCs w:val="24"/>
        </w:rPr>
        <w:t xml:space="preserve"> oboru a jeho </w:t>
      </w:r>
      <w:r w:rsidR="000000F1" w:rsidRPr="00DD4B7E">
        <w:rPr>
          <w:sz w:val="24"/>
          <w:szCs w:val="24"/>
        </w:rPr>
        <w:t>kontextu</w:t>
      </w:r>
      <w:r w:rsidRPr="00DD4B7E">
        <w:rPr>
          <w:sz w:val="24"/>
          <w:szCs w:val="24"/>
        </w:rPr>
        <w:t>. Jinak tomu není ani při vývoji aplikací. Bez hlubšího po</w:t>
      </w:r>
      <w:r w:rsidR="000000F1" w:rsidRPr="00DD4B7E">
        <w:rPr>
          <w:sz w:val="24"/>
          <w:szCs w:val="24"/>
        </w:rPr>
        <w:t>chopení</w:t>
      </w:r>
      <w:r w:rsidRPr="00DD4B7E">
        <w:rPr>
          <w:sz w:val="24"/>
          <w:szCs w:val="24"/>
        </w:rPr>
        <w:t xml:space="preserve"> nelze efektivně identifikovat potřeby a požadavky uživatelů a je nutné pro vybrání klíčových funkcí a vlastností, které by do aplikace měly být za</w:t>
      </w:r>
      <w:r w:rsidR="00405D7E" w:rsidRPr="00DD4B7E">
        <w:rPr>
          <w:sz w:val="24"/>
          <w:szCs w:val="24"/>
        </w:rPr>
        <w:t>členěny</w:t>
      </w:r>
      <w:r w:rsidRPr="00DD4B7E">
        <w:rPr>
          <w:sz w:val="24"/>
          <w:szCs w:val="24"/>
        </w:rPr>
        <w:t>. Dále proto nahlédneme na nejčastější programovací jazyky používané při vývoji androidových aplikací,</w:t>
      </w:r>
      <w:r w:rsidR="00055EFB" w:rsidRPr="00DD4B7E">
        <w:rPr>
          <w:sz w:val="24"/>
          <w:szCs w:val="24"/>
        </w:rPr>
        <w:t xml:space="preserve"> na</w:t>
      </w:r>
      <w:r w:rsidRPr="00DD4B7E">
        <w:rPr>
          <w:sz w:val="24"/>
          <w:szCs w:val="24"/>
        </w:rPr>
        <w:t xml:space="preserve"> konstrukci aplikací, kterou je vhodné se řídit a na další komponenty s aplikacemi a vývojem svázané.</w:t>
      </w:r>
    </w:p>
    <w:p w14:paraId="739AA807" w14:textId="77777777" w:rsidR="00DD4CDD" w:rsidRPr="00DD4B7E" w:rsidRDefault="00DD4CDD" w:rsidP="00DD4B7E">
      <w:pPr>
        <w:pStyle w:val="Heading2"/>
        <w:jc w:val="both"/>
        <w:rPr>
          <w:rFonts w:ascii="Times New Roman" w:hAnsi="Times New Roman"/>
        </w:rPr>
      </w:pPr>
      <w:bookmarkStart w:id="26" w:name="_Toc167209387"/>
      <w:r w:rsidRPr="00DD4B7E">
        <w:rPr>
          <w:rFonts w:ascii="Times New Roman" w:hAnsi="Times New Roman"/>
        </w:rPr>
        <w:t>Programovací jazyky pro Android</w:t>
      </w:r>
      <w:bookmarkEnd w:id="26"/>
    </w:p>
    <w:p w14:paraId="2C17215A" w14:textId="77777777" w:rsidR="00405D7E" w:rsidRPr="00DD4B7E" w:rsidRDefault="00DD4CDD" w:rsidP="00DD4B7E">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dva velmi známé a rozšířené programovací jazyky</w:t>
      </w:r>
      <w:r w:rsidR="00405D7E" w:rsidRPr="00DD4B7E">
        <w:rPr>
          <w:sz w:val="24"/>
          <w:szCs w:val="24"/>
        </w:rPr>
        <w:t>:</w:t>
      </w:r>
      <w:r w:rsidRPr="00DD4B7E">
        <w:rPr>
          <w:sz w:val="24"/>
          <w:szCs w:val="24"/>
        </w:rPr>
        <w:t xml:space="preserve"> Java </w:t>
      </w:r>
      <w:r w:rsidR="00405D7E" w:rsidRPr="00DD4B7E">
        <w:rPr>
          <w:sz w:val="24"/>
          <w:szCs w:val="24"/>
        </w:rPr>
        <w:t>a</w:t>
      </w:r>
      <w:r w:rsidRPr="00DD4B7E">
        <w:rPr>
          <w:sz w:val="24"/>
          <w:szCs w:val="24"/>
        </w:rPr>
        <w:t xml:space="preserve"> 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 (Extensible Markup Language)</w:t>
      </w:r>
      <w:r w:rsidR="00405D7E" w:rsidRPr="00DD4B7E">
        <w:rPr>
          <w:sz w:val="24"/>
          <w:szCs w:val="24"/>
        </w:rPr>
        <w:t xml:space="preserve"> pro popis uživatelského rozhraní</w:t>
      </w:r>
      <w:r w:rsidRPr="00DD4B7E">
        <w:rPr>
          <w:sz w:val="24"/>
          <w:szCs w:val="24"/>
        </w:rPr>
        <w:t xml:space="preserve">, který ale ve své podstatě není přímo programovacím jazykem. </w:t>
      </w:r>
    </w:p>
    <w:p w14:paraId="0F2CF97A" w14:textId="2DEA306A" w:rsidR="00DD4CDD" w:rsidRPr="00DD4B7E" w:rsidRDefault="00DD4CDD" w:rsidP="00DD4B7E">
      <w:pPr>
        <w:jc w:val="both"/>
        <w:rPr>
          <w:sz w:val="24"/>
          <w:szCs w:val="24"/>
        </w:rPr>
      </w:pPr>
      <w:r w:rsidRPr="00DD4B7E">
        <w:rPr>
          <w:sz w:val="24"/>
          <w:szCs w:val="24"/>
        </w:rPr>
        <w:t>V posledních letech se také rozšířil programovací jazyk Kotlin</w:t>
      </w:r>
      <w:r w:rsidR="00405D7E" w:rsidRPr="00DD4B7E">
        <w:rPr>
          <w:sz w:val="24"/>
          <w:szCs w:val="24"/>
        </w:rPr>
        <w:t>, který je moderní a efektivní alternativou k Javě</w:t>
      </w:r>
      <w:r w:rsidRPr="00DD4B7E">
        <w:rPr>
          <w:sz w:val="24"/>
          <w:szCs w:val="24"/>
        </w:rPr>
        <w:t>.</w:t>
      </w:r>
    </w:p>
    <w:p w14:paraId="4B6B6435" w14:textId="77777777" w:rsidR="00DD4CDD" w:rsidRPr="00DD4B7E" w:rsidRDefault="00DD4CDD" w:rsidP="00DD4B7E">
      <w:pPr>
        <w:pStyle w:val="ListParagraph"/>
        <w:numPr>
          <w:ilvl w:val="0"/>
          <w:numId w:val="10"/>
        </w:numPr>
        <w:spacing w:before="0" w:after="60"/>
        <w:ind w:left="720"/>
        <w:jc w:val="both"/>
        <w:rPr>
          <w:szCs w:val="24"/>
        </w:rPr>
      </w:pPr>
      <w:r w:rsidRPr="00DD4B7E">
        <w:rPr>
          <w:szCs w:val="24"/>
        </w:rPr>
        <w:t>Java:</w:t>
      </w:r>
    </w:p>
    <w:p w14:paraId="53C701A0" w14:textId="77777777" w:rsidR="00405D7E" w:rsidRPr="00DD4B7E" w:rsidRDefault="00DD4CDD" w:rsidP="00DD4B7E">
      <w:pPr>
        <w:jc w:val="both"/>
        <w:rPr>
          <w:sz w:val="24"/>
          <w:szCs w:val="24"/>
        </w:rPr>
      </w:pPr>
      <w:r w:rsidRPr="00DD4B7E">
        <w:rPr>
          <w:sz w:val="24"/>
          <w:szCs w:val="24"/>
        </w:rPr>
        <w:t xml:space="preserve">Java je </w:t>
      </w:r>
      <w:r w:rsidR="00405D7E" w:rsidRPr="00DD4B7E">
        <w:rPr>
          <w:sz w:val="24"/>
          <w:szCs w:val="24"/>
        </w:rPr>
        <w:t>univeryální</w:t>
      </w:r>
      <w:r w:rsidRPr="00DD4B7E">
        <w:rPr>
          <w:sz w:val="24"/>
          <w:szCs w:val="24"/>
        </w:rPr>
        <w:t xml:space="preserve"> oběktově orientovaný programovací jazyk poprvé představený v roce 1995 </w:t>
      </w:r>
      <w:r w:rsidR="00405D7E" w:rsidRPr="00DD4B7E">
        <w:rPr>
          <w:sz w:val="24"/>
          <w:szCs w:val="24"/>
        </w:rPr>
        <w:t>Od svého vzniku si prošel</w:t>
      </w:r>
      <w:r w:rsidRPr="00DD4B7E">
        <w:rPr>
          <w:sz w:val="24"/>
          <w:szCs w:val="24"/>
        </w:rPr>
        <w:t xml:space="preserve"> mnoha vývojovými fázemi</w:t>
      </w:r>
      <w:r w:rsidR="00405D7E" w:rsidRPr="00DD4B7E">
        <w:rPr>
          <w:sz w:val="24"/>
          <w:szCs w:val="24"/>
        </w:rPr>
        <w:t xml:space="preserve"> a</w:t>
      </w:r>
      <w:r w:rsidRPr="00DD4B7E">
        <w:rPr>
          <w:sz w:val="24"/>
          <w:szCs w:val="24"/>
        </w:rPr>
        <w:t xml:space="preserve"> stal</w:t>
      </w:r>
      <w:r w:rsidR="00405D7E" w:rsidRPr="00DD4B7E">
        <w:rPr>
          <w:sz w:val="24"/>
          <w:szCs w:val="24"/>
        </w:rPr>
        <w:t xml:space="preserve"> se</w:t>
      </w:r>
      <w:r w:rsidRPr="00DD4B7E">
        <w:rPr>
          <w:sz w:val="24"/>
          <w:szCs w:val="24"/>
        </w:rPr>
        <w:t xml:space="preserve"> jedním z nejrozsáhlejších programovacích jazyků na světě. Mezi jeho vlastnosti patří už zmíněná objektová orientace, což znamená, že veškerý kód v Java je organizován do objektů. </w:t>
      </w:r>
    </w:p>
    <w:p w14:paraId="23331899" w14:textId="77777777" w:rsidR="00405D7E" w:rsidRPr="00DD4B7E" w:rsidRDefault="00405D7E" w:rsidP="00DD4B7E">
      <w:pPr>
        <w:jc w:val="both"/>
        <w:rPr>
          <w:sz w:val="24"/>
          <w:szCs w:val="24"/>
        </w:rPr>
      </w:pPr>
      <w:r w:rsidRPr="00DD4B7E">
        <w:rPr>
          <w:sz w:val="24"/>
          <w:szCs w:val="24"/>
        </w:rPr>
        <w:lastRenderedPageBreak/>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který umožňuje paralelní a asynchronní zpracovávání dat. Ohromnou výhodou jazyka je platformní nezávislost, která umožňuje spouštět kód napsaný v tomto jazyce na různých platformách bez nutnosti jakýchkoli úprav</w:t>
      </w:r>
      <w:r w:rsidRPr="00DD4B7E">
        <w:rPr>
          <w:sz w:val="24"/>
          <w:szCs w:val="24"/>
        </w:rPr>
        <w:t>; často označováno jako</w:t>
      </w:r>
      <w:r w:rsidR="00DD4CDD" w:rsidRPr="00DD4B7E">
        <w:rPr>
          <w:sz w:val="24"/>
          <w:szCs w:val="24"/>
        </w:rPr>
        <w:t xml:space="preserve"> </w:t>
      </w:r>
      <w:r w:rsidRPr="00DD4B7E">
        <w:rPr>
          <w:sz w:val="24"/>
          <w:szCs w:val="24"/>
        </w:rPr>
        <w:t>"</w:t>
      </w:r>
      <w:r w:rsidR="00DD4CDD" w:rsidRPr="00DD4B7E">
        <w:rPr>
          <w:sz w:val="24"/>
          <w:szCs w:val="24"/>
        </w:rPr>
        <w:t>Write Once, Run Anywhere</w:t>
      </w:r>
      <w:r w:rsidRPr="00DD4B7E">
        <w:rPr>
          <w:sz w:val="24"/>
          <w:szCs w:val="24"/>
        </w:rPr>
        <w:t>"</w:t>
      </w:r>
      <w:r w:rsidR="00DD4CDD" w:rsidRPr="00DD4B7E">
        <w:rPr>
          <w:sz w:val="24"/>
          <w:szCs w:val="24"/>
        </w:rPr>
        <w:t xml:space="preserve">. </w:t>
      </w:r>
    </w:p>
    <w:p w14:paraId="71F02981" w14:textId="754D80A8" w:rsidR="00DD4CDD" w:rsidRPr="00DD4B7E" w:rsidRDefault="00DD4CDD" w:rsidP="00DD4B7E">
      <w:pPr>
        <w:jc w:val="both"/>
        <w:rPr>
          <w:sz w:val="24"/>
          <w:szCs w:val="24"/>
        </w:rPr>
      </w:pPr>
      <w:r w:rsidRPr="00DD4B7E">
        <w:rPr>
          <w:sz w:val="24"/>
          <w:szCs w:val="24"/>
        </w:rPr>
        <w:t>V neposlední řadě obsahuje Java</w:t>
      </w:r>
      <w:r w:rsidR="00405D7E" w:rsidRPr="00DD4B7E">
        <w:rPr>
          <w:sz w:val="24"/>
          <w:szCs w:val="24"/>
        </w:rPr>
        <w:t xml:space="preserve"> také</w:t>
      </w:r>
      <w:r w:rsidRPr="00DD4B7E">
        <w:rPr>
          <w:sz w:val="24"/>
          <w:szCs w:val="24"/>
        </w:rPr>
        <w:t xml:space="preserve"> garbage collector, který se stará o správu pamět</w:t>
      </w:r>
      <w:r w:rsidR="00405D7E" w:rsidRPr="00DD4B7E">
        <w:rPr>
          <w:sz w:val="24"/>
          <w:szCs w:val="24"/>
        </w:rPr>
        <w:t>i tím, že automaticky</w:t>
      </w:r>
      <w:r w:rsidRPr="00DD4B7E">
        <w:rPr>
          <w:sz w:val="24"/>
          <w:szCs w:val="24"/>
        </w:rPr>
        <w:t xml:space="preserve"> </w:t>
      </w:r>
      <w:r w:rsidR="00405D7E" w:rsidRPr="00DD4B7E">
        <w:rPr>
          <w:sz w:val="24"/>
          <w:szCs w:val="24"/>
        </w:rPr>
        <w:t>odstraňuje</w:t>
      </w:r>
      <w:r w:rsidRPr="00DD4B7E">
        <w:rPr>
          <w:sz w:val="24"/>
          <w:szCs w:val="24"/>
        </w:rPr>
        <w:t xml:space="preserve"> nepoužívané objekty, což usnadňuje proces vývoje a zabraňuje úniku paměti kvůli přetečení.</w:t>
      </w:r>
    </w:p>
    <w:p w14:paraId="25753B6B" w14:textId="77777777" w:rsidR="00DD4CDD" w:rsidRPr="00DD4B7E" w:rsidRDefault="00DD4CDD" w:rsidP="00DD4B7E">
      <w:pPr>
        <w:pStyle w:val="ListParagraph"/>
        <w:numPr>
          <w:ilvl w:val="0"/>
          <w:numId w:val="12"/>
        </w:numPr>
        <w:spacing w:before="0" w:after="0"/>
        <w:jc w:val="both"/>
        <w:rPr>
          <w:szCs w:val="24"/>
        </w:rPr>
      </w:pPr>
      <w:r w:rsidRPr="00DD4B7E">
        <w:rPr>
          <w:szCs w:val="24"/>
        </w:rPr>
        <w:t>C++:</w:t>
      </w:r>
    </w:p>
    <w:p w14:paraId="4501E011" w14:textId="77777777" w:rsidR="00733B41" w:rsidRPr="00DD4B7E" w:rsidRDefault="00DD4CDD" w:rsidP="00DD4B7E">
      <w:pPr>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v roce 1979 vyvinut jako rozšíření jazyka C s 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a aktualizací. Podobně jako Java je </w:t>
      </w:r>
      <w:r w:rsidR="00405D7E" w:rsidRPr="00DD4B7E">
        <w:rPr>
          <w:sz w:val="24"/>
          <w:szCs w:val="24"/>
        </w:rPr>
        <w:t>i</w:t>
      </w:r>
      <w:r w:rsidRPr="00DD4B7E">
        <w:rPr>
          <w:sz w:val="24"/>
          <w:szCs w:val="24"/>
        </w:rPr>
        <w:t xml:space="preserve"> C++</w:t>
      </w:r>
      <w:r w:rsidR="00405D7E" w:rsidRPr="00DD4B7E">
        <w:rPr>
          <w:sz w:val="24"/>
          <w:szCs w:val="24"/>
        </w:rPr>
        <w:t xml:space="preserve"> </w:t>
      </w:r>
      <w:r w:rsidRPr="00DD4B7E">
        <w:rPr>
          <w:sz w:val="24"/>
          <w:szCs w:val="24"/>
        </w:rPr>
        <w:t xml:space="preserve">objektově orientovaný a podporuje tedy principy jako dědičnost a třídy. </w:t>
      </w:r>
    </w:p>
    <w:p w14:paraId="1D752D99" w14:textId="1039339C" w:rsidR="00DD4CDD" w:rsidRPr="00DD4B7E" w:rsidRDefault="00733B41" w:rsidP="00DD4B7E">
      <w:pPr>
        <w:jc w:val="both"/>
        <w:rPr>
          <w:sz w:val="24"/>
          <w:szCs w:val="24"/>
        </w:rPr>
      </w:pPr>
      <w:r w:rsidRPr="00DD4B7E">
        <w:rPr>
          <w:sz w:val="24"/>
          <w:szCs w:val="24"/>
        </w:rPr>
        <w:t>Jedním s 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k paměti a 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ně odepřena především z důvodu bezpečnosti, protože nesprávně řízený přímý přístup k paměti může být pro nezkušeného programátora rizikovým.</w:t>
      </w:r>
    </w:p>
    <w:p w14:paraId="33630320" w14:textId="77777777" w:rsidR="00DD4CDD" w:rsidRPr="00DD4B7E" w:rsidRDefault="00DD4CDD" w:rsidP="00DD4B7E">
      <w:pPr>
        <w:pStyle w:val="ListParagraph"/>
        <w:numPr>
          <w:ilvl w:val="0"/>
          <w:numId w:val="13"/>
        </w:numPr>
        <w:spacing w:before="0" w:after="0"/>
        <w:jc w:val="both"/>
        <w:rPr>
          <w:szCs w:val="24"/>
        </w:rPr>
      </w:pPr>
      <w:r w:rsidRPr="00DD4B7E">
        <w:rPr>
          <w:szCs w:val="24"/>
        </w:rPr>
        <w:t>XML:</w:t>
      </w:r>
    </w:p>
    <w:p w14:paraId="787BB378" w14:textId="29F1683A" w:rsidR="00DD4CDD" w:rsidRPr="00DD4B7E" w:rsidRDefault="00C830AD" w:rsidP="00DD4B7E">
      <w:pPr>
        <w:jc w:val="both"/>
        <w:rPr>
          <w:sz w:val="24"/>
          <w:szCs w:val="24"/>
        </w:rPr>
      </w:pPr>
      <w:r w:rsidRPr="00DD4B7E">
        <w:rPr>
          <w:sz w:val="24"/>
          <w:szCs w:val="24"/>
        </w:rPr>
        <w:t xml:space="preserve">Jazyk </w:t>
      </w:r>
      <w:r w:rsidR="00DD4CDD" w:rsidRPr="00DD4B7E">
        <w:rPr>
          <w:sz w:val="24"/>
          <w:szCs w:val="24"/>
        </w:rPr>
        <w:t>eXtensible Markup Language není programovacím jazykem v pravém smyslu slova, ale jedná se o takzvaný značkovací jazyk, který slouží k značkování strukturovaných dat a je tedy používán k popisu struktury a označování informací. Značkování dat probíhá v XML vytvořením značek, které jsou ohraničeny závorkamy následovně:</w:t>
      </w:r>
    </w:p>
    <w:p w14:paraId="3CA1026C" w14:textId="77777777" w:rsidR="00DD4CDD" w:rsidRPr="00DD4B7E" w:rsidRDefault="00DD4CDD" w:rsidP="00DD4B7E">
      <w:pPr>
        <w:jc w:val="both"/>
        <w:rPr>
          <w:sz w:val="24"/>
          <w:szCs w:val="24"/>
        </w:rPr>
      </w:pPr>
      <w:r w:rsidRPr="00DD4B7E">
        <w:rPr>
          <w:sz w:val="24"/>
          <w:szCs w:val="24"/>
        </w:rPr>
        <w:t>&lt;osoba&gt;</w:t>
      </w:r>
    </w:p>
    <w:p w14:paraId="07E6BE95" w14:textId="77777777" w:rsidR="00DD4CDD" w:rsidRPr="00DD4B7E" w:rsidRDefault="00DD4CDD" w:rsidP="00DD4B7E">
      <w:pPr>
        <w:jc w:val="both"/>
        <w:rPr>
          <w:sz w:val="24"/>
          <w:szCs w:val="24"/>
        </w:rPr>
      </w:pPr>
      <w:r w:rsidRPr="00DD4B7E">
        <w:rPr>
          <w:sz w:val="24"/>
          <w:szCs w:val="24"/>
        </w:rPr>
        <w:tab/>
        <w:t>&lt;jmeno&gt; Petr Novák &lt;/jmeno&gt;</w:t>
      </w:r>
    </w:p>
    <w:p w14:paraId="3A2A0956" w14:textId="77777777" w:rsidR="00DD4CDD" w:rsidRPr="00DD4B7E" w:rsidRDefault="00DD4CDD" w:rsidP="00DD4B7E">
      <w:pPr>
        <w:jc w:val="both"/>
        <w:rPr>
          <w:sz w:val="24"/>
          <w:szCs w:val="24"/>
        </w:rPr>
      </w:pPr>
      <w:r w:rsidRPr="00DD4B7E">
        <w:rPr>
          <w:sz w:val="24"/>
          <w:szCs w:val="24"/>
        </w:rPr>
        <w:tab/>
        <w:t>&lt;vek&gt; 25 &lt;/vek&gt;</w:t>
      </w:r>
    </w:p>
    <w:p w14:paraId="79B4EC59" w14:textId="77777777" w:rsidR="00DD4CDD" w:rsidRPr="00DD4B7E" w:rsidRDefault="00DD4CDD" w:rsidP="00DD4B7E">
      <w:pPr>
        <w:jc w:val="both"/>
        <w:rPr>
          <w:sz w:val="24"/>
          <w:szCs w:val="24"/>
        </w:rPr>
      </w:pPr>
      <w:r w:rsidRPr="00DD4B7E">
        <w:rPr>
          <w:sz w:val="24"/>
          <w:szCs w:val="24"/>
        </w:rPr>
        <w:tab/>
        <w:t>&lt;povolani&gt; Elektrikář &lt;/povolani&gt;</w:t>
      </w:r>
    </w:p>
    <w:p w14:paraId="2CDC16CF" w14:textId="77777777" w:rsidR="00DD4CDD" w:rsidRPr="00DD4B7E" w:rsidRDefault="00DD4CDD" w:rsidP="00DD4B7E">
      <w:pPr>
        <w:jc w:val="both"/>
        <w:rPr>
          <w:sz w:val="24"/>
          <w:szCs w:val="24"/>
        </w:rPr>
      </w:pPr>
      <w:r w:rsidRPr="00DD4B7E">
        <w:rPr>
          <w:sz w:val="24"/>
          <w:szCs w:val="24"/>
        </w:rPr>
        <w:t>&lt;/osoba&gt;</w:t>
      </w:r>
    </w:p>
    <w:p w14:paraId="1263BC13" w14:textId="42801675" w:rsidR="00DD4CDD" w:rsidRPr="00DD4B7E" w:rsidRDefault="00DD4CDD" w:rsidP="00DD4B7E">
      <w:pPr>
        <w:jc w:val="both"/>
        <w:rPr>
          <w:sz w:val="24"/>
          <w:szCs w:val="24"/>
        </w:rPr>
      </w:pPr>
      <w:r w:rsidRPr="00DD4B7E">
        <w:rPr>
          <w:sz w:val="24"/>
          <w:szCs w:val="24"/>
        </w:rPr>
        <w:lastRenderedPageBreak/>
        <w:t>Data jsou tímto způsoben organizována do hierarchické struktury a každá značka může obsahovat další podřa</w:t>
      </w:r>
      <w:r w:rsidR="00C830AD" w:rsidRPr="00DD4B7E">
        <w:rPr>
          <w:sz w:val="24"/>
          <w:szCs w:val="24"/>
        </w:rPr>
        <w:t>zen</w:t>
      </w:r>
      <w:r w:rsidRPr="00DD4B7E">
        <w:rPr>
          <w:sz w:val="24"/>
          <w:szCs w:val="24"/>
        </w:rPr>
        <w:t>é značky a hodnoty. Standardizac</w:t>
      </w:r>
      <w:r w:rsidR="00C830AD" w:rsidRPr="00DD4B7E">
        <w:rPr>
          <w:sz w:val="24"/>
          <w:szCs w:val="24"/>
        </w:rPr>
        <w:t>e</w:t>
      </w:r>
      <w:r w:rsidRPr="00DD4B7E">
        <w:rPr>
          <w:sz w:val="24"/>
          <w:szCs w:val="24"/>
        </w:rPr>
        <w:t xml:space="preserve"> formátu dat se v XML dosahuje pomocí XML schémat nebo Document Type Definitions. XML</w:t>
      </w:r>
      <w:r w:rsidR="00C830AD" w:rsidRPr="00DD4B7E">
        <w:rPr>
          <w:sz w:val="24"/>
          <w:szCs w:val="24"/>
        </w:rPr>
        <w:t xml:space="preserve"> je</w:t>
      </w:r>
      <w:r w:rsidRPr="00DD4B7E">
        <w:rPr>
          <w:sz w:val="24"/>
          <w:szCs w:val="24"/>
        </w:rPr>
        <w:t xml:space="preserve"> platformě nezávislý,</w:t>
      </w:r>
      <w:r w:rsidR="00C830AD" w:rsidRPr="00DD4B7E">
        <w:rPr>
          <w:sz w:val="24"/>
          <w:szCs w:val="24"/>
        </w:rPr>
        <w:t xml:space="preserve"> což z 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o sobě nemá vlastní programovací paradigma a pro manipulaci s daty se tak používají různé programy a knihovny. Jazyky jako například Java podporují nástroje pro práci s XML.</w:t>
      </w:r>
    </w:p>
    <w:p w14:paraId="1732D336" w14:textId="77777777" w:rsidR="00DD4CDD" w:rsidRPr="00DD4B7E" w:rsidRDefault="00DD4CDD" w:rsidP="00DD4B7E">
      <w:pPr>
        <w:pStyle w:val="ListParagraph"/>
        <w:numPr>
          <w:ilvl w:val="0"/>
          <w:numId w:val="14"/>
        </w:numPr>
        <w:spacing w:before="0" w:after="0"/>
        <w:jc w:val="both"/>
        <w:rPr>
          <w:szCs w:val="24"/>
        </w:rPr>
      </w:pPr>
      <w:r w:rsidRPr="00DD4B7E">
        <w:rPr>
          <w:szCs w:val="24"/>
        </w:rPr>
        <w:t>Kotlin:</w:t>
      </w:r>
    </w:p>
    <w:p w14:paraId="13DD7BD6" w14:textId="1D8A7309" w:rsidR="00DD4CDD" w:rsidRPr="00DD4B7E" w:rsidRDefault="00DD4CDD" w:rsidP="00DD4B7E">
      <w:pPr>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v roce 2017 firmou JetBrains</w:t>
      </w:r>
      <w:r w:rsidR="00C830AD" w:rsidRPr="00DD4B7E">
        <w:rPr>
          <w:sz w:val="24"/>
          <w:szCs w:val="24"/>
        </w:rPr>
        <w:t>. B</w:t>
      </w:r>
      <w:r w:rsidRPr="00DD4B7E">
        <w:rPr>
          <w:sz w:val="24"/>
          <w:szCs w:val="24"/>
        </w:rPr>
        <w:t xml:space="preserve">yl navržen tak, aby byl interoperabilní s jazykem Java. </w:t>
      </w:r>
      <w:r w:rsidR="00C830AD" w:rsidRPr="00DD4B7E">
        <w:rPr>
          <w:sz w:val="24"/>
          <w:szCs w:val="24"/>
        </w:rPr>
        <w:t>To znamená, že je</w:t>
      </w:r>
      <w:r w:rsidRPr="00DD4B7E">
        <w:rPr>
          <w:sz w:val="24"/>
          <w:szCs w:val="24"/>
        </w:rPr>
        <w:t xml:space="preserve"> možné integrovat kód z jazyku Java do kódu napsaného v Kotlinu a 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s hodnotami typu null (neexistence hodnoty v proměnné nebo objektu) a umožňuje rozšiřitelnost. Kotlin se stal nástupcem jazyka Java jako oficiální programovací jazyk k vývoji aplikací pro platformu Android.</w:t>
      </w:r>
    </w:p>
    <w:p w14:paraId="32E48394" w14:textId="77777777" w:rsidR="00DD4CDD" w:rsidRPr="00DD4B7E" w:rsidRDefault="00DD4CDD" w:rsidP="00DD4B7E">
      <w:pPr>
        <w:pStyle w:val="Heading2"/>
        <w:jc w:val="both"/>
        <w:rPr>
          <w:rFonts w:ascii="Times New Roman" w:hAnsi="Times New Roman"/>
        </w:rPr>
      </w:pPr>
      <w:bookmarkStart w:id="27" w:name="_Toc167209388"/>
      <w:r w:rsidRPr="00DD4B7E">
        <w:rPr>
          <w:rFonts w:ascii="Times New Roman" w:hAnsi="Times New Roman"/>
        </w:rPr>
        <w:t>Typy aplikací [1]</w:t>
      </w:r>
      <w:bookmarkEnd w:id="27"/>
    </w:p>
    <w:p w14:paraId="03989F82" w14:textId="1218D3DD" w:rsidR="00DD4CDD" w:rsidRPr="00DD4B7E" w:rsidRDefault="00DD4CDD" w:rsidP="00DD4B7E">
      <w:pPr>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ní systém Android je klasifikace podle toho, jak aplikace interagují s uživatelem a jak pracují ve vztahu k ostatním aplikacím běžících na systému. Podle těchto vlastností se aplikace mohou dělit do třech základních kategorií:</w:t>
      </w:r>
    </w:p>
    <w:p w14:paraId="5DB37A42" w14:textId="7A6037B4" w:rsidR="00DD4CDD" w:rsidRPr="00DD4B7E" w:rsidRDefault="00DD4CDD" w:rsidP="00DD4B7E">
      <w:pPr>
        <w:pStyle w:val="ListParagraph"/>
        <w:numPr>
          <w:ilvl w:val="0"/>
          <w:numId w:val="15"/>
        </w:numPr>
        <w:spacing w:before="0" w:after="0"/>
        <w:jc w:val="both"/>
        <w:rPr>
          <w:szCs w:val="24"/>
        </w:rPr>
      </w:pPr>
      <w:r w:rsidRPr="00DD4B7E">
        <w:rPr>
          <w:szCs w:val="24"/>
        </w:rPr>
        <w:t>Aplikace na popředí (Foreground apps)</w:t>
      </w:r>
      <w:r w:rsidR="0081215B" w:rsidRPr="00DD4B7E">
        <w:rPr>
          <w:szCs w:val="24"/>
        </w:rPr>
        <w:t xml:space="preserve">: </w:t>
      </w:r>
      <w:r w:rsidRPr="00DD4B7E">
        <w:rPr>
          <w:szCs w:val="24"/>
        </w:rPr>
        <w:t>Jedná se o aplikace, které jsou momentálně aktivní a užitečné pouze v případě, že běží na popředí. Jejich činnost je pozastavena, nebo ukončena, pokud je aplikace dána na pozadí. Zobrazují se na hlavní obrazovce nebo jsou otevřeny v režimu prohlížeče. Tyto aplikace mají přímý přístup ke zdrojům, jako jsou procesor, pamět a síťové funkce.</w:t>
      </w:r>
    </w:p>
    <w:p w14:paraId="702840AB" w14:textId="1EAB5767" w:rsidR="00DD4CDD" w:rsidRPr="00DD4B7E" w:rsidRDefault="00DD4CDD" w:rsidP="00DD4B7E">
      <w:pPr>
        <w:pStyle w:val="ListParagraph"/>
        <w:numPr>
          <w:ilvl w:val="0"/>
          <w:numId w:val="16"/>
        </w:numPr>
        <w:spacing w:before="0" w:after="0"/>
        <w:jc w:val="both"/>
        <w:rPr>
          <w:szCs w:val="24"/>
        </w:rPr>
      </w:pPr>
      <w:r w:rsidRPr="00DD4B7E">
        <w:rPr>
          <w:szCs w:val="24"/>
        </w:rPr>
        <w:t>Aplikace na pozadí (Background apps)</w:t>
      </w:r>
      <w:r w:rsidR="0081215B" w:rsidRPr="00DD4B7E">
        <w:rPr>
          <w:szCs w:val="24"/>
        </w:rPr>
        <w:t xml:space="preserve">: </w:t>
      </w:r>
      <w:r w:rsidRPr="00DD4B7E">
        <w:rPr>
          <w:szCs w:val="24"/>
        </w:rPr>
        <w:t xml:space="preserve">Tyto aplikace nemusí být aktivní přímo na popředí a nemají přímou interakci s uživatelem. Jejich hlavní činnost probíhá mimo momentální běh zařízení a mohou na pozadí provádět různé úkony, jako </w:t>
      </w:r>
      <w:r w:rsidRPr="00DD4B7E">
        <w:rPr>
          <w:szCs w:val="24"/>
        </w:rPr>
        <w:lastRenderedPageBreak/>
        <w:t xml:space="preserve">je sledování polohy, synchronizace, aktualizace, sledování příchozích hovorů atd. Systém většinou ovlivňuje přístup těchto aplikací k některým zdrojům uvedeným výše, aby šetřil energii a uvolnil výpočetní výkon </w:t>
      </w:r>
      <w:r w:rsidR="0081215B" w:rsidRPr="00DD4B7E">
        <w:rPr>
          <w:szCs w:val="24"/>
        </w:rPr>
        <w:t xml:space="preserve">pro </w:t>
      </w:r>
      <w:r w:rsidRPr="00DD4B7E">
        <w:rPr>
          <w:szCs w:val="24"/>
        </w:rPr>
        <w:t>jin</w:t>
      </w:r>
      <w:r w:rsidR="0081215B" w:rsidRPr="00DD4B7E">
        <w:rPr>
          <w:szCs w:val="24"/>
        </w:rPr>
        <w:t>é</w:t>
      </w:r>
      <w:r w:rsidRPr="00DD4B7E">
        <w:rPr>
          <w:szCs w:val="24"/>
        </w:rPr>
        <w:t xml:space="preserve"> aplikac</w:t>
      </w:r>
      <w:r w:rsidR="0081215B" w:rsidRPr="00DD4B7E">
        <w:rPr>
          <w:szCs w:val="24"/>
        </w:rPr>
        <w:t>e</w:t>
      </w:r>
      <w:r w:rsidRPr="00DD4B7E">
        <w:rPr>
          <w:szCs w:val="24"/>
        </w:rPr>
        <w:t>.</w:t>
      </w:r>
    </w:p>
    <w:p w14:paraId="36187763" w14:textId="241DD987" w:rsidR="00DD4CDD" w:rsidRPr="00DD4B7E" w:rsidRDefault="00DD4CDD" w:rsidP="00DD4B7E">
      <w:pPr>
        <w:pStyle w:val="ListParagraph"/>
        <w:numPr>
          <w:ilvl w:val="0"/>
          <w:numId w:val="17"/>
        </w:numPr>
        <w:spacing w:before="0" w:after="0"/>
        <w:jc w:val="both"/>
        <w:rPr>
          <w:szCs w:val="24"/>
        </w:rPr>
      </w:pPr>
      <w:r w:rsidRPr="00DD4B7E">
        <w:rPr>
          <w:szCs w:val="24"/>
        </w:rPr>
        <w:t>Aplikace s přerušovanou činností (Foreground services)</w:t>
      </w:r>
      <w:r w:rsidR="0081215B" w:rsidRPr="00DD4B7E">
        <w:rPr>
          <w:szCs w:val="24"/>
        </w:rPr>
        <w:t xml:space="preserve">: </w:t>
      </w:r>
      <w:r w:rsidRPr="00DD4B7E">
        <w:rPr>
          <w:szCs w:val="24"/>
        </w:rPr>
        <w:t>Aplikace řadící se pod tuto kategorii jsou na popředí, ale mohou provádět různé operace i poté, co uživatel aplikaci opustí</w:t>
      </w:r>
      <w:r w:rsidR="0081215B" w:rsidRPr="00DD4B7E">
        <w:rPr>
          <w:szCs w:val="24"/>
        </w:rPr>
        <w:t>,</w:t>
      </w:r>
      <w:r w:rsidRPr="00DD4B7E">
        <w:rPr>
          <w:szCs w:val="24"/>
        </w:rPr>
        <w:t xml:space="preserve"> a očekává se od nich komunikace s uživatelem skrze upozornění. Často tyto aplikace bývají spojeny se službami (services), které mohou fungovat na pozadí. Příkladem takovýchto aplikací je nejtypičtěji přehrávač hudby, jako Soundcloud a Spotify, které na popředí přehrávají hudbu, i když je zároveň aktivní jiná aplikace.</w:t>
      </w:r>
    </w:p>
    <w:p w14:paraId="63A8DFF0" w14:textId="77777777" w:rsidR="00DD4CDD" w:rsidRPr="00DD4B7E" w:rsidRDefault="00DD4CDD" w:rsidP="00DD4B7E">
      <w:pPr>
        <w:pStyle w:val="Heading2"/>
        <w:jc w:val="both"/>
        <w:rPr>
          <w:rFonts w:ascii="Times New Roman" w:hAnsi="Times New Roman"/>
        </w:rPr>
      </w:pPr>
      <w:bookmarkStart w:id="28" w:name="_Toc167209389"/>
      <w:r w:rsidRPr="00DD4B7E">
        <w:rPr>
          <w:rFonts w:ascii="Times New Roman" w:hAnsi="Times New Roman"/>
        </w:rPr>
        <w:t>Komponenty aplikací</w:t>
      </w:r>
      <w:bookmarkEnd w:id="28"/>
    </w:p>
    <w:p w14:paraId="60A3E542" w14:textId="77777777" w:rsidR="00DD4CDD" w:rsidRPr="00DD4B7E" w:rsidRDefault="00DD4CDD" w:rsidP="00DD4B7E">
      <w:pPr>
        <w:jc w:val="both"/>
        <w:rPr>
          <w:sz w:val="24"/>
          <w:szCs w:val="24"/>
        </w:rPr>
      </w:pPr>
      <w:r w:rsidRPr="00DD4B7E">
        <w:rPr>
          <w:sz w:val="24"/>
          <w:szCs w:val="24"/>
        </w:rPr>
        <w:t>Každá aplikace se skládá z několika komponent, které jsou jejich základními stavebními bloky. Každá komponenta je vstupním bodem, skrze kterou může systém nebo uživatel do aplikace vstupovat a komunikovat s ní. Každý druh má jasný účel a životní cyklus, jenž určuje, jak je komponenta vytvořena a zničena. Některé komponenty mohou být závislé na jiných a vzájemně spolu komunikují. [3]</w:t>
      </w:r>
    </w:p>
    <w:p w14:paraId="0A9F0479" w14:textId="77777777" w:rsidR="00DD4CDD" w:rsidRPr="00DD4B7E" w:rsidRDefault="00DD4CDD" w:rsidP="00DD4B7E">
      <w:pPr>
        <w:pStyle w:val="Nadpis3-pododdl"/>
        <w:jc w:val="both"/>
        <w:rPr>
          <w:rFonts w:ascii="Times New Roman" w:hAnsi="Times New Roman"/>
        </w:rPr>
      </w:pPr>
      <w:bookmarkStart w:id="29" w:name="_Toc167209390"/>
      <w:r w:rsidRPr="00DD4B7E">
        <w:rPr>
          <w:rFonts w:ascii="Times New Roman" w:hAnsi="Times New Roman"/>
        </w:rPr>
        <w:t>Aktivity (Activities)</w:t>
      </w:r>
      <w:bookmarkEnd w:id="29"/>
    </w:p>
    <w:p w14:paraId="117B543A" w14:textId="6A01BC22" w:rsidR="00DD4CDD" w:rsidRPr="00DD4B7E" w:rsidRDefault="00DD4CDD" w:rsidP="00DD4B7E">
      <w:pPr>
        <w:jc w:val="both"/>
        <w:rPr>
          <w:sz w:val="24"/>
          <w:szCs w:val="24"/>
        </w:rPr>
      </w:pPr>
      <w:r w:rsidRPr="00DD4B7E">
        <w:rPr>
          <w:sz w:val="24"/>
          <w:szCs w:val="24"/>
        </w:rPr>
        <w:t xml:space="preserve">Aktivity představují přezentační vrstvu a umožňují interakci s uživatelem. Jedná se o vizuální komponentu aktuální obrazovky s uživatelským rozhraním. </w:t>
      </w:r>
      <w:r w:rsidR="0081215B" w:rsidRPr="00DD4B7E">
        <w:rPr>
          <w:sz w:val="24"/>
          <w:szCs w:val="24"/>
        </w:rPr>
        <w:t>Vysvětlení provedeme například na aplikaci</w:t>
      </w:r>
      <w:r w:rsidRPr="00DD4B7E">
        <w:rPr>
          <w:sz w:val="24"/>
          <w:szCs w:val="24"/>
        </w:rPr>
        <w:t xml:space="preserve"> Google Drive s několika aktivitami, z nichž jedna ukazuje náhled na soubory v disku, další </w:t>
      </w:r>
      <w:r w:rsidR="0081215B" w:rsidRPr="00DD4B7E">
        <w:rPr>
          <w:sz w:val="24"/>
          <w:szCs w:val="24"/>
        </w:rPr>
        <w:t>umožňuje</w:t>
      </w:r>
      <w:r w:rsidRPr="00DD4B7E">
        <w:rPr>
          <w:sz w:val="24"/>
          <w:szCs w:val="24"/>
        </w:rPr>
        <w:t xml:space="preserve"> vytvoření nového souboru a </w:t>
      </w:r>
      <w:r w:rsidR="0081215B" w:rsidRPr="00DD4B7E">
        <w:rPr>
          <w:sz w:val="24"/>
          <w:szCs w:val="24"/>
        </w:rPr>
        <w:t>další dovoluje</w:t>
      </w:r>
      <w:r w:rsidRPr="00DD4B7E">
        <w:rPr>
          <w:sz w:val="24"/>
          <w:szCs w:val="24"/>
        </w:rPr>
        <w:t xml:space="preserve"> přecházení mezi jinými náhledy v aplikaci. Typicky je jedna aktivita určena jako hlavní a zobrazuje se uživateli ihned po spuštění. Aktivity by měly být vytvořeny s myšlenkou intuitivnosti a snadnosti použití. Nabízejí také možnost spolupráce s jinými aplikacemi. Například v případě Google Drive možnost přímého nahrání obrázků z galerie přes menu sdílení. [3]</w:t>
      </w:r>
    </w:p>
    <w:p w14:paraId="435AE660" w14:textId="77777777" w:rsidR="00DD4CDD" w:rsidRPr="00DD4B7E" w:rsidRDefault="00DD4CDD" w:rsidP="00DD4B7E">
      <w:pPr>
        <w:pStyle w:val="Nadpis3-pododdl"/>
        <w:jc w:val="both"/>
        <w:rPr>
          <w:rFonts w:ascii="Times New Roman" w:hAnsi="Times New Roman"/>
        </w:rPr>
      </w:pPr>
      <w:bookmarkStart w:id="30" w:name="_Toc167209391"/>
      <w:r w:rsidRPr="00DD4B7E">
        <w:rPr>
          <w:rFonts w:ascii="Times New Roman" w:hAnsi="Times New Roman"/>
        </w:rPr>
        <w:t>Služby (Services)</w:t>
      </w:r>
      <w:bookmarkEnd w:id="30"/>
    </w:p>
    <w:p w14:paraId="1144B849" w14:textId="07760511" w:rsidR="00DD4CDD" w:rsidRPr="00DD4B7E" w:rsidRDefault="00DD4CDD" w:rsidP="00DD4B7E">
      <w:pPr>
        <w:jc w:val="both"/>
        <w:rPr>
          <w:sz w:val="24"/>
          <w:szCs w:val="24"/>
        </w:rPr>
      </w:pPr>
      <w:r w:rsidRPr="00DD4B7E">
        <w:rPr>
          <w:sz w:val="24"/>
          <w:szCs w:val="24"/>
        </w:rPr>
        <w:t>Jedná se o části aplikace, které nejsou součástí uživatelského rozhraní, ale provád</w:t>
      </w:r>
      <w:r w:rsidR="0081215B" w:rsidRPr="00DD4B7E">
        <w:rPr>
          <w:sz w:val="24"/>
          <w:szCs w:val="24"/>
        </w:rPr>
        <w:t>ějí</w:t>
      </w:r>
      <w:r w:rsidRPr="00DD4B7E">
        <w:rPr>
          <w:sz w:val="24"/>
          <w:szCs w:val="24"/>
        </w:rPr>
        <w:t xml:space="preserve"> operace na pozadí</w:t>
      </w:r>
      <w:r w:rsidR="0081215B" w:rsidRPr="00DD4B7E">
        <w:rPr>
          <w:sz w:val="24"/>
          <w:szCs w:val="24"/>
        </w:rPr>
        <w:t>,</w:t>
      </w:r>
      <w:r w:rsidRPr="00DD4B7E">
        <w:rPr>
          <w:sz w:val="24"/>
          <w:szCs w:val="24"/>
        </w:rPr>
        <w:t xml:space="preserve"> a tedy neumožňují uživatelům přímé ovládání. Fungují jako vstupní </w:t>
      </w:r>
      <w:r w:rsidRPr="00DD4B7E">
        <w:rPr>
          <w:sz w:val="24"/>
          <w:szCs w:val="24"/>
        </w:rPr>
        <w:lastRenderedPageBreak/>
        <w:t xml:space="preserve">bod pro umožňení aplikaci </w:t>
      </w:r>
      <w:r w:rsidR="00F65C62" w:rsidRPr="00DD4B7E">
        <w:rPr>
          <w:sz w:val="24"/>
          <w:szCs w:val="24"/>
        </w:rPr>
        <w:t xml:space="preserve">pracovat </w:t>
      </w:r>
      <w:r w:rsidRPr="00DD4B7E">
        <w:rPr>
          <w:sz w:val="24"/>
          <w:szCs w:val="24"/>
        </w:rPr>
        <w:t xml:space="preserve">v pozadí pro provádění dlouhotrvajících operací nebo pro </w:t>
      </w:r>
      <w:r w:rsidR="00F65C62" w:rsidRPr="00DD4B7E">
        <w:rPr>
          <w:sz w:val="24"/>
          <w:szCs w:val="24"/>
        </w:rPr>
        <w:t>práci s</w:t>
      </w:r>
      <w:r w:rsidRPr="00DD4B7E">
        <w:rPr>
          <w:sz w:val="24"/>
          <w:szCs w:val="24"/>
        </w:rPr>
        <w:t xml:space="preserve"> vzdálen</w:t>
      </w:r>
      <w:r w:rsidR="00F65C62" w:rsidRPr="00DD4B7E">
        <w:rPr>
          <w:sz w:val="24"/>
          <w:szCs w:val="24"/>
        </w:rPr>
        <w:t>ými</w:t>
      </w:r>
      <w:r w:rsidRPr="00DD4B7E">
        <w:rPr>
          <w:sz w:val="24"/>
          <w:szCs w:val="24"/>
        </w:rPr>
        <w:t xml:space="preserve"> procesy.</w:t>
      </w:r>
    </w:p>
    <w:p w14:paraId="145E7FF8" w14:textId="77777777" w:rsidR="00DD4CDD" w:rsidRPr="00DD4B7E" w:rsidRDefault="00DD4CDD" w:rsidP="00DD4B7E">
      <w:pPr>
        <w:pStyle w:val="Nadpis3-pododdl"/>
        <w:jc w:val="both"/>
        <w:rPr>
          <w:rFonts w:ascii="Times New Roman" w:hAnsi="Times New Roman"/>
        </w:rPr>
      </w:pPr>
      <w:bookmarkStart w:id="31" w:name="_Toc167209392"/>
      <w:r w:rsidRPr="00DD4B7E">
        <w:rPr>
          <w:rFonts w:ascii="Times New Roman" w:hAnsi="Times New Roman"/>
        </w:rPr>
        <w:t>Přijímače vysílání (Broadcast receivers)</w:t>
      </w:r>
      <w:bookmarkEnd w:id="31"/>
    </w:p>
    <w:p w14:paraId="08601075" w14:textId="33C23A7A" w:rsidR="00DD4CDD" w:rsidRPr="00DD4B7E" w:rsidRDefault="00DD4CDD" w:rsidP="00DD4B7E">
      <w:pPr>
        <w:jc w:val="both"/>
        <w:rPr>
          <w:sz w:val="24"/>
          <w:szCs w:val="24"/>
        </w:rPr>
      </w:pPr>
      <w:r w:rsidRPr="00DD4B7E">
        <w:rPr>
          <w:sz w:val="24"/>
          <w:szCs w:val="24"/>
        </w:rPr>
        <w:t xml:space="preserve">Přijímače jsou jedním ze vstupů do aplikací umožňující systému doručovat aplikacím události mimo klasický uživatelský tok a dovolují tak reagovat na důležitá systémová oznámení. Důležitou vlastností přijímačů je schopnost </w:t>
      </w:r>
      <w:r w:rsidR="00F65C62" w:rsidRPr="00DD4B7E">
        <w:rPr>
          <w:sz w:val="24"/>
          <w:szCs w:val="24"/>
        </w:rPr>
        <w:t>přistupovat</w:t>
      </w:r>
      <w:r w:rsidRPr="00DD4B7E">
        <w:rPr>
          <w:sz w:val="24"/>
          <w:szCs w:val="24"/>
        </w:rPr>
        <w:t xml:space="preserve"> k aplikaci, </w:t>
      </w:r>
      <w:r w:rsidR="00F65C62" w:rsidRPr="00DD4B7E">
        <w:rPr>
          <w:sz w:val="24"/>
          <w:szCs w:val="24"/>
        </w:rPr>
        <w:t>i když</w:t>
      </w:r>
      <w:r w:rsidRPr="00DD4B7E">
        <w:rPr>
          <w:sz w:val="24"/>
          <w:szCs w:val="24"/>
        </w:rPr>
        <w:t xml:space="preserve"> není právě spuštěna ani na pozadí</w:t>
      </w:r>
      <w:r w:rsidR="00F65C62" w:rsidRPr="00DD4B7E">
        <w:rPr>
          <w:sz w:val="24"/>
          <w:szCs w:val="24"/>
        </w:rPr>
        <w:t>,</w:t>
      </w:r>
      <w:r w:rsidRPr="00DD4B7E">
        <w:rPr>
          <w:sz w:val="24"/>
          <w:szCs w:val="24"/>
        </w:rPr>
        <w:t xml:space="preserve"> a provádět k nim vysílání. Této vlastnosti se hojně využívá u mnohých aplikací, přestože samy přijímače vykonávají minimální možství práce. Příkladem jejich použití je kalendářová aplikace, která jej používá k </w:t>
      </w:r>
      <w:r w:rsidR="00F65C62" w:rsidRPr="00DD4B7E">
        <w:rPr>
          <w:sz w:val="24"/>
          <w:szCs w:val="24"/>
        </w:rPr>
        <w:t>odesílání</w:t>
      </w:r>
      <w:r w:rsidRPr="00DD4B7E">
        <w:rPr>
          <w:sz w:val="24"/>
          <w:szCs w:val="24"/>
        </w:rPr>
        <w:t xml:space="preserve"> upozornění na napánované události nebo </w:t>
      </w:r>
      <w:r w:rsidR="00F65C62" w:rsidRPr="00DD4B7E">
        <w:rPr>
          <w:sz w:val="24"/>
          <w:szCs w:val="24"/>
        </w:rPr>
        <w:t xml:space="preserve">k </w:t>
      </w:r>
      <w:r w:rsidRPr="00DD4B7E">
        <w:rPr>
          <w:sz w:val="24"/>
          <w:szCs w:val="24"/>
        </w:rPr>
        <w:t>synchronizaci dat s online kalendářem</w:t>
      </w:r>
      <w:r w:rsidR="00F65C62" w:rsidRPr="00DD4B7E">
        <w:rPr>
          <w:sz w:val="24"/>
          <w:szCs w:val="24"/>
        </w:rPr>
        <w:t>,</w:t>
      </w:r>
      <w:r w:rsidRPr="00DD4B7E">
        <w:rPr>
          <w:sz w:val="24"/>
          <w:szCs w:val="24"/>
        </w:rPr>
        <w:t xml:space="preserve"> a to i v případě, kdy </w:t>
      </w:r>
      <w:r w:rsidR="00F65C62" w:rsidRPr="00DD4B7E">
        <w:rPr>
          <w:sz w:val="24"/>
          <w:szCs w:val="24"/>
        </w:rPr>
        <w:t xml:space="preserve">aplikace </w:t>
      </w:r>
      <w:r w:rsidRPr="00DD4B7E">
        <w:rPr>
          <w:sz w:val="24"/>
          <w:szCs w:val="24"/>
        </w:rPr>
        <w:t>není spuštěna.</w:t>
      </w:r>
    </w:p>
    <w:p w14:paraId="6864174B" w14:textId="77777777" w:rsidR="00DD4CDD" w:rsidRPr="00DD4B7E" w:rsidRDefault="00DD4CDD" w:rsidP="00DD4B7E">
      <w:pPr>
        <w:pStyle w:val="Nadpis3-pododdl"/>
        <w:jc w:val="both"/>
        <w:rPr>
          <w:rFonts w:ascii="Times New Roman" w:hAnsi="Times New Roman"/>
        </w:rPr>
      </w:pPr>
      <w:bookmarkStart w:id="32" w:name="_Toc167209393"/>
      <w:r w:rsidRPr="00DD4B7E">
        <w:rPr>
          <w:rFonts w:ascii="Times New Roman" w:hAnsi="Times New Roman"/>
        </w:rPr>
        <w:t>Poskytovatelé obsahu (Content providers)</w:t>
      </w:r>
      <w:bookmarkEnd w:id="32"/>
    </w:p>
    <w:p w14:paraId="62DE7A53" w14:textId="195E6705" w:rsidR="00DD4CDD" w:rsidRPr="00DD4B7E" w:rsidRDefault="00DD4CDD" w:rsidP="00DD4B7E">
      <w:pPr>
        <w:jc w:val="both"/>
        <w:rPr>
          <w:sz w:val="24"/>
          <w:szCs w:val="24"/>
        </w:rPr>
      </w:pPr>
      <w:r w:rsidRPr="00DD4B7E">
        <w:rPr>
          <w:sz w:val="24"/>
          <w:szCs w:val="24"/>
        </w:rPr>
        <w:t>Poskytovatelé obsahu provádějí operace s daty a slouží k 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okud k</w:t>
      </w:r>
      <w:r w:rsidR="00454929" w:rsidRPr="00DD4B7E">
        <w:rPr>
          <w:sz w:val="24"/>
          <w:szCs w:val="24"/>
        </w:rPr>
        <w:t>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18D66541" w:rsidR="00DD4CDD" w:rsidRPr="00DD4B7E" w:rsidRDefault="00DD4CDD" w:rsidP="00DD4B7E">
      <w:pPr>
        <w:jc w:val="both"/>
        <w:rPr>
          <w:sz w:val="24"/>
          <w:szCs w:val="24"/>
        </w:rPr>
      </w:pPr>
      <w:r w:rsidRPr="00DD4B7E">
        <w:rPr>
          <w:sz w:val="24"/>
          <w:szCs w:val="24"/>
        </w:rPr>
        <w:t>Unikátní</w:t>
      </w:r>
      <w:r w:rsidR="00454929" w:rsidRPr="00DD4B7E">
        <w:rPr>
          <w:sz w:val="24"/>
          <w:szCs w:val="24"/>
        </w:rPr>
        <w:t>m</w:t>
      </w:r>
      <w:r w:rsidRPr="00DD4B7E">
        <w:rPr>
          <w:sz w:val="24"/>
          <w:szCs w:val="24"/>
        </w:rPr>
        <w:t xml:space="preserve"> prv</w:t>
      </w:r>
      <w:r w:rsidR="00454929" w:rsidRPr="00DD4B7E">
        <w:rPr>
          <w:sz w:val="24"/>
          <w:szCs w:val="24"/>
        </w:rPr>
        <w:t>kem</w:t>
      </w:r>
      <w:r w:rsidRPr="00DD4B7E">
        <w:rPr>
          <w:sz w:val="24"/>
          <w:szCs w:val="24"/>
        </w:rPr>
        <w:t xml:space="preserve"> Android aplikací je schopnost aplikace vyžádat si určité komponenty a funkce z jakékoliv jiné aplikace. </w:t>
      </w:r>
      <w:r w:rsidR="00454929" w:rsidRPr="00DD4B7E">
        <w:rPr>
          <w:sz w:val="24"/>
          <w:szCs w:val="24"/>
        </w:rPr>
        <w:t>Například může bankovní aplikace požádat uživatele, aby pořídil fotku občanského průkazu, nebo sezamovací aplikace může požádat o fotku obličeje.</w:t>
      </w:r>
      <w:r w:rsidRPr="00DD4B7E">
        <w:rPr>
          <w:sz w:val="24"/>
          <w:szCs w:val="24"/>
        </w:rPr>
        <w:t xml:space="preserve"> Většinou podobné funkcionality již existují v nějaké jiné aplikaci a nemusíte tedy vytvářet vlastní aktivity a kód pro focení nebo na ně odkazova</w:t>
      </w:r>
      <w:r w:rsidR="00454929" w:rsidRPr="00DD4B7E">
        <w:rPr>
          <w:sz w:val="24"/>
          <w:szCs w:val="24"/>
        </w:rPr>
        <w:t>t. Stačí</w:t>
      </w:r>
      <w:r w:rsidRPr="00DD4B7E">
        <w:rPr>
          <w:sz w:val="24"/>
          <w:szCs w:val="24"/>
        </w:rPr>
        <w:t xml:space="preserve"> pouze vytvoř</w:t>
      </w:r>
      <w:r w:rsidR="00454929" w:rsidRPr="00DD4B7E">
        <w:rPr>
          <w:sz w:val="24"/>
          <w:szCs w:val="24"/>
        </w:rPr>
        <w:t>it</w:t>
      </w:r>
      <w:r w:rsidRPr="00DD4B7E">
        <w:rPr>
          <w:sz w:val="24"/>
          <w:szCs w:val="24"/>
        </w:rPr>
        <w:t xml:space="preserve"> aktivitu ve fotoaparátu pro pořízení fotografie</w:t>
      </w:r>
      <w:r w:rsidR="00454929" w:rsidRPr="00DD4B7E">
        <w:rPr>
          <w:sz w:val="24"/>
          <w:szCs w:val="24"/>
        </w:rPr>
        <w:t>, která se poté</w:t>
      </w:r>
      <w:r w:rsidRPr="00DD4B7E">
        <w:rPr>
          <w:sz w:val="24"/>
          <w:szCs w:val="24"/>
        </w:rPr>
        <w:t xml:space="preserve"> vrátí aplikaci</w:t>
      </w:r>
      <w:r w:rsidR="00454929" w:rsidRPr="00DD4B7E">
        <w:rPr>
          <w:sz w:val="24"/>
          <w:szCs w:val="24"/>
        </w:rPr>
        <w:t>, a ta s ní může dále pracovat. P</w:t>
      </w:r>
      <w:r w:rsidRPr="00DD4B7E">
        <w:rPr>
          <w:sz w:val="24"/>
          <w:szCs w:val="24"/>
        </w:rPr>
        <w:t>ro uživatele se celý proces jeví, jako by fotoaparát byl přímo součástí aplikace.</w:t>
      </w:r>
    </w:p>
    <w:p w14:paraId="1F61DE1F" w14:textId="6B64F835" w:rsidR="00DD4CDD" w:rsidRPr="00DD4B7E" w:rsidRDefault="00DD4CDD" w:rsidP="00DD4B7E">
      <w:pPr>
        <w:jc w:val="both"/>
        <w:rPr>
          <w:sz w:val="24"/>
          <w:szCs w:val="24"/>
        </w:rPr>
      </w:pPr>
      <w:r w:rsidRPr="00DD4B7E">
        <w:rPr>
          <w:sz w:val="24"/>
          <w:szCs w:val="24"/>
        </w:rPr>
        <w:t>Jelikož každá aplikace existuje v systému jako samostatný proces s vlastními oprávněními, nemůže aplikace sama přistoupit k obsahu aplikace jiné. O tyto požadavky se stará systém samotný. Aplikace si od něj zprávou se záměrem zažádá o přístup ke komponent</w:t>
      </w:r>
      <w:r w:rsidR="00454929" w:rsidRPr="00DD4B7E">
        <w:rPr>
          <w:sz w:val="24"/>
          <w:szCs w:val="24"/>
        </w:rPr>
        <w:t>ě</w:t>
      </w:r>
      <w:r w:rsidRPr="00DD4B7E">
        <w:rPr>
          <w:sz w:val="24"/>
          <w:szCs w:val="24"/>
        </w:rPr>
        <w:t xml:space="preserve"> a systém jí reakcí daný komponent aktivuje.</w:t>
      </w:r>
    </w:p>
    <w:p w14:paraId="08931C56" w14:textId="6F4A2BAC" w:rsidR="00DD4CDD" w:rsidRPr="00DD4B7E" w:rsidRDefault="00DD4CDD" w:rsidP="00DD4B7E">
      <w:pPr>
        <w:pStyle w:val="Nadpis3-pododdl"/>
        <w:jc w:val="both"/>
        <w:rPr>
          <w:rFonts w:ascii="Times New Roman" w:hAnsi="Times New Roman"/>
        </w:rPr>
      </w:pPr>
      <w:bookmarkStart w:id="33" w:name="_Toc167209394"/>
      <w:r w:rsidRPr="00DD4B7E">
        <w:rPr>
          <w:rFonts w:ascii="Times New Roman" w:hAnsi="Times New Roman"/>
        </w:rPr>
        <w:lastRenderedPageBreak/>
        <w:t>Záměr</w:t>
      </w:r>
      <w:r w:rsidR="00DC0ED2" w:rsidRPr="00DD4B7E">
        <w:rPr>
          <w:rFonts w:ascii="Times New Roman" w:hAnsi="Times New Roman"/>
        </w:rPr>
        <w:t xml:space="preserve"> (Intent)</w:t>
      </w:r>
      <w:bookmarkEnd w:id="33"/>
    </w:p>
    <w:p w14:paraId="0EB2D740" w14:textId="236FB793" w:rsidR="00DD4CDD" w:rsidRPr="00DD4B7E" w:rsidRDefault="00DD4CDD" w:rsidP="00DD4B7E">
      <w:pPr>
        <w:jc w:val="both"/>
        <w:rPr>
          <w:sz w:val="24"/>
          <w:szCs w:val="24"/>
        </w:rPr>
      </w:pPr>
      <w:r w:rsidRPr="00DD4B7E">
        <w:rPr>
          <w:sz w:val="24"/>
          <w:szCs w:val="24"/>
        </w:rPr>
        <w:t>Záměr, neboli Intent</w:t>
      </w:r>
      <w:r w:rsidR="00E01C8F" w:rsidRPr="00DD4B7E">
        <w:rPr>
          <w:sz w:val="24"/>
          <w:szCs w:val="24"/>
        </w:rPr>
        <w:t>,</w:t>
      </w:r>
      <w:r w:rsidRPr="00DD4B7E">
        <w:rPr>
          <w:sz w:val="24"/>
          <w:szCs w:val="24"/>
        </w:rPr>
        <w:t xml:space="preserve"> je asynchronní zpráva aktivující tři ze čtyř uvedených komponent: aktivity, služby a přijímače vysílání. Záměry na sebe vážou jednotlivé komponenty a fungují jako </w:t>
      </w:r>
      <w:r w:rsidR="00E01C8F" w:rsidRPr="00DD4B7E">
        <w:rPr>
          <w:sz w:val="24"/>
          <w:szCs w:val="24"/>
        </w:rPr>
        <w:t>prostředníci</w:t>
      </w:r>
      <w:r w:rsidRPr="00DD4B7E">
        <w:rPr>
          <w:sz w:val="24"/>
          <w:szCs w:val="24"/>
        </w:rPr>
        <w:t>, kteří od nich vyžadují činnosti. Jejich vytváření je prováděno přes objekt Intent, který nadefinuje zprávu pro aktivaci konkrétní komponent</w:t>
      </w:r>
      <w:r w:rsidR="00E01C8F" w:rsidRPr="00DD4B7E">
        <w:rPr>
          <w:sz w:val="24"/>
          <w:szCs w:val="24"/>
        </w:rPr>
        <w:t>y</w:t>
      </w:r>
      <w:r w:rsidRPr="00DD4B7E">
        <w:rPr>
          <w:sz w:val="24"/>
          <w:szCs w:val="24"/>
        </w:rPr>
        <w:t xml:space="preserve"> nebo pro aktivaci komponentu nějakého typu.</w:t>
      </w:r>
    </w:p>
    <w:p w14:paraId="40969D62" w14:textId="37C217CC" w:rsidR="00DD4CDD" w:rsidRPr="00DD4B7E" w:rsidRDefault="00DD4CDD" w:rsidP="00DD4B7E">
      <w:pPr>
        <w:jc w:val="both"/>
        <w:rPr>
          <w:sz w:val="24"/>
          <w:szCs w:val="24"/>
        </w:rPr>
      </w:pPr>
      <w:r w:rsidRPr="00DD4B7E">
        <w:rPr>
          <w:sz w:val="24"/>
          <w:szCs w:val="24"/>
        </w:rPr>
        <w:t>Záměry, jak bylo uvedeno u poskytovatelů obsahu a jak název napovídá, definují záměr aplikace k provedení nějaké akce, kterou může být třeba přístup k datům nebo k prvku nějaké jiné aplikace.</w:t>
      </w:r>
      <w:r w:rsidR="00E01C8F" w:rsidRPr="00DD4B7E">
        <w:rPr>
          <w:sz w:val="24"/>
          <w:szCs w:val="24"/>
        </w:rPr>
        <w:t xml:space="preserve"> </w:t>
      </w:r>
      <w:r w:rsidRPr="00DD4B7E">
        <w:rPr>
          <w:sz w:val="24"/>
          <w:szCs w:val="24"/>
        </w:rPr>
        <w:t xml:space="preserve">U aktivit a služeb může záměr </w:t>
      </w:r>
      <w:r w:rsidR="00E01C8F" w:rsidRPr="00DD4B7E">
        <w:rPr>
          <w:sz w:val="24"/>
          <w:szCs w:val="24"/>
        </w:rPr>
        <w:t>signalizovat</w:t>
      </w:r>
      <w:r w:rsidRPr="00DD4B7E">
        <w:rPr>
          <w:sz w:val="24"/>
          <w:szCs w:val="24"/>
        </w:rPr>
        <w:t xml:space="preserve"> požadavek k otevření fotoaparátu nebo webové aplikace. V případě přijímačů vysílání </w:t>
      </w:r>
      <w:r w:rsidR="00E01C8F" w:rsidRPr="00DD4B7E">
        <w:rPr>
          <w:sz w:val="24"/>
          <w:szCs w:val="24"/>
        </w:rPr>
        <w:t>obvykle</w:t>
      </w:r>
      <w:r w:rsidRPr="00DD4B7E">
        <w:rPr>
          <w:sz w:val="24"/>
          <w:szCs w:val="24"/>
        </w:rPr>
        <w:t xml:space="preserve"> záměry značí požadavek k odvysílání nějakého upozornění, jako například upozornění z kalendáře nebo spuštění budíku.</w:t>
      </w:r>
    </w:p>
    <w:p w14:paraId="24753861" w14:textId="24571DC3" w:rsidR="00DD4CDD" w:rsidRPr="00DD4B7E" w:rsidRDefault="00DD4CDD" w:rsidP="00DD4B7E">
      <w:pPr>
        <w:jc w:val="both"/>
        <w:rPr>
          <w:sz w:val="24"/>
          <w:szCs w:val="24"/>
        </w:rPr>
      </w:pPr>
      <w:r w:rsidRPr="00DD4B7E">
        <w:rPr>
          <w:sz w:val="24"/>
          <w:szCs w:val="24"/>
        </w:rPr>
        <w:t>Poskytovatelé obsahu fungují z bezpečnostních důvodů jinak a na rozdíl od aktivit, služeb a přijímačů jsou vyvolávány požadavkem Překladače obsahu (Content resolver), který zpracovává přímé transakce s poskytovateli obsahu.</w:t>
      </w:r>
    </w:p>
    <w:p w14:paraId="3BAF0A3D" w14:textId="77777777" w:rsidR="00DD4CDD" w:rsidRPr="00DD4B7E" w:rsidRDefault="00DD4CDD" w:rsidP="00DD4B7E">
      <w:pPr>
        <w:pStyle w:val="Nadpis3-pododdl"/>
        <w:jc w:val="both"/>
        <w:rPr>
          <w:rFonts w:ascii="Times New Roman" w:hAnsi="Times New Roman"/>
        </w:rPr>
      </w:pPr>
      <w:bookmarkStart w:id="34" w:name="_Toc167209395"/>
      <w:r w:rsidRPr="00DD4B7E">
        <w:rPr>
          <w:rFonts w:ascii="Times New Roman" w:hAnsi="Times New Roman"/>
        </w:rPr>
        <w:t>Android Manifest</w:t>
      </w:r>
      <w:bookmarkEnd w:id="34"/>
    </w:p>
    <w:p w14:paraId="4528A9BD" w14:textId="0B18B14D" w:rsidR="00DD4CDD" w:rsidRPr="00DD4B7E" w:rsidRDefault="00DD4CDD" w:rsidP="00DD4B7E">
      <w:pPr>
        <w:jc w:val="both"/>
        <w:rPr>
          <w:sz w:val="24"/>
          <w:szCs w:val="24"/>
        </w:rPr>
      </w:pPr>
      <w:r w:rsidRPr="00DD4B7E">
        <w:rPr>
          <w:sz w:val="24"/>
          <w:szCs w:val="24"/>
        </w:rPr>
        <w:t>AndroidManifest je XML soubor uložený v kořenovém adresáři aplikace (typicky [název aplikace]</w:t>
      </w:r>
      <w:r w:rsidR="00E01C8F" w:rsidRPr="00DD4B7E">
        <w:rPr>
          <w:sz w:val="24"/>
          <w:szCs w:val="24"/>
        </w:rPr>
        <w:t>/</w:t>
      </w:r>
      <w:r w:rsidRPr="00DD4B7E">
        <w:rPr>
          <w:sz w:val="24"/>
          <w:szCs w:val="24"/>
        </w:rPr>
        <w:t>manifests</w:t>
      </w:r>
      <w:r w:rsidR="00E01C8F" w:rsidRPr="00DD4B7E">
        <w:rPr>
          <w:sz w:val="24"/>
          <w:szCs w:val="24"/>
        </w:rPr>
        <w:t>/</w:t>
      </w:r>
      <w:r w:rsidRPr="00DD4B7E">
        <w:rPr>
          <w:sz w:val="24"/>
          <w:szCs w:val="24"/>
        </w:rPr>
        <w:t xml:space="preserve">AndroidManifest.xml), který obsahuje informace o různých parametrech aplikace, jako je název a API verze, jednotlivé komponenty, potřebná oprávnění, softwarové závislosti pro použití komponentů jiných aplikací a další požadavky pro správný chod aplikace. </w:t>
      </w:r>
    </w:p>
    <w:p w14:paraId="4404A0DC" w14:textId="77777777" w:rsidR="00DD4CDD" w:rsidRPr="00DD4B7E" w:rsidRDefault="00DD4CDD" w:rsidP="00DD4B7E">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DD4B7E">
            <w:pPr>
              <w:jc w:val="both"/>
              <w:rPr>
                <w:sz w:val="24"/>
                <w:szCs w:val="24"/>
              </w:rPr>
            </w:pPr>
            <w:r w:rsidRPr="00DD4B7E">
              <w:rPr>
                <w:sz w:val="24"/>
                <w:szCs w:val="24"/>
              </w:rPr>
              <w:t>&lt;?xml version="1.0" encoding="utf-8"?&gt;</w:t>
            </w:r>
          </w:p>
          <w:p w14:paraId="79B915F5" w14:textId="77777777" w:rsidR="00DD4CDD" w:rsidRPr="00DD4B7E" w:rsidRDefault="00DD4CDD" w:rsidP="00DD4B7E">
            <w:pPr>
              <w:jc w:val="both"/>
              <w:rPr>
                <w:sz w:val="24"/>
                <w:szCs w:val="24"/>
              </w:rPr>
            </w:pPr>
            <w:r w:rsidRPr="00DD4B7E">
              <w:rPr>
                <w:sz w:val="24"/>
                <w:szCs w:val="24"/>
              </w:rPr>
              <w:t>&lt;manifest xmlns:android="http://schemas.android.com/apk/res/android"</w:t>
            </w:r>
          </w:p>
          <w:p w14:paraId="1111C848" w14:textId="0B7A4D6A" w:rsidR="00DD4CDD" w:rsidRPr="00DD4B7E" w:rsidRDefault="00DD4CDD" w:rsidP="00DD4B7E">
            <w:pPr>
              <w:jc w:val="both"/>
              <w:rPr>
                <w:sz w:val="24"/>
                <w:szCs w:val="24"/>
              </w:rPr>
            </w:pPr>
            <w:r w:rsidRPr="00DD4B7E">
              <w:rPr>
                <w:sz w:val="24"/>
                <w:szCs w:val="24"/>
              </w:rPr>
              <w:t xml:space="preserve">    package="com.example.myapp"&gt;</w:t>
            </w:r>
          </w:p>
          <w:p w14:paraId="73362F5B" w14:textId="77777777" w:rsidR="00DC0ED2" w:rsidRPr="00DD4B7E" w:rsidRDefault="00DC0ED2" w:rsidP="00DD4B7E">
            <w:pPr>
              <w:jc w:val="both"/>
              <w:rPr>
                <w:sz w:val="24"/>
                <w:szCs w:val="24"/>
              </w:rPr>
            </w:pPr>
          </w:p>
          <w:p w14:paraId="6BEC9FD9" w14:textId="77777777" w:rsidR="00DC0ED2" w:rsidRPr="00DD4B7E" w:rsidRDefault="00DC0ED2" w:rsidP="00DD4B7E">
            <w:pPr>
              <w:jc w:val="both"/>
              <w:rPr>
                <w:sz w:val="24"/>
                <w:szCs w:val="24"/>
              </w:rPr>
            </w:pPr>
          </w:p>
          <w:p w14:paraId="723D3A76" w14:textId="77777777" w:rsidR="00DD4CDD" w:rsidRPr="00DD4B7E" w:rsidRDefault="00DD4CDD" w:rsidP="00DD4B7E">
            <w:pPr>
              <w:jc w:val="both"/>
              <w:rPr>
                <w:sz w:val="24"/>
                <w:szCs w:val="24"/>
              </w:rPr>
            </w:pPr>
            <w:r w:rsidRPr="00DD4B7E">
              <w:rPr>
                <w:sz w:val="24"/>
                <w:szCs w:val="24"/>
              </w:rPr>
              <w:lastRenderedPageBreak/>
              <w:t xml:space="preserve">    &lt;application</w:t>
            </w:r>
          </w:p>
          <w:p w14:paraId="31F8A592" w14:textId="77777777" w:rsidR="00DD4CDD" w:rsidRPr="00DD4B7E" w:rsidRDefault="00DD4CDD" w:rsidP="00DD4B7E">
            <w:pPr>
              <w:jc w:val="both"/>
              <w:rPr>
                <w:sz w:val="24"/>
                <w:szCs w:val="24"/>
              </w:rPr>
            </w:pPr>
            <w:r w:rsidRPr="00DD4B7E">
              <w:rPr>
                <w:sz w:val="24"/>
                <w:szCs w:val="24"/>
              </w:rPr>
              <w:t xml:space="preserve">        android:allowBackup="true"</w:t>
            </w:r>
          </w:p>
          <w:p w14:paraId="2AF4B0AD" w14:textId="77777777" w:rsidR="00DD4CDD" w:rsidRPr="00DD4B7E" w:rsidRDefault="00DD4CDD" w:rsidP="00DD4B7E">
            <w:pPr>
              <w:jc w:val="both"/>
              <w:rPr>
                <w:sz w:val="24"/>
                <w:szCs w:val="24"/>
              </w:rPr>
            </w:pPr>
            <w:r w:rsidRPr="00DD4B7E">
              <w:rPr>
                <w:sz w:val="24"/>
                <w:szCs w:val="24"/>
              </w:rPr>
              <w:t xml:space="preserve">        android:icon="@mipmap/ic_launcher"</w:t>
            </w:r>
          </w:p>
          <w:p w14:paraId="082AA023" w14:textId="77777777" w:rsidR="00DD4CDD" w:rsidRPr="00DD4B7E" w:rsidRDefault="00DD4CDD" w:rsidP="00DD4B7E">
            <w:pPr>
              <w:jc w:val="both"/>
              <w:rPr>
                <w:sz w:val="24"/>
                <w:szCs w:val="24"/>
              </w:rPr>
            </w:pPr>
            <w:r w:rsidRPr="00DD4B7E">
              <w:rPr>
                <w:sz w:val="24"/>
                <w:szCs w:val="24"/>
              </w:rPr>
              <w:t xml:space="preserve">        android:label="@string/app_name"</w:t>
            </w:r>
          </w:p>
          <w:p w14:paraId="664E1689" w14:textId="77777777" w:rsidR="00DD4CDD" w:rsidRPr="00DD4B7E" w:rsidRDefault="00DD4CDD" w:rsidP="00DD4B7E">
            <w:pPr>
              <w:jc w:val="both"/>
              <w:rPr>
                <w:sz w:val="24"/>
                <w:szCs w:val="24"/>
              </w:rPr>
            </w:pPr>
            <w:r w:rsidRPr="00DD4B7E">
              <w:rPr>
                <w:sz w:val="24"/>
                <w:szCs w:val="24"/>
              </w:rPr>
              <w:t xml:space="preserve">        android:roundIcon="@mipmap/ic_launcher_round"</w:t>
            </w:r>
          </w:p>
          <w:p w14:paraId="5CC36BF8" w14:textId="77777777" w:rsidR="00DD4CDD" w:rsidRPr="00DD4B7E" w:rsidRDefault="00DD4CDD" w:rsidP="00DD4B7E">
            <w:pPr>
              <w:jc w:val="both"/>
              <w:rPr>
                <w:sz w:val="24"/>
                <w:szCs w:val="24"/>
              </w:rPr>
            </w:pPr>
            <w:r w:rsidRPr="00DD4B7E">
              <w:rPr>
                <w:sz w:val="24"/>
                <w:szCs w:val="24"/>
              </w:rPr>
              <w:t xml:space="preserve">        android:supportsRtl="true"</w:t>
            </w:r>
          </w:p>
          <w:p w14:paraId="50120001" w14:textId="77777777" w:rsidR="00DD4CDD" w:rsidRPr="00DD4B7E" w:rsidRDefault="00DD4CDD" w:rsidP="00DD4B7E">
            <w:pPr>
              <w:jc w:val="both"/>
              <w:rPr>
                <w:sz w:val="24"/>
                <w:szCs w:val="24"/>
              </w:rPr>
            </w:pPr>
            <w:r w:rsidRPr="00DD4B7E">
              <w:rPr>
                <w:sz w:val="24"/>
                <w:szCs w:val="24"/>
              </w:rPr>
              <w:t xml:space="preserve">        android:theme="@style/AppTheme"&gt;</w:t>
            </w:r>
          </w:p>
          <w:p w14:paraId="5D970A51" w14:textId="77777777" w:rsidR="00DD4CDD" w:rsidRPr="00DD4B7E" w:rsidRDefault="00DD4CDD" w:rsidP="00DD4B7E">
            <w:pPr>
              <w:jc w:val="both"/>
              <w:rPr>
                <w:sz w:val="24"/>
                <w:szCs w:val="24"/>
              </w:rPr>
            </w:pPr>
            <w:r w:rsidRPr="00DD4B7E">
              <w:rPr>
                <w:sz w:val="24"/>
                <w:szCs w:val="24"/>
              </w:rPr>
              <w:t xml:space="preserve">        &lt;activity android:name=".MainActivity"&gt;</w:t>
            </w:r>
          </w:p>
          <w:p w14:paraId="0673AB1B" w14:textId="77777777" w:rsidR="00DD4CDD" w:rsidRPr="00DD4B7E" w:rsidRDefault="00DD4CDD" w:rsidP="00DD4B7E">
            <w:pPr>
              <w:jc w:val="both"/>
              <w:rPr>
                <w:sz w:val="24"/>
                <w:szCs w:val="24"/>
              </w:rPr>
            </w:pPr>
            <w:r w:rsidRPr="00DD4B7E">
              <w:rPr>
                <w:sz w:val="24"/>
                <w:szCs w:val="24"/>
              </w:rPr>
              <w:t xml:space="preserve">            &lt;intent-filter&gt;</w:t>
            </w:r>
          </w:p>
          <w:p w14:paraId="1E77F0F2" w14:textId="77777777" w:rsidR="00DD4CDD" w:rsidRPr="00DD4B7E" w:rsidRDefault="00DD4CDD" w:rsidP="00DD4B7E">
            <w:pPr>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DD4B7E">
            <w:pPr>
              <w:jc w:val="both"/>
              <w:rPr>
                <w:sz w:val="24"/>
                <w:szCs w:val="24"/>
              </w:rPr>
            </w:pPr>
          </w:p>
          <w:p w14:paraId="4901F7F7" w14:textId="77777777" w:rsidR="00DD4CDD" w:rsidRPr="00DD4B7E" w:rsidRDefault="00DD4CDD" w:rsidP="00DD4B7E">
            <w:pPr>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DD4B7E">
            <w:pPr>
              <w:jc w:val="both"/>
              <w:rPr>
                <w:sz w:val="24"/>
                <w:szCs w:val="24"/>
              </w:rPr>
            </w:pPr>
            <w:r w:rsidRPr="00DD4B7E">
              <w:rPr>
                <w:sz w:val="24"/>
                <w:szCs w:val="24"/>
              </w:rPr>
              <w:t xml:space="preserve">            &lt;/intent-filter&gt;</w:t>
            </w:r>
          </w:p>
          <w:p w14:paraId="72B761EA" w14:textId="77777777" w:rsidR="00DD4CDD" w:rsidRPr="00DD4B7E" w:rsidRDefault="00DD4CDD" w:rsidP="00DD4B7E">
            <w:pPr>
              <w:jc w:val="both"/>
              <w:rPr>
                <w:sz w:val="24"/>
                <w:szCs w:val="24"/>
              </w:rPr>
            </w:pPr>
            <w:r w:rsidRPr="00DD4B7E">
              <w:rPr>
                <w:sz w:val="24"/>
                <w:szCs w:val="24"/>
              </w:rPr>
              <w:t xml:space="preserve">        &lt;/activity&gt;</w:t>
            </w:r>
          </w:p>
          <w:p w14:paraId="0034423A" w14:textId="77777777" w:rsidR="00DD4CDD" w:rsidRPr="00DD4B7E" w:rsidRDefault="00DD4CDD" w:rsidP="00DD4B7E">
            <w:pPr>
              <w:jc w:val="both"/>
              <w:rPr>
                <w:sz w:val="24"/>
                <w:szCs w:val="24"/>
              </w:rPr>
            </w:pPr>
          </w:p>
          <w:p w14:paraId="6FDD540E" w14:textId="77777777" w:rsidR="00DD4CDD" w:rsidRPr="00DD4B7E" w:rsidRDefault="00DD4CDD" w:rsidP="00DD4B7E">
            <w:pPr>
              <w:jc w:val="both"/>
              <w:rPr>
                <w:sz w:val="24"/>
                <w:szCs w:val="24"/>
              </w:rPr>
            </w:pPr>
            <w:r w:rsidRPr="00DD4B7E">
              <w:rPr>
                <w:sz w:val="24"/>
                <w:szCs w:val="24"/>
              </w:rPr>
              <w:t xml:space="preserve">        &lt;activity android:name=".SecondActivity" /&gt;</w:t>
            </w:r>
          </w:p>
          <w:p w14:paraId="18EE84A4" w14:textId="77777777" w:rsidR="00DD4CDD" w:rsidRPr="00DD4B7E" w:rsidRDefault="00DD4CDD" w:rsidP="00DD4B7E">
            <w:pPr>
              <w:jc w:val="both"/>
              <w:rPr>
                <w:sz w:val="24"/>
                <w:szCs w:val="24"/>
              </w:rPr>
            </w:pPr>
            <w:r w:rsidRPr="00DD4B7E">
              <w:rPr>
                <w:sz w:val="24"/>
                <w:szCs w:val="24"/>
              </w:rPr>
              <w:t xml:space="preserve">    &lt;/application&gt;</w:t>
            </w:r>
          </w:p>
          <w:p w14:paraId="11634A7E" w14:textId="77777777" w:rsidR="00DD4CDD" w:rsidRPr="00DD4B7E" w:rsidRDefault="00DD4CDD" w:rsidP="00DD4B7E">
            <w:pPr>
              <w:jc w:val="both"/>
              <w:rPr>
                <w:sz w:val="24"/>
                <w:szCs w:val="24"/>
              </w:rPr>
            </w:pPr>
          </w:p>
          <w:p w14:paraId="292D7F1E" w14:textId="77777777" w:rsidR="00DD4CDD" w:rsidRPr="00DD4B7E" w:rsidRDefault="00DD4CDD" w:rsidP="00DD4B7E">
            <w:pPr>
              <w:jc w:val="both"/>
              <w:rPr>
                <w:sz w:val="24"/>
                <w:szCs w:val="24"/>
              </w:rPr>
            </w:pPr>
            <w:r w:rsidRPr="00DD4B7E">
              <w:rPr>
                <w:sz w:val="24"/>
                <w:szCs w:val="24"/>
              </w:rPr>
              <w:t xml:space="preserve">    &lt;uses-permission android:name="android.permission.INTERNET" /&gt;</w:t>
            </w:r>
          </w:p>
          <w:p w14:paraId="51727658" w14:textId="77777777" w:rsidR="00DD4CDD" w:rsidRPr="00DD4B7E" w:rsidRDefault="00DD4CDD" w:rsidP="00DD4B7E">
            <w:pPr>
              <w:jc w:val="both"/>
              <w:rPr>
                <w:sz w:val="24"/>
                <w:szCs w:val="24"/>
              </w:rPr>
            </w:pPr>
            <w:r w:rsidRPr="00DD4B7E">
              <w:rPr>
                <w:sz w:val="24"/>
                <w:szCs w:val="24"/>
              </w:rPr>
              <w:t xml:space="preserve">    &lt;uses-permission android:name="android.permission.ACCESS_NETWORK_STATE" /&gt;</w:t>
            </w:r>
          </w:p>
          <w:p w14:paraId="2F32DCA5" w14:textId="77777777" w:rsidR="00DD4CDD" w:rsidRPr="00DD4B7E" w:rsidRDefault="00DD4CDD" w:rsidP="00DD4B7E">
            <w:pPr>
              <w:jc w:val="both"/>
              <w:rPr>
                <w:sz w:val="24"/>
                <w:szCs w:val="24"/>
              </w:rPr>
            </w:pPr>
          </w:p>
          <w:p w14:paraId="4D477524" w14:textId="77777777" w:rsidR="00DD4CDD" w:rsidRPr="00DD4B7E" w:rsidRDefault="00DD4CDD" w:rsidP="00DD4B7E">
            <w:pPr>
              <w:jc w:val="both"/>
              <w:rPr>
                <w:sz w:val="24"/>
                <w:szCs w:val="24"/>
              </w:rPr>
            </w:pPr>
            <w:r w:rsidRPr="00DD4B7E">
              <w:rPr>
                <w:sz w:val="24"/>
                <w:szCs w:val="24"/>
              </w:rPr>
              <w:t>&lt;/manifest&gt;</w:t>
            </w:r>
          </w:p>
        </w:tc>
      </w:tr>
    </w:tbl>
    <w:p w14:paraId="5F77CC6E" w14:textId="77777777" w:rsidR="00DD4CDD" w:rsidRPr="00DD4B7E" w:rsidRDefault="00DD4CDD" w:rsidP="00DD4B7E">
      <w:pPr>
        <w:jc w:val="both"/>
        <w:rPr>
          <w:sz w:val="24"/>
          <w:szCs w:val="24"/>
        </w:rPr>
      </w:pPr>
      <w:r w:rsidRPr="00DD4B7E">
        <w:rPr>
          <w:sz w:val="24"/>
          <w:szCs w:val="24"/>
        </w:rPr>
        <w:lastRenderedPageBreak/>
        <w:t>Nyní si vysvětlíme jednotlivé části:</w:t>
      </w:r>
    </w:p>
    <w:p w14:paraId="11EA7DB7" w14:textId="77777777" w:rsidR="00DD4CDD" w:rsidRPr="00DD4B7E" w:rsidRDefault="00DD4CDD" w:rsidP="00DD4B7E">
      <w:pPr>
        <w:pStyle w:val="ListParagraph"/>
        <w:numPr>
          <w:ilvl w:val="0"/>
          <w:numId w:val="18"/>
        </w:numPr>
        <w:spacing w:before="0" w:after="0"/>
        <w:jc w:val="both"/>
        <w:rPr>
          <w:szCs w:val="24"/>
        </w:rPr>
      </w:pPr>
      <w:r w:rsidRPr="00DD4B7E">
        <w:rPr>
          <w:szCs w:val="24"/>
        </w:rPr>
        <w:t>Manifest element:</w:t>
      </w:r>
    </w:p>
    <w:p w14:paraId="6BE5A294" w14:textId="77777777" w:rsidR="00DD4CDD" w:rsidRPr="00DD4B7E" w:rsidRDefault="00DD4CDD" w:rsidP="00DD4B7E">
      <w:pPr>
        <w:pStyle w:val="ListParagraph"/>
        <w:numPr>
          <w:ilvl w:val="1"/>
          <w:numId w:val="18"/>
        </w:numPr>
        <w:spacing w:before="0" w:after="0"/>
        <w:jc w:val="both"/>
        <w:rPr>
          <w:szCs w:val="24"/>
        </w:rPr>
      </w:pPr>
      <w:r w:rsidRPr="00DD4B7E">
        <w:rPr>
          <w:szCs w:val="24"/>
        </w:rPr>
        <w:lastRenderedPageBreak/>
        <w:t>‘&lt;manifest&gt;‘ je kořenový element souboru AndroidManifest.xml.</w:t>
      </w:r>
    </w:p>
    <w:p w14:paraId="639B0472" w14:textId="201C12C4" w:rsidR="00DD4CDD" w:rsidRPr="00DD4B7E" w:rsidRDefault="00DD4CDD" w:rsidP="00DD4B7E">
      <w:pPr>
        <w:pStyle w:val="ListParagraph"/>
        <w:numPr>
          <w:ilvl w:val="1"/>
          <w:numId w:val="18"/>
        </w:numPr>
        <w:spacing w:before="0" w:after="0"/>
        <w:jc w:val="both"/>
        <w:rPr>
          <w:szCs w:val="24"/>
        </w:rPr>
      </w:pPr>
      <w:r w:rsidRPr="00DD4B7E">
        <w:rPr>
          <w:szCs w:val="24"/>
        </w:rPr>
        <w:t xml:space="preserve">‘xmlns:android=http://schemas.android.com/apk/res/android‘ slouží pro definování jmenného prostoru </w:t>
      </w:r>
      <w:r w:rsidR="00E63B3B" w:rsidRPr="00DD4B7E">
        <w:rPr>
          <w:szCs w:val="24"/>
        </w:rPr>
        <w:t>A</w:t>
      </w:r>
      <w:r w:rsidRPr="00DD4B7E">
        <w:rPr>
          <w:szCs w:val="24"/>
        </w:rPr>
        <w:t>ndroid a je povinné pro všechny prvky v manifestu.</w:t>
      </w:r>
    </w:p>
    <w:p w14:paraId="4D066CD8" w14:textId="77777777" w:rsidR="00DD4CDD" w:rsidRPr="00DD4B7E" w:rsidRDefault="00DD4CDD" w:rsidP="00DD4B7E">
      <w:pPr>
        <w:pStyle w:val="ListParagraph"/>
        <w:numPr>
          <w:ilvl w:val="0"/>
          <w:numId w:val="18"/>
        </w:numPr>
        <w:spacing w:before="0" w:after="0"/>
        <w:jc w:val="both"/>
        <w:rPr>
          <w:szCs w:val="24"/>
        </w:rPr>
      </w:pPr>
      <w:r w:rsidRPr="00DD4B7E">
        <w:rPr>
          <w:szCs w:val="24"/>
        </w:rPr>
        <w:t>Package:</w:t>
      </w:r>
    </w:p>
    <w:p w14:paraId="0A8A75BC" w14:textId="77777777" w:rsidR="00DD4CDD" w:rsidRPr="00DD4B7E" w:rsidRDefault="00DD4CDD" w:rsidP="00DD4B7E">
      <w:pPr>
        <w:pStyle w:val="ListParagraph"/>
        <w:numPr>
          <w:ilvl w:val="1"/>
          <w:numId w:val="18"/>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DD4B7E">
      <w:pPr>
        <w:pStyle w:val="ListParagraph"/>
        <w:numPr>
          <w:ilvl w:val="0"/>
          <w:numId w:val="18"/>
        </w:numPr>
        <w:spacing w:before="0" w:after="0"/>
        <w:jc w:val="both"/>
        <w:rPr>
          <w:szCs w:val="24"/>
        </w:rPr>
      </w:pPr>
      <w:r w:rsidRPr="00DD4B7E">
        <w:rPr>
          <w:szCs w:val="24"/>
        </w:rPr>
        <w:t>Application:</w:t>
      </w:r>
    </w:p>
    <w:p w14:paraId="55930DD3" w14:textId="77777777" w:rsidR="00DD4CDD" w:rsidRPr="00DD4B7E" w:rsidRDefault="00DD4CDD" w:rsidP="00DD4B7E">
      <w:pPr>
        <w:pStyle w:val="ListParagraph"/>
        <w:numPr>
          <w:ilvl w:val="1"/>
          <w:numId w:val="18"/>
        </w:numPr>
        <w:spacing w:before="0" w:after="0"/>
        <w:jc w:val="both"/>
        <w:rPr>
          <w:szCs w:val="24"/>
        </w:rPr>
      </w:pPr>
      <w:r w:rsidRPr="00DD4B7E">
        <w:rPr>
          <w:szCs w:val="24"/>
        </w:rPr>
        <w:t>‘&lt;application&gt;‘ obsahuje globální informace o aplikaci a jejích komponentech (dříve zmíněné aktivity, služby, posluchače, poskytovatelé obsahu)</w:t>
      </w:r>
    </w:p>
    <w:p w14:paraId="05862D00" w14:textId="77777777" w:rsidR="00DD4CDD" w:rsidRPr="00DD4B7E" w:rsidRDefault="00DD4CDD" w:rsidP="00DD4B7E">
      <w:pPr>
        <w:pStyle w:val="ListParagraph"/>
        <w:numPr>
          <w:ilvl w:val="1"/>
          <w:numId w:val="18"/>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DD4B7E">
      <w:pPr>
        <w:pStyle w:val="ListParagraph"/>
        <w:numPr>
          <w:ilvl w:val="0"/>
          <w:numId w:val="18"/>
        </w:numPr>
        <w:spacing w:before="0" w:after="0"/>
        <w:jc w:val="both"/>
        <w:rPr>
          <w:szCs w:val="24"/>
        </w:rPr>
      </w:pPr>
      <w:r w:rsidRPr="00DD4B7E">
        <w:rPr>
          <w:szCs w:val="24"/>
        </w:rPr>
        <w:t>Activity:</w:t>
      </w:r>
    </w:p>
    <w:p w14:paraId="493C9D5D" w14:textId="77777777" w:rsidR="00DD4CDD" w:rsidRPr="00DD4B7E" w:rsidRDefault="00DD4CDD" w:rsidP="00DD4B7E">
      <w:pPr>
        <w:pStyle w:val="ListParagraph"/>
        <w:numPr>
          <w:ilvl w:val="1"/>
          <w:numId w:val="18"/>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DD4B7E">
      <w:pPr>
        <w:pStyle w:val="ListParagraph"/>
        <w:numPr>
          <w:ilvl w:val="1"/>
          <w:numId w:val="18"/>
        </w:numPr>
        <w:spacing w:before="0" w:after="0"/>
        <w:jc w:val="both"/>
        <w:rPr>
          <w:szCs w:val="24"/>
        </w:rPr>
      </w:pPr>
      <w:r w:rsidRPr="00DD4B7E">
        <w:rPr>
          <w:szCs w:val="24"/>
        </w:rPr>
        <w:t>‘android:name‘ určuje název třídy aktivity.</w:t>
      </w:r>
    </w:p>
    <w:p w14:paraId="51D9EE6D" w14:textId="77777777" w:rsidR="00DD4CDD" w:rsidRPr="00DD4B7E" w:rsidRDefault="00DD4CDD" w:rsidP="00DD4B7E">
      <w:pPr>
        <w:pStyle w:val="ListParagraph"/>
        <w:numPr>
          <w:ilvl w:val="1"/>
          <w:numId w:val="18"/>
        </w:numPr>
        <w:spacing w:before="0" w:after="0"/>
        <w:jc w:val="both"/>
        <w:rPr>
          <w:szCs w:val="24"/>
        </w:rPr>
      </w:pPr>
      <w:r w:rsidRPr="00DD4B7E">
        <w:rPr>
          <w:szCs w:val="24"/>
        </w:rPr>
        <w:t>‘&lt;intent-filter&gt;‘ definuje typy záměrů pro každou aktivitu.</w:t>
      </w:r>
    </w:p>
    <w:p w14:paraId="309CA045" w14:textId="77777777" w:rsidR="00DD4CDD" w:rsidRPr="00DD4B7E" w:rsidRDefault="00DD4CDD" w:rsidP="00DD4B7E">
      <w:pPr>
        <w:pStyle w:val="ListParagraph"/>
        <w:numPr>
          <w:ilvl w:val="1"/>
          <w:numId w:val="18"/>
        </w:numPr>
        <w:spacing w:before="0" w:after="0"/>
        <w:jc w:val="both"/>
        <w:rPr>
          <w:szCs w:val="24"/>
        </w:rPr>
      </w:pPr>
      <w:r w:rsidRPr="00DD4B7E">
        <w:rPr>
          <w:szCs w:val="24"/>
        </w:rPr>
        <w:t>‘"android.intent.action.MAIN"‘ říká, že se jedná o hlavní (MAIN) aktivitu a tedy se při spuštění aplikace obslouží jako první a ostatní aktivity jsou na ni dále vázány. Například se může jednat o spuštění hlavní nabídky.</w:t>
      </w:r>
    </w:p>
    <w:p w14:paraId="03BD3449" w14:textId="77777777" w:rsidR="00DD4CDD" w:rsidRPr="00DD4B7E" w:rsidRDefault="00DD4CDD" w:rsidP="00DD4B7E">
      <w:pPr>
        <w:pStyle w:val="ListParagraph"/>
        <w:numPr>
          <w:ilvl w:val="1"/>
          <w:numId w:val="18"/>
        </w:numPr>
        <w:spacing w:before="0" w:after="0"/>
        <w:jc w:val="both"/>
        <w:rPr>
          <w:szCs w:val="24"/>
        </w:rPr>
      </w:pPr>
      <w:r w:rsidRPr="00DD4B7E">
        <w:rPr>
          <w:szCs w:val="24"/>
        </w:rPr>
        <w:t>‘android.intent.category.LAUNCHER‘ říká, že aktivita bude zobrazena v seznamu aplikací (ikonka).</w:t>
      </w:r>
    </w:p>
    <w:p w14:paraId="0C8B975C" w14:textId="77777777" w:rsidR="00DD4CDD" w:rsidRPr="00DD4B7E" w:rsidRDefault="00DD4CDD" w:rsidP="00DD4B7E">
      <w:pPr>
        <w:pStyle w:val="ListParagraph"/>
        <w:numPr>
          <w:ilvl w:val="0"/>
          <w:numId w:val="18"/>
        </w:numPr>
        <w:spacing w:before="0" w:after="0"/>
        <w:jc w:val="both"/>
        <w:rPr>
          <w:szCs w:val="24"/>
        </w:rPr>
      </w:pPr>
      <w:r w:rsidRPr="00DD4B7E">
        <w:rPr>
          <w:szCs w:val="24"/>
        </w:rPr>
        <w:t>Permissions:</w:t>
      </w:r>
    </w:p>
    <w:p w14:paraId="623A58CC" w14:textId="77777777" w:rsidR="00DD4CDD" w:rsidRPr="00DD4B7E" w:rsidRDefault="00DD4CDD" w:rsidP="00DD4B7E">
      <w:pPr>
        <w:pStyle w:val="ListParagraph"/>
        <w:numPr>
          <w:ilvl w:val="1"/>
          <w:numId w:val="18"/>
        </w:numPr>
        <w:spacing w:before="0" w:after="0"/>
        <w:jc w:val="both"/>
        <w:rPr>
          <w:szCs w:val="24"/>
        </w:rPr>
      </w:pPr>
      <w:r w:rsidRPr="00DD4B7E">
        <w:rPr>
          <w:szCs w:val="24"/>
        </w:rPr>
        <w:t>‘&lt;uses-permission&gt; definuje, jaká povolení potřebuje aplikace k fungování. V tomto případě INTERNET umožňuje aplikaci připojení k síti a ACCESS_NETWORK_STATE umožňuje aplikaci získávat informace o stavu sítě</w:t>
      </w:r>
    </w:p>
    <w:p w14:paraId="736D62AC" w14:textId="77777777" w:rsidR="00DD4CDD" w:rsidRPr="00DD4B7E" w:rsidRDefault="00DD4CDD" w:rsidP="00DD4B7E">
      <w:pPr>
        <w:pStyle w:val="Nadpis3-pododdl"/>
        <w:jc w:val="both"/>
        <w:rPr>
          <w:rFonts w:ascii="Times New Roman" w:hAnsi="Times New Roman"/>
        </w:rPr>
      </w:pPr>
      <w:bookmarkStart w:id="35" w:name="_Toc167209396"/>
      <w:r w:rsidRPr="00DD4B7E">
        <w:rPr>
          <w:rFonts w:ascii="Times New Roman" w:hAnsi="Times New Roman"/>
        </w:rPr>
        <w:t>Android API</w:t>
      </w:r>
      <w:bookmarkEnd w:id="35"/>
    </w:p>
    <w:p w14:paraId="466F5526" w14:textId="77777777" w:rsidR="00DD4CDD" w:rsidRPr="00DD4B7E" w:rsidRDefault="00DD4CDD" w:rsidP="00DD4B7E">
      <w:pPr>
        <w:jc w:val="both"/>
        <w:rPr>
          <w:sz w:val="24"/>
          <w:szCs w:val="24"/>
        </w:rPr>
      </w:pPr>
      <w:r w:rsidRPr="00DD4B7E">
        <w:rPr>
          <w:sz w:val="24"/>
          <w:szCs w:val="24"/>
        </w:rPr>
        <w:t xml:space="preserve">Android Application Programming Interface (API) je základním stavebním kamenem pro vývoj aplikací pro operační systém Android. Tato sada programových nástrojů je klíčová pro interakci aplikací s jádrem systému a hardwarovými komponenty zařízení. Jedná se o rozhraní, které umožňuje vývojářům využívat širokou škálu funkcí a služeb </w:t>
      </w:r>
      <w:r w:rsidRPr="00DD4B7E">
        <w:rPr>
          <w:sz w:val="24"/>
          <w:szCs w:val="24"/>
        </w:rPr>
        <w:lastRenderedPageBreak/>
        <w:t>poskytovaných Androidem, včetně práce s uživatelským rozhraním, sítěmi, databázemi, multimédii a dalšími.</w:t>
      </w:r>
    </w:p>
    <w:p w14:paraId="3822659A" w14:textId="77777777" w:rsidR="00DD4CDD" w:rsidRPr="00DD4B7E" w:rsidRDefault="00DD4CDD" w:rsidP="00DD4B7E">
      <w:pPr>
        <w:jc w:val="both"/>
        <w:rPr>
          <w:sz w:val="24"/>
          <w:szCs w:val="24"/>
        </w:rPr>
      </w:pPr>
      <w:r w:rsidRPr="00DD4B7E">
        <w:rPr>
          <w:sz w:val="24"/>
          <w:szCs w:val="24"/>
        </w:rPr>
        <w:t>Android API je nedílnou součástí Android SDK, což je balík nástrojů, které vývojáři potřebují k tvorbě aplikací pro Android. Tato knihovna poskytuje různé funkce a abstrakce, které umožňují vývojářům psát kód pro Android aplikace bez nutnosti znalosti detailů implementace samotného systému.</w:t>
      </w:r>
    </w:p>
    <w:p w14:paraId="1AA093C6" w14:textId="77777777" w:rsidR="00DD4CDD" w:rsidRPr="00DD4B7E" w:rsidRDefault="00DD4CDD" w:rsidP="00DD4B7E">
      <w:pPr>
        <w:jc w:val="both"/>
        <w:rPr>
          <w:sz w:val="24"/>
          <w:szCs w:val="24"/>
        </w:rPr>
      </w:pPr>
      <w:r w:rsidRPr="00DD4B7E">
        <w:rPr>
          <w:sz w:val="24"/>
          <w:szCs w:val="24"/>
        </w:rPr>
        <w:t>S každou novou verzí operačního systému Android je aktualizována i verze Android API, což přináší nové funkce, vylepšení a opravy chyb. To vede k existenci několika nejčastěji používaných verzí API, které poskytují širokou škálu funkcí a jsou podporovány na velké části moderních zařízeních s Androidem.</w:t>
      </w:r>
    </w:p>
    <w:p w14:paraId="1D51C9B4" w14:textId="77777777" w:rsidR="00DD4CDD" w:rsidRPr="00DD4B7E" w:rsidRDefault="00DD4CDD" w:rsidP="00DD4B7E">
      <w:pPr>
        <w:jc w:val="both"/>
        <w:rPr>
          <w:sz w:val="24"/>
          <w:szCs w:val="24"/>
        </w:rPr>
      </w:pPr>
      <w:r w:rsidRPr="00DD4B7E">
        <w:rPr>
          <w:sz w:val="24"/>
          <w:szCs w:val="24"/>
          <w:u w:val="single"/>
        </w:rPr>
        <w:t>Úroveň API</w:t>
      </w:r>
    </w:p>
    <w:p w14:paraId="2ECE4EBA" w14:textId="2C919286" w:rsidR="00DD4CDD" w:rsidRPr="00DD4B7E" w:rsidRDefault="00DD4CDD" w:rsidP="00DD4B7E">
      <w:pPr>
        <w:jc w:val="both"/>
        <w:rPr>
          <w:sz w:val="24"/>
          <w:szCs w:val="24"/>
        </w:rPr>
      </w:pPr>
      <w:r w:rsidRPr="00DD4B7E">
        <w:rPr>
          <w:sz w:val="24"/>
          <w:szCs w:val="24"/>
        </w:rPr>
        <w:t>API je číselná hodnota nastavitelná v souboru AndroidManifest.xml, která aplikaci určuje verzi Android SDK. Android SDK a tedy i poskytované nástroje API jsou navrženy tak, aby byly obecně zpětně kompatibilní a vývojáři tedy mohou používat novější verze k vytváření aplikací, které jsou spustitelné na starších verzích Androidu. Pro vývojáře je tedy důležité zvážit aktuální trendy a potřeby uživatelů při výběru verze API pro své aplikace, aby mohli využít nejnovějších funkcí a zároveň zajistit maximální kompatibilitu se zařízeními uživatelů.</w:t>
      </w:r>
    </w:p>
    <w:p w14:paraId="5C6979EF" w14:textId="66831720" w:rsidR="00C22280" w:rsidRPr="00DD4B7E" w:rsidRDefault="00DC0ED2" w:rsidP="00DD4B7E">
      <w:pPr>
        <w:pStyle w:val="Heading1"/>
        <w:jc w:val="both"/>
        <w:rPr>
          <w:rFonts w:ascii="Times New Roman" w:hAnsi="Times New Roman"/>
        </w:rPr>
      </w:pPr>
      <w:bookmarkStart w:id="36" w:name="_Toc167209397"/>
      <w:r w:rsidRPr="00DD4B7E">
        <w:rPr>
          <w:rFonts w:ascii="Times New Roman" w:hAnsi="Times New Roman"/>
        </w:rPr>
        <w:t>Tvorba Aplikace</w:t>
      </w:r>
      <w:bookmarkEnd w:id="36"/>
    </w:p>
    <w:p w14:paraId="3A71FB3E" w14:textId="77777777" w:rsidR="00DC0ED2" w:rsidRPr="00DD4B7E" w:rsidRDefault="00DC0ED2" w:rsidP="00DD4B7E">
      <w:pPr>
        <w:jc w:val="both"/>
        <w:rPr>
          <w:sz w:val="24"/>
          <w:szCs w:val="24"/>
        </w:rPr>
      </w:pPr>
      <w:r w:rsidRPr="00DD4B7E">
        <w:rPr>
          <w:sz w:val="24"/>
          <w:szCs w:val="24"/>
        </w:rPr>
        <w:t>Prvním krokem při vytváření jakékoli aplikace je vybrat vhodné integrované vývojové prostředí (IDE), což je specializovaný program, který poskytuje vývojářům sadu nástrojů pro vývoj softwaru v jednom prostředí. Máme na výběr několik možností, jako je populární Visual Studio s použitím pluginu Xamarin, IntelliJ IDEA nebo Android Studio. Pro naše potřeby je Android Studio nejvhodnější volbou, protože poskytuje širokou škálu nástrojů pro usnadnění vývoje, včetně integrovaného asistenta AI ve svých nejnovějších verzích, a podporuje oba nejpoužívanější jazyky pro vývoj aplikací pro Android - Java a Kotlin.</w:t>
      </w:r>
    </w:p>
    <w:p w14:paraId="41C0565C" w14:textId="77777777" w:rsidR="00DC0ED2" w:rsidRPr="00DD4B7E" w:rsidRDefault="00DC0ED2" w:rsidP="00DD4B7E">
      <w:pPr>
        <w:jc w:val="both"/>
        <w:rPr>
          <w:sz w:val="24"/>
          <w:szCs w:val="24"/>
        </w:rPr>
      </w:pPr>
      <w:r w:rsidRPr="00DD4B7E">
        <w:rPr>
          <w:sz w:val="24"/>
          <w:szCs w:val="24"/>
        </w:rPr>
        <w:t xml:space="preserve">Začneme tedy instalací z oficiálních stránek na adrese </w:t>
      </w:r>
      <w:hyperlink r:id="rId13" w:history="1">
        <w:r w:rsidRPr="00DD4B7E">
          <w:rPr>
            <w:rStyle w:val="Hyperlink"/>
            <w:sz w:val="24"/>
            <w:szCs w:val="24"/>
          </w:rPr>
          <w:t>https://developer.android.com/studio</w:t>
        </w:r>
      </w:hyperlink>
      <w:r w:rsidRPr="00DD4B7E">
        <w:rPr>
          <w:sz w:val="24"/>
          <w:szCs w:val="24"/>
        </w:rPr>
        <w:t>, kde máme na výběr z několika verzí IDE.</w:t>
      </w:r>
    </w:p>
    <w:p w14:paraId="0ABDE34A" w14:textId="77777777" w:rsidR="00DC0ED2" w:rsidRPr="00DD4B7E" w:rsidRDefault="00DC0ED2" w:rsidP="00DD4B7E">
      <w:pPr>
        <w:pStyle w:val="Heading2"/>
        <w:jc w:val="both"/>
        <w:rPr>
          <w:rFonts w:ascii="Times New Roman" w:hAnsi="Times New Roman"/>
        </w:rPr>
      </w:pPr>
      <w:bookmarkStart w:id="37" w:name="_Toc167209398"/>
      <w:r w:rsidRPr="00DD4B7E">
        <w:rPr>
          <w:rFonts w:ascii="Times New Roman" w:hAnsi="Times New Roman"/>
        </w:rPr>
        <w:lastRenderedPageBreak/>
        <w:t>Návrh aplikace</w:t>
      </w:r>
      <w:bookmarkEnd w:id="37"/>
    </w:p>
    <w:p w14:paraId="31C53585" w14:textId="77777777" w:rsidR="00DC0ED2" w:rsidRPr="00DD4B7E" w:rsidRDefault="00DC0ED2" w:rsidP="00DD4B7E">
      <w:pPr>
        <w:jc w:val="both"/>
        <w:rPr>
          <w:sz w:val="24"/>
          <w:szCs w:val="24"/>
        </w:rPr>
      </w:pPr>
      <w:r w:rsidRPr="00DD4B7E">
        <w:rPr>
          <w:sz w:val="24"/>
          <w:szCs w:val="24"/>
        </w:rPr>
        <w:t xml:space="preserve">Důležitým krokem před psaním samotné aplikace je rozhodnutí, jak by měla aplikace vůbec vypadat a co by měla dělat. Naše zadání je jasné – vytvořit aplikaci pro měření přesnosti doteku, ale i přes to nám zadání nechává velkou volnost v provedení. V této části si tedy projdeme všechny návrhy, které jsme zvážili, a zhodnotíme jejich výhody a možné problémy, které by mohly nastat během vývoje. </w:t>
      </w:r>
    </w:p>
    <w:p w14:paraId="75A30C86" w14:textId="77777777" w:rsidR="00DC0ED2" w:rsidRPr="00DD4B7E" w:rsidRDefault="00DC0ED2" w:rsidP="00DD4B7E">
      <w:pPr>
        <w:pStyle w:val="ListParagraph"/>
        <w:numPr>
          <w:ilvl w:val="0"/>
          <w:numId w:val="19"/>
        </w:numPr>
        <w:spacing w:before="0" w:after="0"/>
        <w:jc w:val="both"/>
        <w:rPr>
          <w:szCs w:val="24"/>
        </w:rPr>
      </w:pPr>
      <w:r w:rsidRPr="00DD4B7E">
        <w:rPr>
          <w:szCs w:val="24"/>
        </w:rPr>
        <w:t>Simulátor ovládacího panelu letounu</w:t>
      </w:r>
    </w:p>
    <w:p w14:paraId="0B246F63" w14:textId="6D80849E" w:rsidR="00DC0ED2" w:rsidRPr="00DD4B7E" w:rsidRDefault="00DC0ED2" w:rsidP="00DD4B7E">
      <w:pPr>
        <w:jc w:val="both"/>
        <w:rPr>
          <w:sz w:val="24"/>
          <w:szCs w:val="24"/>
        </w:rPr>
      </w:pPr>
      <w:r w:rsidRPr="00DD4B7E">
        <w:rPr>
          <w:sz w:val="24"/>
          <w:szCs w:val="24"/>
        </w:rPr>
        <w:t xml:space="preserve">První představa pro měření přesnosti doteku pro pilotní </w:t>
      </w:r>
      <w:r w:rsidR="00145E5E" w:rsidRPr="00DD4B7E">
        <w:rPr>
          <w:sz w:val="24"/>
          <w:szCs w:val="24"/>
        </w:rPr>
        <w:t>simulátor</w:t>
      </w:r>
      <w:r w:rsidRPr="00DD4B7E">
        <w:rPr>
          <w:sz w:val="24"/>
          <w:szCs w:val="24"/>
        </w:rPr>
        <w:t xml:space="preserve"> je samozřejmě věrná rekreace reálného ovládacího panelu, jaký se používá v skutečných letounech. Taková podoba aplikace by nejen v </w:t>
      </w:r>
      <w:r w:rsidR="00145E5E" w:rsidRPr="00DD4B7E">
        <w:rPr>
          <w:sz w:val="24"/>
          <w:szCs w:val="24"/>
        </w:rPr>
        <w:t>simulátoru</w:t>
      </w:r>
      <w:r w:rsidRPr="00DD4B7E">
        <w:rPr>
          <w:sz w:val="24"/>
          <w:szCs w:val="24"/>
        </w:rPr>
        <w:t xml:space="preserve"> působila věrohodně a profesionálně, ale také by piloty lépe připravila na situaci, kdy budou sedět za reálným ovládacím panelem. V tomto prvotním návrhu jsme narazili na několik problémů, které by vývoj takové aplikace nejen ztížily, ale pravděpodobně i znemožnily. Za prvé pracujeme s Androidovým tabletem malé velikosti, což by vedlo k nečitelnosti tlačítek a celý ovládací panel by mohl být nakonec nesrozumitelný a zbytečný. Na přiloženém obrázku lze vidět fotografii kokpitu pilotního </w:t>
      </w:r>
      <w:r w:rsidR="00145E5E" w:rsidRPr="00DD4B7E">
        <w:rPr>
          <w:sz w:val="24"/>
          <w:szCs w:val="24"/>
        </w:rPr>
        <w:t>simulátoru</w:t>
      </w:r>
      <w:r w:rsidRPr="00DD4B7E">
        <w:rPr>
          <w:sz w:val="24"/>
          <w:szCs w:val="24"/>
        </w:rPr>
        <w:t xml:space="preserve"> pro stíhačku Lockheed Martin F-35 Lightning II, z nějž jsou uvedené problémy zjevné. </w:t>
      </w:r>
    </w:p>
    <w:p w14:paraId="164256B6" w14:textId="77777777" w:rsidR="00DD4B7E" w:rsidRDefault="00DC0ED2" w:rsidP="00DD4B7E">
      <w:pPr>
        <w:keepNext/>
        <w:jc w:val="center"/>
      </w:pPr>
      <w:r w:rsidRPr="00DD4B7E">
        <w:rPr>
          <w:noProof/>
        </w:rPr>
        <w:drawing>
          <wp:inline distT="0" distB="0" distL="0" distR="0" wp14:anchorId="22B6B0D6" wp14:editId="3E6C453E">
            <wp:extent cx="4251721" cy="3181977"/>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4427" cy="3191486"/>
                    </a:xfrm>
                    <a:prstGeom prst="rect">
                      <a:avLst/>
                    </a:prstGeom>
                    <a:noFill/>
                    <a:ln>
                      <a:noFill/>
                    </a:ln>
                  </pic:spPr>
                </pic:pic>
              </a:graphicData>
            </a:graphic>
          </wp:inline>
        </w:drawing>
      </w:r>
    </w:p>
    <w:p w14:paraId="214772A5" w14:textId="07EF4E11" w:rsidR="00797236" w:rsidRPr="00DD4B7E" w:rsidRDefault="00DD4B7E" w:rsidP="00DD4B7E">
      <w:pPr>
        <w:pStyle w:val="Caption"/>
        <w:rPr>
          <w:szCs w:val="20"/>
        </w:rPr>
      </w:pPr>
      <w:bookmarkStart w:id="38" w:name="_Toc167268619"/>
      <w:bookmarkStart w:id="39" w:name="_Toc167270941"/>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F44780">
        <w:rPr>
          <w:noProof/>
          <w:szCs w:val="20"/>
        </w:rPr>
        <w:t>1</w:t>
      </w:r>
      <w:r w:rsidRPr="00DD4B7E">
        <w:rPr>
          <w:szCs w:val="20"/>
        </w:rPr>
        <w:fldChar w:fldCharType="end"/>
      </w:r>
      <w:r w:rsidRPr="00DD4B7E">
        <w:rPr>
          <w:szCs w:val="20"/>
        </w:rPr>
        <w:t>: Pilotní simulátor</w:t>
      </w:r>
      <w:bookmarkEnd w:id="38"/>
      <w:bookmarkEnd w:id="39"/>
    </w:p>
    <w:p w14:paraId="50954C3A" w14:textId="77777777" w:rsidR="00DC0ED2" w:rsidRPr="00DD4B7E" w:rsidRDefault="00DC0ED2" w:rsidP="00DD4B7E">
      <w:pPr>
        <w:jc w:val="both"/>
        <w:rPr>
          <w:sz w:val="24"/>
          <w:szCs w:val="24"/>
        </w:rPr>
      </w:pPr>
      <w:r w:rsidRPr="00DD4B7E">
        <w:rPr>
          <w:sz w:val="24"/>
          <w:szCs w:val="24"/>
        </w:rPr>
        <w:lastRenderedPageBreak/>
        <w:t>Zároveň by takové provedení mohlo potenciálně posunout obsah diplomové práce na utajovaný, což by působilo jasný konflikt se zadáním.</w:t>
      </w:r>
    </w:p>
    <w:p w14:paraId="0A9A1C46" w14:textId="77777777" w:rsidR="00DC0ED2" w:rsidRPr="00DD4B7E" w:rsidRDefault="00DC0ED2" w:rsidP="00DD4B7E">
      <w:pPr>
        <w:pStyle w:val="ListParagraph"/>
        <w:numPr>
          <w:ilvl w:val="0"/>
          <w:numId w:val="19"/>
        </w:numPr>
        <w:spacing w:before="0" w:after="0"/>
        <w:jc w:val="both"/>
        <w:rPr>
          <w:szCs w:val="24"/>
        </w:rPr>
      </w:pPr>
      <w:r w:rsidRPr="00DD4B7E">
        <w:rPr>
          <w:szCs w:val="24"/>
        </w:rPr>
        <w:t>„Hra“ s pohyblivým bodem</w:t>
      </w:r>
    </w:p>
    <w:p w14:paraId="553B5CAE" w14:textId="566DD1EE" w:rsidR="00DC0ED2" w:rsidRPr="00DD4B7E" w:rsidRDefault="00DC0ED2" w:rsidP="00DD4B7E">
      <w:pPr>
        <w:jc w:val="both"/>
        <w:rPr>
          <w:sz w:val="24"/>
          <w:szCs w:val="24"/>
        </w:rPr>
      </w:pPr>
      <w:r w:rsidRPr="00DD4B7E">
        <w:rPr>
          <w:sz w:val="24"/>
          <w:szCs w:val="24"/>
        </w:rPr>
        <w:t xml:space="preserve">Jedním z navrhovaných řešení je vytvoření hry s pohyblivým bodem, na který by uživatel musel podle instrukcí klikat. </w:t>
      </w:r>
      <w:r w:rsidR="00DD4B7E">
        <w:rPr>
          <w:sz w:val="24"/>
          <w:szCs w:val="24"/>
        </w:rPr>
        <w:t>Z toho</w:t>
      </w:r>
      <w:r w:rsidRPr="00DD4B7E">
        <w:rPr>
          <w:sz w:val="24"/>
          <w:szCs w:val="24"/>
        </w:rPr>
        <w:t xml:space="preserve"> by se následně vypočítala přesnost uživatele. Toto řešení by, spolu s rotací </w:t>
      </w:r>
      <w:r w:rsidR="00145E5E" w:rsidRPr="00DD4B7E">
        <w:rPr>
          <w:sz w:val="24"/>
          <w:szCs w:val="24"/>
        </w:rPr>
        <w:t>simulátoru</w:t>
      </w:r>
      <w:r w:rsidRPr="00DD4B7E">
        <w:rPr>
          <w:sz w:val="24"/>
          <w:szCs w:val="24"/>
        </w:rPr>
        <w:t>, mohlo přinést praktickou a vypovídající aplikaci. Nicméně jako první problém tohoto řešení se může ukázat konstantní animace pohybujícího se bodu, která může vyvstávat kvůli hardwarovým limitacím tabletu.</w:t>
      </w:r>
    </w:p>
    <w:p w14:paraId="615F6257" w14:textId="77777777" w:rsidR="00DC0ED2" w:rsidRPr="00DD4B7E" w:rsidRDefault="00DC0ED2" w:rsidP="00DD4B7E">
      <w:pPr>
        <w:pStyle w:val="ListParagraph"/>
        <w:numPr>
          <w:ilvl w:val="0"/>
          <w:numId w:val="19"/>
        </w:numPr>
        <w:spacing w:before="0" w:after="0"/>
        <w:jc w:val="both"/>
        <w:rPr>
          <w:szCs w:val="24"/>
        </w:rPr>
      </w:pPr>
      <w:r w:rsidRPr="00DD4B7E">
        <w:rPr>
          <w:szCs w:val="24"/>
        </w:rPr>
        <w:t>Maticová „hra“ s měřením přesnosti dotyku</w:t>
      </w:r>
    </w:p>
    <w:p w14:paraId="234C895C" w14:textId="4C811DB6" w:rsidR="00DC0ED2" w:rsidRPr="00DD4B7E" w:rsidRDefault="00DC0ED2" w:rsidP="00DD4B7E">
      <w:pPr>
        <w:jc w:val="both"/>
        <w:rPr>
          <w:sz w:val="24"/>
          <w:szCs w:val="24"/>
        </w:rPr>
      </w:pPr>
      <w:r w:rsidRPr="00DD4B7E">
        <w:rPr>
          <w:sz w:val="24"/>
          <w:szCs w:val="24"/>
        </w:rPr>
        <w:t xml:space="preserve">Po konzultaci s Centrem Tělesné Výchovy a Sportu a s kpt. Ing. Ondřejem Machem, který má bohaté zkušenosti s používáním </w:t>
      </w:r>
      <w:r w:rsidR="00145E5E" w:rsidRPr="00DD4B7E">
        <w:rPr>
          <w:sz w:val="24"/>
          <w:szCs w:val="24"/>
        </w:rPr>
        <w:t>simulátoru</w:t>
      </w:r>
      <w:r w:rsidRPr="00DD4B7E">
        <w:rPr>
          <w:sz w:val="24"/>
          <w:szCs w:val="24"/>
        </w:rPr>
        <w:t xml:space="preserve"> jsme došli k několika závěrům:</w:t>
      </w:r>
    </w:p>
    <w:p w14:paraId="4A3E5B86" w14:textId="77777777" w:rsidR="00DC0ED2" w:rsidRPr="00DD4B7E" w:rsidRDefault="00DC0ED2" w:rsidP="00DD4B7E">
      <w:pPr>
        <w:pStyle w:val="ListParagraph"/>
        <w:numPr>
          <w:ilvl w:val="0"/>
          <w:numId w:val="20"/>
        </w:numPr>
        <w:spacing w:before="0" w:after="0"/>
        <w:jc w:val="both"/>
        <w:rPr>
          <w:szCs w:val="24"/>
        </w:rPr>
      </w:pPr>
      <w:r w:rsidRPr="00DD4B7E">
        <w:rPr>
          <w:szCs w:val="24"/>
        </w:rPr>
        <w:t>Aplikace by neměla být náročná – tablet musí být schopný aplikaci provozovat minimálně několik hodin v kuse bez potřeby nabíjení.</w:t>
      </w:r>
    </w:p>
    <w:p w14:paraId="5549F9FF" w14:textId="77777777" w:rsidR="00DC0ED2" w:rsidRPr="00DD4B7E" w:rsidRDefault="00DC0ED2" w:rsidP="00DD4B7E">
      <w:pPr>
        <w:pStyle w:val="ListParagraph"/>
        <w:numPr>
          <w:ilvl w:val="0"/>
          <w:numId w:val="20"/>
        </w:numPr>
        <w:spacing w:before="0" w:after="0"/>
        <w:jc w:val="both"/>
        <w:rPr>
          <w:szCs w:val="24"/>
        </w:rPr>
      </w:pPr>
      <w:r w:rsidRPr="00DD4B7E">
        <w:rPr>
          <w:szCs w:val="24"/>
        </w:rPr>
        <w:t>Aplikace by měla být jednoduchá – bez složitějších instrukcí a návodů by měla být uživatelsky přívětivá, jak pro učitele, tak pro žáka.</w:t>
      </w:r>
    </w:p>
    <w:p w14:paraId="3A554103" w14:textId="6400B801" w:rsidR="00DC0ED2" w:rsidRPr="00DD4B7E" w:rsidRDefault="00DC0ED2" w:rsidP="00DD4B7E">
      <w:pPr>
        <w:jc w:val="both"/>
        <w:rPr>
          <w:sz w:val="24"/>
          <w:szCs w:val="24"/>
        </w:rPr>
      </w:pPr>
      <w:r w:rsidRPr="00DD4B7E">
        <w:rPr>
          <w:sz w:val="24"/>
          <w:szCs w:val="24"/>
        </w:rPr>
        <w:t>Finálním návrhem naší aplikace bude jednoduché a nenáročné provedení. Aplikace bude prezentovat jednu matici postupně se rozsvicujících tlačítek, na které musí uživatel kliknout v určeném pořadí. Po provedení předem určeného počtu kliknutí proběhne výpočet přesnosti, která se zobrazí na finální obrazovce jako procentuální hodnota úspěšnosti.</w:t>
      </w:r>
    </w:p>
    <w:p w14:paraId="20E8CCF8" w14:textId="77777777" w:rsidR="00DD4B7E" w:rsidRDefault="00DC0ED2" w:rsidP="00DD4B7E">
      <w:pPr>
        <w:jc w:val="both"/>
        <w:rPr>
          <w:sz w:val="24"/>
          <w:szCs w:val="24"/>
        </w:rPr>
      </w:pPr>
      <w:r w:rsidRPr="00DD4B7E">
        <w:rPr>
          <w:sz w:val="24"/>
          <w:szCs w:val="24"/>
        </w:rPr>
        <w:t>Po finálním výběru provedení je vhodné si vymyslet, jak na sebe budou navazovat jednotlivé aktivity aplikace a jak budou přibližně vypadat. K tomu nám postačí tužka a 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77777777" w:rsidR="00DD4B7E" w:rsidRDefault="00DC0ED2" w:rsidP="008D7E35">
      <w:pPr>
        <w:keepNext/>
        <w:jc w:val="center"/>
      </w:pPr>
      <w:r w:rsidRPr="00DD4B7E">
        <w:rPr>
          <w:noProof/>
          <w:sz w:val="24"/>
          <w:szCs w:val="24"/>
        </w:rPr>
        <w:lastRenderedPageBreak/>
        <w:drawing>
          <wp:inline distT="0" distB="0" distL="0" distR="0" wp14:anchorId="78B3D64A" wp14:editId="2630C833">
            <wp:extent cx="5934075" cy="4086225"/>
            <wp:effectExtent l="0" t="0" r="9525" b="9525"/>
            <wp:docPr id="639096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73ABEC66" w14:textId="041C25DB" w:rsidR="00DC0ED2" w:rsidRPr="00DD4B7E" w:rsidRDefault="00DD4B7E" w:rsidP="00DD4B7E">
      <w:pPr>
        <w:pStyle w:val="Caption"/>
        <w:rPr>
          <w:szCs w:val="20"/>
        </w:rPr>
      </w:pPr>
      <w:bookmarkStart w:id="40" w:name="_Toc167270942"/>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F44780">
        <w:rPr>
          <w:noProof/>
          <w:szCs w:val="20"/>
        </w:rPr>
        <w:t>2</w:t>
      </w:r>
      <w:r w:rsidRPr="00DD4B7E">
        <w:rPr>
          <w:szCs w:val="20"/>
        </w:rPr>
        <w:fldChar w:fldCharType="end"/>
      </w:r>
      <w:r w:rsidRPr="00DD4B7E">
        <w:rPr>
          <w:szCs w:val="20"/>
        </w:rPr>
        <w:t>: Návrh aplikace</w:t>
      </w:r>
      <w:bookmarkEnd w:id="40"/>
    </w:p>
    <w:p w14:paraId="2598FCDE" w14:textId="77777777" w:rsidR="00DC0ED2" w:rsidRPr="00DD4B7E" w:rsidRDefault="00DC0ED2" w:rsidP="00DD4B7E">
      <w:pPr>
        <w:jc w:val="both"/>
        <w:rPr>
          <w:sz w:val="24"/>
          <w:szCs w:val="24"/>
        </w:rPr>
      </w:pPr>
      <w:r w:rsidRPr="00DD4B7E">
        <w:rPr>
          <w:sz w:val="24"/>
          <w:szCs w:val="24"/>
        </w:rPr>
        <w:t>Podle popisu výše jsme dospěli k následujícímu návrhu aplikace, ve kterém identifikujeme základní aktivity a prvky aplikace. První aktivitou je menu aplikace, které obsahuje úvodní text a tlačítko pro spuštění hry. Po kliknutí na toto tlačítko se přesuneme do druhé aktivity. V této aktivitě se automaticky vygeneruje herní pole ve formě matice tlačítek s předem určenými rozměry. Na spodní části této aktivity je umístěno tlačítko, které umožňuje uživateli ukončit aktuální hru a vrátit se zpět do menu.</w:t>
      </w:r>
    </w:p>
    <w:p w14:paraId="79299534" w14:textId="77777777" w:rsidR="00DC0ED2" w:rsidRPr="00DD4B7E" w:rsidRDefault="00DC0ED2" w:rsidP="00DD4B7E">
      <w:pPr>
        <w:jc w:val="both"/>
        <w:rPr>
          <w:sz w:val="24"/>
          <w:szCs w:val="24"/>
        </w:rPr>
      </w:pPr>
      <w:r w:rsidRPr="00DD4B7E">
        <w:rPr>
          <w:sz w:val="24"/>
          <w:szCs w:val="24"/>
        </w:rPr>
        <w:t>Po dosažení určitého cíle nebo podmínek pro ukončení hry dojde k vyhodnocení přesnosti výkonu hráče, která je vyjádřena v procentech. Kromě toho dojde ke změně textu na tlačítku pro ukončení hry, čímž se zlepší vizuální efekt a uživatelská zkušenost. Bylo by možné tuto druhou část aktivity oddělit do samostatné aktivity, avšak pro zachování přehlednosti a jednoduchosti celého kódu jsme se rozhodli ponechat tyto části společně.</w:t>
      </w:r>
    </w:p>
    <w:p w14:paraId="4B4DF3CF" w14:textId="77777777" w:rsidR="00DC0ED2" w:rsidRPr="00DD4B7E" w:rsidRDefault="00DC0ED2" w:rsidP="00DD4B7E">
      <w:pPr>
        <w:jc w:val="both"/>
        <w:rPr>
          <w:sz w:val="24"/>
          <w:szCs w:val="24"/>
        </w:rPr>
      </w:pPr>
    </w:p>
    <w:p w14:paraId="088F3939" w14:textId="79CDB208" w:rsidR="00DC0ED2" w:rsidRPr="00DD4B7E" w:rsidRDefault="00A47FD4" w:rsidP="00DD4B7E">
      <w:pPr>
        <w:pStyle w:val="Heading2"/>
        <w:jc w:val="both"/>
        <w:rPr>
          <w:rFonts w:ascii="Times New Roman" w:hAnsi="Times New Roman"/>
        </w:rPr>
      </w:pPr>
      <w:bookmarkStart w:id="41" w:name="_Toc167209399"/>
      <w:r w:rsidRPr="00DD4B7E">
        <w:rPr>
          <w:rFonts w:ascii="Times New Roman" w:hAnsi="Times New Roman"/>
        </w:rPr>
        <w:lastRenderedPageBreak/>
        <w:t>Tvorba aplikace</w:t>
      </w:r>
      <w:bookmarkEnd w:id="41"/>
    </w:p>
    <w:p w14:paraId="7992FE32" w14:textId="1F56FE79" w:rsidR="00DC0ED2" w:rsidRPr="00DD4B7E" w:rsidRDefault="00DC0ED2" w:rsidP="00DD4B7E">
      <w:pPr>
        <w:jc w:val="both"/>
        <w:rPr>
          <w:sz w:val="24"/>
          <w:szCs w:val="24"/>
        </w:rPr>
      </w:pPr>
      <w:r w:rsidRPr="00DD4B7E">
        <w:rPr>
          <w:sz w:val="24"/>
          <w:szCs w:val="24"/>
        </w:rPr>
        <w:t>Jak už bylo zmíněno, aplikaci budeme psát v IDE Android Studio.</w:t>
      </w:r>
      <w:r w:rsidR="00382FAB" w:rsidRPr="00DD4B7E">
        <w:rPr>
          <w:sz w:val="24"/>
          <w:szCs w:val="24"/>
        </w:rPr>
        <w:t xml:space="preserve"> </w:t>
      </w:r>
      <w:r w:rsidRPr="00DD4B7E">
        <w:rPr>
          <w:sz w:val="24"/>
          <w:szCs w:val="24"/>
        </w:rPr>
        <w:t>Posledním krokem před začátkem vývoje aplikace je nezbytné pečlivě vybrat vhodný programovací jazyk. V našem případě jsme se rozhodli pro Kotlin, který v současné době nabízí několik výhod oproti svému předchůdci, Javě. Kotlin získává stále více podpory a uznání ze strany vývojářské komunity díky své moderní syntaxi a řadě užitečných funkcí.</w:t>
      </w:r>
    </w:p>
    <w:p w14:paraId="172EB0BD" w14:textId="77777777" w:rsidR="00DC0ED2" w:rsidRPr="00DD4B7E" w:rsidRDefault="00DC0ED2" w:rsidP="00DD4B7E">
      <w:pPr>
        <w:jc w:val="both"/>
        <w:rPr>
          <w:sz w:val="24"/>
          <w:szCs w:val="24"/>
        </w:rPr>
      </w:pPr>
      <w:r w:rsidRPr="00DD4B7E">
        <w:rPr>
          <w:sz w:val="24"/>
          <w:szCs w:val="24"/>
        </w:rPr>
        <w:t>Pro úpravu vizuální stránky naší aplikace budeme využívat CSS. Tento jazyk je běžně používán pro formátování webového obsahu, ale jeho flexibilita a možnosti ho činí užitečným nástrojem i při návrhu uživatelských rozhraní pro mobilní aplikace. S pomocí CSS můžeme efektivně definovat vzhled naší aplikace a zajistit, aby byla atraktivní a uživatelsky přívětivá.</w:t>
      </w:r>
    </w:p>
    <w:p w14:paraId="753EFDC7" w14:textId="77777777" w:rsidR="00DC0ED2" w:rsidRPr="00DD4B7E" w:rsidRDefault="00DC0ED2" w:rsidP="00DD4B7E">
      <w:pPr>
        <w:jc w:val="both"/>
        <w:rPr>
          <w:sz w:val="24"/>
          <w:szCs w:val="24"/>
        </w:rPr>
      </w:pPr>
      <w:r w:rsidRPr="00DD4B7E">
        <w:rPr>
          <w:sz w:val="24"/>
          <w:szCs w:val="24"/>
        </w:rPr>
        <w:br w:type="page"/>
      </w:r>
    </w:p>
    <w:p w14:paraId="0C9AA133" w14:textId="77777777" w:rsidR="00DC0ED2" w:rsidRPr="00DD4B7E" w:rsidRDefault="00DC0ED2" w:rsidP="00DD4B7E">
      <w:pPr>
        <w:jc w:val="both"/>
        <w:rPr>
          <w:sz w:val="24"/>
          <w:szCs w:val="24"/>
        </w:rPr>
      </w:pPr>
    </w:p>
    <w:p w14:paraId="2326D634" w14:textId="77777777" w:rsidR="00DC0ED2" w:rsidRPr="00DD4B7E" w:rsidRDefault="00DC0ED2" w:rsidP="00DD4B7E">
      <w:pPr>
        <w:jc w:val="both"/>
        <w:rPr>
          <w:sz w:val="24"/>
          <w:szCs w:val="24"/>
        </w:rPr>
      </w:pPr>
    </w:p>
    <w:p w14:paraId="23F456F8" w14:textId="77777777" w:rsidR="00DC0ED2" w:rsidRPr="00DD4B7E" w:rsidRDefault="00DC0ED2" w:rsidP="00DD4B7E">
      <w:pPr>
        <w:jc w:val="both"/>
        <w:rPr>
          <w:sz w:val="24"/>
          <w:szCs w:val="24"/>
        </w:rPr>
      </w:pPr>
      <w:r w:rsidRPr="00DD4B7E">
        <w:rPr>
          <w:sz w:val="24"/>
          <w:szCs w:val="24"/>
        </w:rPr>
        <w:t>Nyní tedy přejdeme přímo k psaní aplikace a v Android Studiu vytvoříme nový projekt.</w:t>
      </w:r>
    </w:p>
    <w:p w14:paraId="0B5D8DB6" w14:textId="77777777" w:rsidR="008D7E35" w:rsidRDefault="008D7E35" w:rsidP="008D7E35">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6"/>
                    <a:stretch>
                      <a:fillRect/>
                    </a:stretch>
                  </pic:blipFill>
                  <pic:spPr>
                    <a:xfrm>
                      <a:off x="0" y="0"/>
                      <a:ext cx="5399405" cy="3900805"/>
                    </a:xfrm>
                    <a:prstGeom prst="rect">
                      <a:avLst/>
                    </a:prstGeom>
                  </pic:spPr>
                </pic:pic>
              </a:graphicData>
            </a:graphic>
          </wp:inline>
        </w:drawing>
      </w:r>
    </w:p>
    <w:p w14:paraId="3315AAB1" w14:textId="5A38E2C5" w:rsidR="008D7E35" w:rsidRDefault="008D7E35" w:rsidP="008D7E35">
      <w:pPr>
        <w:pStyle w:val="Caption"/>
      </w:pPr>
      <w:bookmarkStart w:id="42" w:name="_Toc167270943"/>
      <w:r>
        <w:t xml:space="preserve">Obrázek </w:t>
      </w:r>
      <w:r>
        <w:fldChar w:fldCharType="begin"/>
      </w:r>
      <w:r>
        <w:instrText xml:space="preserve"> SEQ Obrázek \* ARABIC </w:instrText>
      </w:r>
      <w:r>
        <w:fldChar w:fldCharType="separate"/>
      </w:r>
      <w:r w:rsidR="00F44780">
        <w:rPr>
          <w:noProof/>
        </w:rPr>
        <w:t>3</w:t>
      </w:r>
      <w:r>
        <w:fldChar w:fldCharType="end"/>
      </w:r>
      <w:r w:rsidRPr="004B4F53">
        <w:t>Android Studio - šablony</w:t>
      </w:r>
      <w:bookmarkEnd w:id="42"/>
    </w:p>
    <w:p w14:paraId="2CF02FDE" w14:textId="4F1B865D" w:rsidR="00DC0ED2" w:rsidRPr="00DD4B7E" w:rsidRDefault="00DC0ED2" w:rsidP="00DD4B7E">
      <w:pPr>
        <w:jc w:val="both"/>
        <w:rPr>
          <w:sz w:val="24"/>
          <w:szCs w:val="24"/>
        </w:rPr>
      </w:pPr>
      <w:r w:rsidRPr="00DD4B7E">
        <w:rPr>
          <w:sz w:val="24"/>
          <w:szCs w:val="24"/>
        </w:rPr>
        <w:t>Dostaneme na výběr z několika šablon, což je jedna 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Pr="00DD4B7E">
        <w:rPr>
          <w:sz w:val="24"/>
          <w:szCs w:val="24"/>
        </w:rPr>
        <w:t>v mnohých případech zjednodušuje vývoj</w:t>
      </w:r>
      <w:r w:rsidR="00EC1291" w:rsidRPr="00DD4B7E">
        <w:rPr>
          <w:sz w:val="24"/>
          <w:szCs w:val="24"/>
        </w:rPr>
        <w:t xml:space="preserve"> a nabízí vývojářům nemálo základu, na kterých mohou dále stavět svou aplikaci</w:t>
      </w:r>
      <w:r w:rsidRPr="00DD4B7E">
        <w:rPr>
          <w:sz w:val="24"/>
          <w:szCs w:val="24"/>
        </w:rPr>
        <w:t>. V našem případě ale vytvoříme prázdnou aktivitu.</w:t>
      </w:r>
    </w:p>
    <w:p w14:paraId="29BAE07A" w14:textId="77777777" w:rsidR="008D7E35" w:rsidRDefault="008D7E35" w:rsidP="008D7E35">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7"/>
                    <a:stretch>
                      <a:fillRect/>
                    </a:stretch>
                  </pic:blipFill>
                  <pic:spPr>
                    <a:xfrm>
                      <a:off x="0" y="0"/>
                      <a:ext cx="5399405" cy="3888105"/>
                    </a:xfrm>
                    <a:prstGeom prst="rect">
                      <a:avLst/>
                    </a:prstGeom>
                  </pic:spPr>
                </pic:pic>
              </a:graphicData>
            </a:graphic>
          </wp:inline>
        </w:drawing>
      </w:r>
    </w:p>
    <w:p w14:paraId="1569116C" w14:textId="159D26D6" w:rsidR="00DC0ED2" w:rsidRPr="00DD4B7E" w:rsidRDefault="008D7E35" w:rsidP="008D7E35">
      <w:pPr>
        <w:pStyle w:val="Caption"/>
        <w:rPr>
          <w:sz w:val="24"/>
          <w:szCs w:val="24"/>
        </w:rPr>
      </w:pPr>
      <w:bookmarkStart w:id="43" w:name="_Toc167270944"/>
      <w:r>
        <w:t xml:space="preserve">Obrázek </w:t>
      </w:r>
      <w:r>
        <w:fldChar w:fldCharType="begin"/>
      </w:r>
      <w:r>
        <w:instrText xml:space="preserve"> SEQ Obrázek \* ARABIC </w:instrText>
      </w:r>
      <w:r>
        <w:fldChar w:fldCharType="separate"/>
      </w:r>
      <w:r w:rsidR="00F44780">
        <w:rPr>
          <w:noProof/>
        </w:rPr>
        <w:t>4</w:t>
      </w:r>
      <w:r>
        <w:fldChar w:fldCharType="end"/>
      </w:r>
      <w:r>
        <w:t>: Android Studio - vytvoření aplikace</w:t>
      </w:r>
      <w:bookmarkEnd w:id="43"/>
    </w:p>
    <w:p w14:paraId="7ACE116E" w14:textId="77777777" w:rsidR="00DC0ED2" w:rsidRPr="00DD4B7E" w:rsidRDefault="00DC0ED2" w:rsidP="00DD4B7E">
      <w:pPr>
        <w:jc w:val="both"/>
        <w:rPr>
          <w:sz w:val="24"/>
          <w:szCs w:val="24"/>
        </w:rPr>
      </w:pPr>
      <w:r w:rsidRPr="00DD4B7E">
        <w:rPr>
          <w:sz w:val="24"/>
          <w:szCs w:val="24"/>
        </w:rPr>
        <w:t>V následující obrazovce aplikaci pojmenujeme, vybereme umístění a název balíčku a převděpodobně nejdůležitější částí je zde verze API a s tím spojená verze Android OS. V našem případě vytváříme aplikaci pro jeden konkrétní tablet s verzí Androidu 10, ale jelikož jsme k němu dostali přístup až v pozdější fázi vývoje, vybereme verzi Androidu 5, která má nejširší podporu zařízení a stále si uchovává nejdůležitější funkce. Toto by pro nás nemělo být z důvodu jednoduchosti aplikace problémové.</w:t>
      </w:r>
    </w:p>
    <w:p w14:paraId="4E7FA7D0" w14:textId="64DEB5E5" w:rsidR="00DC0ED2" w:rsidRPr="00DD4B7E" w:rsidRDefault="00DC0ED2" w:rsidP="00DD4B7E">
      <w:pPr>
        <w:jc w:val="both"/>
        <w:rPr>
          <w:sz w:val="24"/>
          <w:szCs w:val="24"/>
        </w:rPr>
      </w:pPr>
      <w:r w:rsidRPr="00DD4B7E">
        <w:rPr>
          <w:sz w:val="24"/>
          <w:szCs w:val="24"/>
        </w:rPr>
        <w:t xml:space="preserve">Tímto se nám vytvoří nový projekt, který už bude mít předvytvořené některé části aplikace, jako je hlavní aktivita podle vybrané šablony (v našem případě tedy prázdná) a provede se první synchronizace Gradle a zbytku souborů aplikace. </w:t>
      </w:r>
    </w:p>
    <w:p w14:paraId="6217977D" w14:textId="77777777" w:rsidR="009A6F47" w:rsidRDefault="009A6F47" w:rsidP="009A6F47">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8"/>
                    <a:stretch>
                      <a:fillRect/>
                    </a:stretch>
                  </pic:blipFill>
                  <pic:spPr>
                    <a:xfrm>
                      <a:off x="0" y="0"/>
                      <a:ext cx="5399405" cy="3689985"/>
                    </a:xfrm>
                    <a:prstGeom prst="rect">
                      <a:avLst/>
                    </a:prstGeom>
                  </pic:spPr>
                </pic:pic>
              </a:graphicData>
            </a:graphic>
          </wp:inline>
        </w:drawing>
      </w:r>
    </w:p>
    <w:p w14:paraId="1255C456" w14:textId="3DAA7C40" w:rsidR="00DC0ED2" w:rsidRPr="00DD4B7E" w:rsidRDefault="009A6F47" w:rsidP="009A6F47">
      <w:pPr>
        <w:pStyle w:val="Caption"/>
        <w:rPr>
          <w:sz w:val="24"/>
          <w:szCs w:val="24"/>
        </w:rPr>
      </w:pPr>
      <w:bookmarkStart w:id="44" w:name="_Toc167270945"/>
      <w:r>
        <w:t xml:space="preserve">Obrázek </w:t>
      </w:r>
      <w:r>
        <w:fldChar w:fldCharType="begin"/>
      </w:r>
      <w:r>
        <w:instrText xml:space="preserve"> SEQ Obrázek \* ARABIC </w:instrText>
      </w:r>
      <w:r>
        <w:fldChar w:fldCharType="separate"/>
      </w:r>
      <w:r w:rsidR="00F44780">
        <w:rPr>
          <w:noProof/>
        </w:rPr>
        <w:t>5</w:t>
      </w:r>
      <w:r>
        <w:fldChar w:fldCharType="end"/>
      </w:r>
      <w:r>
        <w:t>: Android Studio - základní aktivita</w:t>
      </w:r>
      <w:bookmarkEnd w:id="44"/>
    </w:p>
    <w:p w14:paraId="7F59CEB0" w14:textId="77777777" w:rsidR="00DC0ED2" w:rsidRPr="00DD4B7E" w:rsidRDefault="00DC0ED2" w:rsidP="00DD4B7E">
      <w:pPr>
        <w:jc w:val="both"/>
        <w:rPr>
          <w:sz w:val="24"/>
          <w:szCs w:val="24"/>
        </w:rPr>
      </w:pPr>
      <w:r w:rsidRPr="00DD4B7E">
        <w:rPr>
          <w:sz w:val="24"/>
          <w:szCs w:val="24"/>
        </w:rPr>
        <w:t>Jako první se nám po vytvoření projektu otevře hlavní aktivita, jak nám ji Android Studio navrhlo. Pro nás důležité části se nacházejí v první části kódu, kde je deklarace balíčku ‘com.example.aplikacepropresnost‘ a importy, které přinášejí různé třídy a funkce pro použití v kódu.  V levé části můžeme vidět ostatní před vytvořené adresáře a soubory:</w:t>
      </w:r>
    </w:p>
    <w:p w14:paraId="335B1FAA" w14:textId="77777777" w:rsidR="00DC0ED2" w:rsidRPr="00DD4B7E" w:rsidRDefault="00DC0ED2" w:rsidP="00DD4B7E">
      <w:pPr>
        <w:jc w:val="both"/>
        <w:rPr>
          <w:sz w:val="24"/>
          <w:szCs w:val="24"/>
        </w:rPr>
      </w:pPr>
    </w:p>
    <w:p w14:paraId="49DA7B9F" w14:textId="77777777" w:rsidR="00DC0ED2" w:rsidRPr="00DD4B7E" w:rsidRDefault="00DC0ED2" w:rsidP="00DD4B7E">
      <w:pPr>
        <w:pStyle w:val="ListParagraph"/>
        <w:numPr>
          <w:ilvl w:val="0"/>
          <w:numId w:val="21"/>
        </w:numPr>
        <w:spacing w:before="0" w:after="0"/>
        <w:jc w:val="both"/>
        <w:rPr>
          <w:szCs w:val="24"/>
        </w:rPr>
      </w:pPr>
      <w:r w:rsidRPr="00DD4B7E">
        <w:rPr>
          <w:szCs w:val="24"/>
        </w:rPr>
        <w:t>drawable: Tento adresář obsahuje obrázky, ikony a jiné grafické soubory používané v aplikaci. V Android Studiu je to běžný způsob, jak organizovat zdroje obrázků podle různých rozlišení displeje a jiných konfigurací.</w:t>
      </w:r>
    </w:p>
    <w:p w14:paraId="5DC56BCF" w14:textId="77777777" w:rsidR="00DC0ED2" w:rsidRPr="00DD4B7E" w:rsidRDefault="00DC0ED2" w:rsidP="00DD4B7E">
      <w:pPr>
        <w:jc w:val="both"/>
        <w:rPr>
          <w:sz w:val="24"/>
          <w:szCs w:val="24"/>
        </w:rPr>
      </w:pPr>
    </w:p>
    <w:p w14:paraId="79C5D75C" w14:textId="77777777" w:rsidR="00DC0ED2" w:rsidRPr="00DD4B7E" w:rsidRDefault="00DC0ED2" w:rsidP="00DD4B7E">
      <w:pPr>
        <w:pStyle w:val="ListParagraph"/>
        <w:numPr>
          <w:ilvl w:val="0"/>
          <w:numId w:val="21"/>
        </w:numPr>
        <w:spacing w:before="0" w:after="0"/>
        <w:jc w:val="both"/>
        <w:rPr>
          <w:szCs w:val="24"/>
        </w:rPr>
      </w:pPr>
      <w:r w:rsidRPr="00DD4B7E">
        <w:rPr>
          <w:szCs w:val="24"/>
        </w:rPr>
        <w:t>colors.xml: Tento XML soubor obsahuje definice barev používaných v aplikaci. Může obsahovat hexadecimální kódy barev nebo odkazy na barvy definované jinde v aplikaci.</w:t>
      </w:r>
    </w:p>
    <w:p w14:paraId="35E3EB98" w14:textId="77777777" w:rsidR="00DC0ED2" w:rsidRPr="00DD4B7E" w:rsidRDefault="00DC0ED2" w:rsidP="00DD4B7E">
      <w:pPr>
        <w:jc w:val="both"/>
        <w:rPr>
          <w:sz w:val="24"/>
          <w:szCs w:val="24"/>
        </w:rPr>
      </w:pPr>
    </w:p>
    <w:p w14:paraId="03D1F3C6" w14:textId="77777777" w:rsidR="00DC0ED2" w:rsidRPr="00DD4B7E" w:rsidRDefault="00DC0ED2" w:rsidP="00DD4B7E">
      <w:pPr>
        <w:pStyle w:val="ListParagraph"/>
        <w:numPr>
          <w:ilvl w:val="0"/>
          <w:numId w:val="21"/>
        </w:numPr>
        <w:spacing w:before="0" w:after="0"/>
        <w:jc w:val="both"/>
        <w:rPr>
          <w:szCs w:val="24"/>
        </w:rPr>
      </w:pPr>
      <w:r w:rsidRPr="00DD4B7E">
        <w:rPr>
          <w:szCs w:val="24"/>
        </w:rPr>
        <w:lastRenderedPageBreak/>
        <w:t>strings.xml: Tento XML soubor obsahuje řetězcové zdroje používané v aplikaci. Je to dobrá praxe oddělit řetězcové hodnoty od zdrojového kódu, což umožňuje jednodušší lokalizaci a správu textů ve vaší aplikaci.</w:t>
      </w:r>
    </w:p>
    <w:p w14:paraId="2881A655" w14:textId="77777777" w:rsidR="00DC0ED2" w:rsidRPr="00DD4B7E" w:rsidRDefault="00DC0ED2" w:rsidP="00DD4B7E">
      <w:pPr>
        <w:jc w:val="both"/>
        <w:rPr>
          <w:sz w:val="24"/>
          <w:szCs w:val="24"/>
        </w:rPr>
      </w:pPr>
    </w:p>
    <w:p w14:paraId="10D6D596" w14:textId="77777777" w:rsidR="00DC0ED2" w:rsidRPr="00DD4B7E" w:rsidRDefault="00DC0ED2" w:rsidP="00DD4B7E">
      <w:pPr>
        <w:pStyle w:val="ListParagraph"/>
        <w:numPr>
          <w:ilvl w:val="0"/>
          <w:numId w:val="21"/>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DD4B7E">
      <w:pPr>
        <w:jc w:val="both"/>
        <w:rPr>
          <w:sz w:val="24"/>
          <w:szCs w:val="24"/>
        </w:rPr>
      </w:pPr>
    </w:p>
    <w:p w14:paraId="6F226B6D" w14:textId="77777777" w:rsidR="00DC0ED2" w:rsidRPr="00DD4B7E" w:rsidRDefault="00DC0ED2" w:rsidP="00DD4B7E">
      <w:pPr>
        <w:pStyle w:val="ListParagraph"/>
        <w:numPr>
          <w:ilvl w:val="0"/>
          <w:numId w:val="21"/>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DD4B7E">
      <w:pPr>
        <w:jc w:val="both"/>
        <w:rPr>
          <w:sz w:val="24"/>
          <w:szCs w:val="24"/>
        </w:rPr>
      </w:pPr>
    </w:p>
    <w:p w14:paraId="4DE12087" w14:textId="77777777" w:rsidR="00DC0ED2" w:rsidRPr="00DD4B7E" w:rsidRDefault="00DC0ED2" w:rsidP="00DD4B7E">
      <w:pPr>
        <w:pStyle w:val="ListParagraph"/>
        <w:numPr>
          <w:ilvl w:val="0"/>
          <w:numId w:val="21"/>
        </w:numPr>
        <w:spacing w:before="0" w:after="0"/>
        <w:jc w:val="both"/>
        <w:rPr>
          <w:szCs w:val="24"/>
        </w:rPr>
      </w:pPr>
      <w:r w:rsidRPr="00DD4B7E">
        <w:rPr>
          <w:szCs w:val="24"/>
        </w:rPr>
        <w:t>data_extraction_rules.xml: Tento soubor může obsahovat pravidla pro extrakci dat z různých zdrojů. To může být užitečné, pokud aplikace pracuje s daty ze zdrojů jako jsou webové stránky, soubory nebo databáze.</w:t>
      </w:r>
    </w:p>
    <w:p w14:paraId="50A9C7FD" w14:textId="77777777" w:rsidR="00DC0ED2" w:rsidRPr="00DD4B7E" w:rsidRDefault="00DC0ED2" w:rsidP="00DD4B7E">
      <w:pPr>
        <w:jc w:val="both"/>
        <w:rPr>
          <w:sz w:val="24"/>
          <w:szCs w:val="24"/>
        </w:rPr>
      </w:pPr>
    </w:p>
    <w:p w14:paraId="1C6A12CC" w14:textId="77777777" w:rsidR="00DC0ED2" w:rsidRPr="00DD4B7E" w:rsidRDefault="00DC0ED2" w:rsidP="00DD4B7E">
      <w:pPr>
        <w:pStyle w:val="ListParagraph"/>
        <w:numPr>
          <w:ilvl w:val="0"/>
          <w:numId w:val="21"/>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a správu závislostí projektu. Soubor .kts znamená, že se jedná o soubor napsaný v programovacím jazyce Kotlin pro lepší čitelnost a flexibilitu. Sestává se v základní konfiguraci projektů ze dvou částí – projektová a modulová. Do modulové části budeme přidávat nekteré implementace nutné pro správnou funkci aplikace. </w:t>
      </w:r>
    </w:p>
    <w:p w14:paraId="2C5FE671" w14:textId="77777777" w:rsidR="00DC0ED2" w:rsidRPr="00DD4B7E" w:rsidRDefault="00DC0ED2" w:rsidP="00DD4B7E">
      <w:pPr>
        <w:pStyle w:val="ListParagraph"/>
        <w:jc w:val="both"/>
        <w:rPr>
          <w:szCs w:val="24"/>
        </w:rPr>
      </w:pPr>
    </w:p>
    <w:p w14:paraId="761837B7" w14:textId="77777777" w:rsidR="00DC0ED2" w:rsidRPr="00DD4B7E" w:rsidRDefault="00DC0ED2" w:rsidP="00DD4B7E">
      <w:pPr>
        <w:jc w:val="both"/>
        <w:rPr>
          <w:sz w:val="24"/>
          <w:szCs w:val="24"/>
        </w:rPr>
      </w:pPr>
      <w:r w:rsidRPr="00DD4B7E">
        <w:rPr>
          <w:sz w:val="24"/>
          <w:szCs w:val="24"/>
        </w:rPr>
        <w:br w:type="page"/>
      </w:r>
    </w:p>
    <w:p w14:paraId="4A0657E2" w14:textId="5CC6CD08" w:rsidR="005B3228" w:rsidRPr="00DD4B7E" w:rsidRDefault="005B3228" w:rsidP="00DD4B7E">
      <w:pPr>
        <w:pStyle w:val="Heading2"/>
        <w:jc w:val="both"/>
        <w:rPr>
          <w:rFonts w:ascii="Times New Roman" w:hAnsi="Times New Roman"/>
        </w:rPr>
      </w:pPr>
      <w:bookmarkStart w:id="45" w:name="_Toc167209400"/>
      <w:r w:rsidRPr="00DD4B7E">
        <w:rPr>
          <w:rFonts w:ascii="Times New Roman" w:hAnsi="Times New Roman"/>
        </w:rPr>
        <w:lastRenderedPageBreak/>
        <w:t>activity_main.xml</w:t>
      </w:r>
      <w:bookmarkEnd w:id="45"/>
    </w:p>
    <w:p w14:paraId="6331F26C" w14:textId="68A62C82" w:rsidR="00382FAB" w:rsidRPr="00DD4B7E" w:rsidRDefault="00382FAB" w:rsidP="00DD4B7E">
      <w:pPr>
        <w:jc w:val="both"/>
        <w:rPr>
          <w:sz w:val="24"/>
          <w:szCs w:val="24"/>
        </w:rPr>
      </w:pPr>
      <w:r w:rsidRPr="00DD4B7E">
        <w:rPr>
          <w:sz w:val="24"/>
          <w:szCs w:val="24"/>
        </w:rPr>
        <w:t>Při psaní kódu si nejdříve pro každou část aplikace projdeme její základní podobu, popíšeme vzniklé problémy při vývoji s jejich řešením a co se změnilo ve finální podobě. Kompletní kód v jeho finální podobě lze nalézt na konci celé práce.</w:t>
      </w:r>
    </w:p>
    <w:p w14:paraId="1A1E704D" w14:textId="676D325C" w:rsidR="00DC0ED2" w:rsidRPr="00DD4B7E" w:rsidRDefault="00DC0ED2" w:rsidP="00DD4B7E">
      <w:pPr>
        <w:jc w:val="both"/>
        <w:rPr>
          <w:sz w:val="24"/>
          <w:szCs w:val="24"/>
        </w:rPr>
      </w:pPr>
      <w:r w:rsidRPr="00DD4B7E">
        <w:rPr>
          <w:sz w:val="24"/>
          <w:szCs w:val="24"/>
        </w:rPr>
        <w:t>První věc, kterou musíme po vytvoření aplikace udělat, je vytvoření layoutu první obrazovky, což je v našem případě menu. Toho dosáhneme vytvořením adresáře layout pod adresářem res a následně vytvořením tzv. Layout Resource File pod adresářem layouts. Pojmenujeme ho pro přehlednost activity_main.</w:t>
      </w:r>
    </w:p>
    <w:p w14:paraId="1CC70787" w14:textId="77777777" w:rsidR="00DC0ED2" w:rsidRPr="00DD4B7E" w:rsidRDefault="00DC0ED2" w:rsidP="00DD4B7E">
      <w:pPr>
        <w:jc w:val="both"/>
        <w:rPr>
          <w:sz w:val="24"/>
          <w:szCs w:val="24"/>
        </w:rPr>
      </w:pPr>
      <w:r w:rsidRPr="00DD4B7E">
        <w:rPr>
          <w:sz w:val="24"/>
          <w:szCs w:val="24"/>
        </w:rPr>
        <w:t>Tímto způsobem nám Android Studio vytvoří nový soubor, ve kterém předdefinuje displej s některými základními vlastnostmi.</w:t>
      </w:r>
    </w:p>
    <w:p w14:paraId="2A375E43" w14:textId="77777777" w:rsidR="009A6F47" w:rsidRDefault="00007EC8" w:rsidP="009A6F47">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19"/>
                    <a:stretch>
                      <a:fillRect/>
                    </a:stretch>
                  </pic:blipFill>
                  <pic:spPr>
                    <a:xfrm>
                      <a:off x="0" y="0"/>
                      <a:ext cx="5610225" cy="1466850"/>
                    </a:xfrm>
                    <a:prstGeom prst="rect">
                      <a:avLst/>
                    </a:prstGeom>
                  </pic:spPr>
                </pic:pic>
              </a:graphicData>
            </a:graphic>
          </wp:inline>
        </w:drawing>
      </w:r>
    </w:p>
    <w:p w14:paraId="556DCE30" w14:textId="26C37E1F" w:rsidR="001F35EE" w:rsidRPr="00DD4B7E" w:rsidRDefault="009A6F47" w:rsidP="009A6F47">
      <w:pPr>
        <w:pStyle w:val="Caption"/>
        <w:rPr>
          <w:sz w:val="24"/>
          <w:szCs w:val="24"/>
        </w:rPr>
      </w:pPr>
      <w:bookmarkStart w:id="46" w:name="_Toc167270946"/>
      <w:r>
        <w:t xml:space="preserve">Obrázek </w:t>
      </w:r>
      <w:r>
        <w:fldChar w:fldCharType="begin"/>
      </w:r>
      <w:r>
        <w:instrText xml:space="preserve"> SEQ Obrázek \* ARABIC </w:instrText>
      </w:r>
      <w:r>
        <w:fldChar w:fldCharType="separate"/>
      </w:r>
      <w:r w:rsidR="00F44780">
        <w:rPr>
          <w:noProof/>
        </w:rPr>
        <w:t>6</w:t>
      </w:r>
      <w:r>
        <w:fldChar w:fldCharType="end"/>
      </w:r>
      <w:r>
        <w:t>: Základní XML layout</w:t>
      </w:r>
      <w:bookmarkEnd w:id="46"/>
    </w:p>
    <w:p w14:paraId="1AD7D51F" w14:textId="77777777" w:rsidR="00DC0ED2" w:rsidRPr="00DD4B7E" w:rsidRDefault="00DC0ED2" w:rsidP="00DD4B7E">
      <w:pPr>
        <w:jc w:val="both"/>
        <w:rPr>
          <w:sz w:val="24"/>
          <w:szCs w:val="24"/>
        </w:rPr>
      </w:pPr>
      <w:r w:rsidRPr="00DD4B7E">
        <w:rPr>
          <w:sz w:val="24"/>
          <w:szCs w:val="24"/>
        </w:rPr>
        <w:t>První řádka definuje verzi XML a kódování dokumentu. Zbytek XML kódu popisuje rozložení uživatelského rozhraní v Android aplikaci pomocí prvku LinearLayout, který organizuje ostatní prvky ve vertikálním směru.</w:t>
      </w:r>
    </w:p>
    <w:p w14:paraId="6517BD68" w14:textId="1CD51E97" w:rsidR="00DC0ED2" w:rsidRPr="00DD4B7E" w:rsidRDefault="00DC0ED2" w:rsidP="00DD4B7E">
      <w:pPr>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77777777" w:rsidR="00DC0ED2" w:rsidRPr="00DD4B7E" w:rsidRDefault="00DC0ED2" w:rsidP="00DD4B7E">
      <w:pPr>
        <w:jc w:val="both"/>
        <w:rPr>
          <w:sz w:val="24"/>
          <w:szCs w:val="24"/>
        </w:rPr>
      </w:pPr>
      <w:r w:rsidRPr="00DD4B7E">
        <w:rPr>
          <w:sz w:val="24"/>
          <w:szCs w:val="24"/>
        </w:rPr>
        <w:t>Podle nákresu, který jsme si vytvořili při návrhu aplikace přidáme do activity_main.xml nadpis a tlačítko pro spuštění.</w:t>
      </w:r>
    </w:p>
    <w:p w14:paraId="00705D66" w14:textId="77777777" w:rsidR="009A6F47" w:rsidRDefault="00007EC8" w:rsidP="009A6F47">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0"/>
                    <a:stretch>
                      <a:fillRect/>
                    </a:stretch>
                  </pic:blipFill>
                  <pic:spPr>
                    <a:xfrm>
                      <a:off x="0" y="0"/>
                      <a:ext cx="5760720" cy="5183505"/>
                    </a:xfrm>
                    <a:prstGeom prst="rect">
                      <a:avLst/>
                    </a:prstGeom>
                  </pic:spPr>
                </pic:pic>
              </a:graphicData>
            </a:graphic>
          </wp:inline>
        </w:drawing>
      </w:r>
    </w:p>
    <w:p w14:paraId="5ECC83E4" w14:textId="2B43D80F" w:rsidR="001F35EE" w:rsidRPr="00DD4B7E" w:rsidRDefault="009A6F47" w:rsidP="009A6F47">
      <w:pPr>
        <w:pStyle w:val="Caption"/>
        <w:rPr>
          <w:sz w:val="24"/>
          <w:szCs w:val="24"/>
        </w:rPr>
      </w:pPr>
      <w:bookmarkStart w:id="47" w:name="_Toc167270947"/>
      <w:r>
        <w:t xml:space="preserve">Obrázek </w:t>
      </w:r>
      <w:r>
        <w:fldChar w:fldCharType="begin"/>
      </w:r>
      <w:r>
        <w:instrText xml:space="preserve"> SEQ Obrázek \* ARABIC </w:instrText>
      </w:r>
      <w:r>
        <w:fldChar w:fldCharType="separate"/>
      </w:r>
      <w:r w:rsidR="00F44780">
        <w:rPr>
          <w:noProof/>
        </w:rPr>
        <w:t>7</w:t>
      </w:r>
      <w:r>
        <w:fldChar w:fldCharType="end"/>
      </w:r>
      <w:r>
        <w:t>: activity_main.xml 1</w:t>
      </w:r>
      <w:bookmarkEnd w:id="47"/>
    </w:p>
    <w:p w14:paraId="6D21DE3A" w14:textId="77777777" w:rsidR="00DC0ED2" w:rsidRPr="00DD4B7E" w:rsidRDefault="00DC0ED2" w:rsidP="00DD4B7E">
      <w:pPr>
        <w:jc w:val="both"/>
        <w:rPr>
          <w:sz w:val="24"/>
          <w:szCs w:val="24"/>
        </w:rPr>
      </w:pPr>
      <w:r w:rsidRPr="00DD4B7E">
        <w:rPr>
          <w:sz w:val="24"/>
          <w:szCs w:val="24"/>
        </w:rPr>
        <w:t>Rozdílem oproti původnímu návrhu je naše použití RelativeLayout, který nám umožňuje definovat vztahy mezi prvky na základě jejich relativní polohy vůči sobě. Použili jsme vlastnosti match_parent, aby se šířka a výška rovnala rodičovskému kontejneru.</w:t>
      </w:r>
    </w:p>
    <w:p w14:paraId="47573614" w14:textId="4AF77985" w:rsidR="00DC0ED2" w:rsidRPr="00DD4B7E" w:rsidRDefault="00DC0ED2" w:rsidP="00DD4B7E">
      <w:pPr>
        <w:jc w:val="both"/>
        <w:rPr>
          <w:sz w:val="24"/>
          <w:szCs w:val="24"/>
        </w:rPr>
      </w:pPr>
      <w:r w:rsidRPr="00DD4B7E">
        <w:rPr>
          <w:sz w:val="24"/>
          <w:szCs w:val="24"/>
        </w:rPr>
        <w:t xml:space="preserve">TextView je náš nadpis. Nejdříme mu vytvoříme identifikátor (id), který složí pro jeho pozdějí použití v kódu aplikace. Pro výšku a šířku jsme tentokrát použili vlastnosti wrap_content, což povede k </w:t>
      </w:r>
      <w:r w:rsidR="004D35BF" w:rsidRPr="00DD4B7E">
        <w:rPr>
          <w:sz w:val="24"/>
          <w:szCs w:val="24"/>
        </w:rPr>
        <w:t>přizpůsobení</w:t>
      </w:r>
      <w:r w:rsidRPr="00DD4B7E">
        <w:rPr>
          <w:sz w:val="24"/>
          <w:szCs w:val="24"/>
        </w:rPr>
        <w:t xml:space="preserve"> textového prvku podle jeho obsahu tzn. zvětší a zmenší se podle potřeby. Velikost písma jsme nastavili na 24sp (scale-independent pixels), což je prvotní hodnota, kterou později podle potřeby změníme. Následně je text, </w:t>
      </w:r>
      <w:r w:rsidRPr="00DD4B7E">
        <w:rPr>
          <w:sz w:val="24"/>
          <w:szCs w:val="24"/>
        </w:rPr>
        <w:lastRenderedPageBreak/>
        <w:t>který jsme nastavili podle našeho zadání. Nakonec zarovnáme celý text na střed pomocí layout_centerHorizontal=“true“.</w:t>
      </w:r>
    </w:p>
    <w:p w14:paraId="77C28364" w14:textId="77777777" w:rsidR="00DC0ED2" w:rsidRPr="00DD4B7E" w:rsidRDefault="00DC0ED2" w:rsidP="00DD4B7E">
      <w:pPr>
        <w:jc w:val="both"/>
        <w:rPr>
          <w:sz w:val="24"/>
          <w:szCs w:val="24"/>
        </w:rPr>
      </w:pPr>
      <w:r w:rsidRPr="00DD4B7E">
        <w:rPr>
          <w:sz w:val="24"/>
          <w:szCs w:val="24"/>
        </w:rPr>
        <w:t>Button je naše tlačítko pro spuštění další aktivity s hrou. Identifikátorem tohoto tlačítka je startButton. Stejně jako u textu nastavíme výšku a šířku na wrap_content, takže při jakýchkoliv úpravách na textu tlačítka se nám obal přizpůsobí. Další vlastností je layout_bellow=“@id/textView“, což nám jednoduše určuje, že tlačítko se bude vždy naházet pod nadpisem a vlastností text=“Spustit“ nastavíme samotný text tlačítka. Opět určíme tlačítku zarovnání na střed displeje a vlastností layout_marginTop=“32dp“ nastavíme odsazení tlačítka od nadpisu.</w:t>
      </w:r>
    </w:p>
    <w:p w14:paraId="7C378345" w14:textId="54AE7903" w:rsidR="00007EC8" w:rsidRPr="00DD4B7E" w:rsidRDefault="00DC0ED2" w:rsidP="00DD4B7E">
      <w:pPr>
        <w:jc w:val="both"/>
        <w:rPr>
          <w:sz w:val="24"/>
          <w:szCs w:val="24"/>
        </w:rPr>
      </w:pPr>
      <w:r w:rsidRPr="00DD4B7E">
        <w:rPr>
          <w:sz w:val="24"/>
          <w:szCs w:val="24"/>
        </w:rPr>
        <w:t>Opět musíme myslet na to, že toto rozložení je pouze prvotní a jako u ostatních částí kódu slouží pouze pro zprovoznění a 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i finální forma aplikace může být dále rozšířena a vytváření složitých animací, zvukových efektů a podobně nebudou součástí této práce.</w:t>
      </w:r>
    </w:p>
    <w:p w14:paraId="44654813" w14:textId="77777777" w:rsidR="00007EC8" w:rsidRPr="00DD4B7E" w:rsidRDefault="00007EC8" w:rsidP="00DD4B7E">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DD4B7E">
      <w:pPr>
        <w:jc w:val="both"/>
        <w:rPr>
          <w:sz w:val="24"/>
          <w:szCs w:val="24"/>
        </w:rPr>
      </w:pPr>
    </w:p>
    <w:p w14:paraId="1916788C" w14:textId="2A9618CC" w:rsidR="005B3228" w:rsidRPr="00DD4B7E" w:rsidRDefault="005B3228" w:rsidP="00DD4B7E">
      <w:pPr>
        <w:pStyle w:val="Heading2"/>
        <w:jc w:val="both"/>
        <w:rPr>
          <w:rFonts w:ascii="Times New Roman" w:hAnsi="Times New Roman"/>
        </w:rPr>
      </w:pPr>
      <w:bookmarkStart w:id="48" w:name="_Toc167209401"/>
      <w:r w:rsidRPr="00DD4B7E">
        <w:rPr>
          <w:rFonts w:ascii="Times New Roman" w:hAnsi="Times New Roman"/>
        </w:rPr>
        <w:t>activity_game.xml</w:t>
      </w:r>
      <w:bookmarkEnd w:id="48"/>
    </w:p>
    <w:p w14:paraId="49A53956" w14:textId="6EF166C2" w:rsidR="00D172EE" w:rsidRPr="00DD4B7E" w:rsidRDefault="00D172EE" w:rsidP="00DD4B7E">
      <w:pPr>
        <w:jc w:val="both"/>
        <w:rPr>
          <w:sz w:val="24"/>
          <w:szCs w:val="24"/>
          <w:lang w:eastAsia="cs-CZ"/>
        </w:rPr>
      </w:pPr>
      <w:r w:rsidRPr="00DD4B7E">
        <w:rPr>
          <w:sz w:val="24"/>
          <w:szCs w:val="24"/>
          <w:lang w:eastAsia="cs-CZ"/>
        </w:rPr>
        <w:t>Po vytvoření menu musíme vytvořit taktéž layout pro herní obrazovku. Stejně jako u menu vytváříme stále pouze soubor v XML, takže se jedná jen o vzhled a logika se nachází v odděleném souboru. Opět vytvoříme Layout Resource File v adresáři layout a pojmenujeme ho activity_game. Již nebudeme rozebírat původní formu, jelikož je totožná s předchozí.</w:t>
      </w:r>
    </w:p>
    <w:p w14:paraId="26F3F676" w14:textId="77777777" w:rsidR="009A6F47" w:rsidRDefault="00007EC8" w:rsidP="009A6F47">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1"/>
                    <a:stretch>
                      <a:fillRect/>
                    </a:stretch>
                  </pic:blipFill>
                  <pic:spPr>
                    <a:xfrm>
                      <a:off x="0" y="0"/>
                      <a:ext cx="5743575" cy="1333500"/>
                    </a:xfrm>
                    <a:prstGeom prst="rect">
                      <a:avLst/>
                    </a:prstGeom>
                  </pic:spPr>
                </pic:pic>
              </a:graphicData>
            </a:graphic>
          </wp:inline>
        </w:drawing>
      </w:r>
    </w:p>
    <w:p w14:paraId="12C33A74" w14:textId="65962FC2" w:rsidR="005B3228" w:rsidRPr="00DD4B7E" w:rsidRDefault="009A6F47" w:rsidP="009A6F47">
      <w:pPr>
        <w:pStyle w:val="Caption"/>
        <w:rPr>
          <w:lang w:eastAsia="cs-CZ"/>
        </w:rPr>
      </w:pPr>
      <w:bookmarkStart w:id="49" w:name="_Toc167270948"/>
      <w:r>
        <w:t xml:space="preserve">Obrázek </w:t>
      </w:r>
      <w:r>
        <w:fldChar w:fldCharType="begin"/>
      </w:r>
      <w:r>
        <w:instrText xml:space="preserve"> SEQ Obrázek \* ARABIC </w:instrText>
      </w:r>
      <w:r>
        <w:fldChar w:fldCharType="separate"/>
      </w:r>
      <w:r w:rsidR="00F44780">
        <w:rPr>
          <w:noProof/>
        </w:rPr>
        <w:t>8</w:t>
      </w:r>
      <w:r>
        <w:fldChar w:fldCharType="end"/>
      </w:r>
      <w:r>
        <w:t xml:space="preserve">: </w:t>
      </w:r>
      <w:r w:rsidRPr="0092571D">
        <w:t>Základní XML layout</w:t>
      </w:r>
      <w:r>
        <w:t xml:space="preserve"> 2</w:t>
      </w:r>
      <w:bookmarkEnd w:id="49"/>
    </w:p>
    <w:p w14:paraId="403D38C3" w14:textId="73C492AE" w:rsidR="00154F66" w:rsidRPr="00DD4B7E" w:rsidRDefault="00154F66" w:rsidP="00DD4B7E">
      <w:pPr>
        <w:jc w:val="both"/>
        <w:rPr>
          <w:sz w:val="24"/>
          <w:szCs w:val="24"/>
          <w:lang w:eastAsia="cs-CZ"/>
        </w:rPr>
      </w:pPr>
      <w:r w:rsidRPr="00DD4B7E">
        <w:rPr>
          <w:sz w:val="24"/>
          <w:szCs w:val="24"/>
          <w:lang w:eastAsia="cs-CZ"/>
        </w:rPr>
        <w:t>Začátek souboru je téměř stejný, jako v activity_main.xml s v vyjímkou tools:context, který v našem případě nedefinuje MainActivity, ale GameActivity a udává nám tím jiný kontext, ve kterém má být návrh rozložení zobrazen. Jinak řečeno, jedná se o rozložení displeje pro budoucí GameActivity, který bude obsahovat</w:t>
      </w:r>
      <w:r w:rsidR="00112F69" w:rsidRPr="00DD4B7E">
        <w:rPr>
          <w:sz w:val="24"/>
          <w:szCs w:val="24"/>
          <w:lang w:eastAsia="cs-CZ"/>
        </w:rPr>
        <w:t xml:space="preserve"> kód s</w:t>
      </w:r>
      <w:r w:rsidRPr="00DD4B7E">
        <w:rPr>
          <w:sz w:val="24"/>
          <w:szCs w:val="24"/>
          <w:lang w:eastAsia="cs-CZ"/>
        </w:rPr>
        <w:t xml:space="preserve"> logik</w:t>
      </w:r>
      <w:r w:rsidR="00112F69" w:rsidRPr="00DD4B7E">
        <w:rPr>
          <w:sz w:val="24"/>
          <w:szCs w:val="24"/>
          <w:lang w:eastAsia="cs-CZ"/>
        </w:rPr>
        <w:t>ou</w:t>
      </w:r>
      <w:r w:rsidRPr="00DD4B7E">
        <w:rPr>
          <w:sz w:val="24"/>
          <w:szCs w:val="24"/>
          <w:lang w:eastAsia="cs-CZ"/>
        </w:rPr>
        <w:t>.</w:t>
      </w:r>
    </w:p>
    <w:p w14:paraId="3ADC3683" w14:textId="77777777" w:rsidR="009A6F47" w:rsidRDefault="00AD678E" w:rsidP="009A6F47">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2"/>
                    <a:stretch>
                      <a:fillRect/>
                    </a:stretch>
                  </pic:blipFill>
                  <pic:spPr>
                    <a:xfrm>
                      <a:off x="0" y="0"/>
                      <a:ext cx="4124325" cy="5819775"/>
                    </a:xfrm>
                    <a:prstGeom prst="rect">
                      <a:avLst/>
                    </a:prstGeom>
                  </pic:spPr>
                </pic:pic>
              </a:graphicData>
            </a:graphic>
          </wp:inline>
        </w:drawing>
      </w:r>
    </w:p>
    <w:p w14:paraId="4C437CB5" w14:textId="0EB6698D" w:rsidR="00154F66" w:rsidRPr="00DD4B7E" w:rsidRDefault="009A6F47" w:rsidP="009A6F47">
      <w:pPr>
        <w:pStyle w:val="Caption"/>
        <w:rPr>
          <w:sz w:val="24"/>
          <w:szCs w:val="24"/>
          <w:lang w:eastAsia="cs-CZ"/>
        </w:rPr>
      </w:pPr>
      <w:bookmarkStart w:id="50" w:name="_Toc167270949"/>
      <w:r>
        <w:t xml:space="preserve">Obrázek </w:t>
      </w:r>
      <w:r>
        <w:fldChar w:fldCharType="begin"/>
      </w:r>
      <w:r>
        <w:instrText xml:space="preserve"> SEQ Obrázek \* ARABIC </w:instrText>
      </w:r>
      <w:r>
        <w:fldChar w:fldCharType="separate"/>
      </w:r>
      <w:r w:rsidR="00F44780">
        <w:rPr>
          <w:noProof/>
        </w:rPr>
        <w:t>9</w:t>
      </w:r>
      <w:r>
        <w:fldChar w:fldCharType="end"/>
      </w:r>
      <w:r>
        <w:t>: activity_game.xml 1</w:t>
      </w:r>
      <w:bookmarkEnd w:id="50"/>
    </w:p>
    <w:p w14:paraId="14A2D539" w14:textId="58BD6E98" w:rsidR="00154F66" w:rsidRPr="00DD4B7E" w:rsidRDefault="00154F66" w:rsidP="00DD4B7E">
      <w:pPr>
        <w:jc w:val="both"/>
        <w:rPr>
          <w:sz w:val="24"/>
          <w:szCs w:val="24"/>
          <w:lang w:eastAsia="cs-CZ"/>
        </w:rPr>
      </w:pPr>
      <w:r w:rsidRPr="00DD4B7E">
        <w:rPr>
          <w:sz w:val="24"/>
          <w:szCs w:val="24"/>
          <w:lang w:eastAsia="cs-CZ"/>
        </w:rPr>
        <w:t>V tomto souboru můžeme vidět podobné prvky, jako v předchozí části. TextView</w:t>
      </w:r>
      <w:r w:rsidR="00D20DDC" w:rsidRPr="00DD4B7E">
        <w:rPr>
          <w:sz w:val="24"/>
          <w:szCs w:val="24"/>
          <w:lang w:eastAsia="cs-CZ"/>
        </w:rPr>
        <w:t xml:space="preserve"> s id accuracyTextView, jak název napovídá,</w:t>
      </w:r>
      <w:r w:rsidRPr="00DD4B7E">
        <w:rPr>
          <w:sz w:val="24"/>
          <w:szCs w:val="24"/>
          <w:lang w:eastAsia="cs-CZ"/>
        </w:rPr>
        <w:t xml:space="preserve"> tentokrát neslouží jako nadpis obrazovky, ale</w:t>
      </w:r>
      <w:r w:rsidR="00D20DDC" w:rsidRPr="00DD4B7E">
        <w:rPr>
          <w:sz w:val="24"/>
          <w:szCs w:val="24"/>
          <w:lang w:eastAsia="cs-CZ"/>
        </w:rPr>
        <w:t xml:space="preserve"> pro zobrazení přesnosti</w:t>
      </w:r>
      <w:r w:rsidR="004D35BF" w:rsidRPr="00DD4B7E">
        <w:rPr>
          <w:sz w:val="24"/>
          <w:szCs w:val="24"/>
          <w:lang w:eastAsia="cs-CZ"/>
        </w:rPr>
        <w:t xml:space="preserve"> uživatele</w:t>
      </w:r>
      <w:r w:rsidR="00D20DDC" w:rsidRPr="00DD4B7E">
        <w:rPr>
          <w:sz w:val="24"/>
          <w:szCs w:val="24"/>
          <w:lang w:eastAsia="cs-CZ"/>
        </w:rPr>
        <w:t xml:space="preserve"> po ukončení hry. Tento text jsme opět vycentrovali pomocí layout_centerHorizontal, nastavili layout_marginTop (</w:t>
      </w:r>
      <w:r w:rsidR="004D35BF" w:rsidRPr="00DD4B7E">
        <w:rPr>
          <w:sz w:val="24"/>
          <w:szCs w:val="24"/>
          <w:lang w:eastAsia="cs-CZ"/>
        </w:rPr>
        <w:t>prostor mezi prvkem a vrchní hranou obrazovky</w:t>
      </w:r>
      <w:r w:rsidR="00D20DDC" w:rsidRPr="00DD4B7E">
        <w:rPr>
          <w:sz w:val="24"/>
          <w:szCs w:val="24"/>
          <w:lang w:eastAsia="cs-CZ"/>
        </w:rPr>
        <w:t xml:space="preserve">) na 16dp a </w:t>
      </w:r>
      <w:r w:rsidR="00AD678E" w:rsidRPr="00DD4B7E">
        <w:rPr>
          <w:sz w:val="24"/>
          <w:szCs w:val="24"/>
          <w:lang w:eastAsia="cs-CZ"/>
        </w:rPr>
        <w:t xml:space="preserve">ostatní vlastnosti jako v minulém případě. Můžeme si všimnout že </w:t>
      </w:r>
      <w:r w:rsidR="004D35BF" w:rsidRPr="00DD4B7E">
        <w:rPr>
          <w:sz w:val="24"/>
          <w:szCs w:val="24"/>
          <w:lang w:eastAsia="cs-CZ"/>
        </w:rPr>
        <w:t>Text je inicializován na prázdný řetězec</w:t>
      </w:r>
      <w:r w:rsidR="00AD678E" w:rsidRPr="00DD4B7E">
        <w:rPr>
          <w:sz w:val="24"/>
          <w:szCs w:val="24"/>
          <w:lang w:eastAsia="cs-CZ"/>
        </w:rPr>
        <w:t xml:space="preserve">. Pokud bychom vložili text už zde, tak by se nám zobrazoval po celou dobu hry, což by samozřejmě působilo rušivě. Zároveň je tento TextView speciální případ, protože do něj budeme chtít zapsat text až </w:t>
      </w:r>
      <w:r w:rsidR="00AD678E" w:rsidRPr="00DD4B7E">
        <w:rPr>
          <w:sz w:val="24"/>
          <w:szCs w:val="24"/>
          <w:lang w:eastAsia="cs-CZ"/>
        </w:rPr>
        <w:lastRenderedPageBreak/>
        <w:t xml:space="preserve">po ukončení hry a vypočítání přesnosti, takže TextView budeme </w:t>
      </w:r>
      <w:r w:rsidR="004D35BF" w:rsidRPr="00DD4B7E">
        <w:rPr>
          <w:sz w:val="24"/>
          <w:szCs w:val="24"/>
          <w:lang w:eastAsia="cs-CZ"/>
        </w:rPr>
        <w:t>aktualizovat dynamicky v kódu.</w:t>
      </w:r>
    </w:p>
    <w:p w14:paraId="08E955D7" w14:textId="5827B5DD" w:rsidR="00AD678E" w:rsidRPr="00DD4B7E" w:rsidRDefault="004D35BF" w:rsidP="00DD4B7E">
      <w:pPr>
        <w:jc w:val="both"/>
        <w:rPr>
          <w:sz w:val="24"/>
          <w:szCs w:val="24"/>
          <w:lang w:eastAsia="cs-CZ"/>
        </w:rPr>
      </w:pPr>
      <w:r w:rsidRPr="00DD4B7E">
        <w:rPr>
          <w:sz w:val="24"/>
          <w:szCs w:val="24"/>
          <w:lang w:eastAsia="cs-CZ"/>
        </w:rPr>
        <w:t>Následující GridLayout je nový středový prvek, který je obecně kontejner umožňující uspořádávat položky do řádků a sloupců. Náš prvek s id gridLayout bude po spuštění hry sloužit k uspořádání tlačítek do matice. Jeho šířka a výška jsou také nastaveny na wrap_content pro přizpůsobení se obsahu a layout_centerInParent slouží k umístění prvku přesně na střed obrazovky.</w:t>
      </w:r>
    </w:p>
    <w:p w14:paraId="5FEA17BA" w14:textId="319AF13E" w:rsidR="00DC2D3A" w:rsidRPr="00DD4B7E" w:rsidRDefault="004D35BF" w:rsidP="00DD4B7E">
      <w:pPr>
        <w:jc w:val="both"/>
        <w:rPr>
          <w:sz w:val="24"/>
          <w:szCs w:val="24"/>
          <w:lang w:eastAsia="cs-CZ"/>
        </w:rPr>
      </w:pPr>
      <w:r w:rsidRPr="00DD4B7E">
        <w:rPr>
          <w:sz w:val="24"/>
          <w:szCs w:val="24"/>
          <w:lang w:eastAsia="cs-CZ"/>
        </w:rPr>
        <w:t xml:space="preserve">Tlačítko s id endButton slouží k okamžitému ukončení hry v jakékoliv fázi a vrácení se do menu. Pomocí alignParentBottom je umístěný na spodku obrazovky a </w:t>
      </w:r>
      <w:r w:rsidR="007343F0" w:rsidRPr="00DD4B7E">
        <w:rPr>
          <w:sz w:val="24"/>
          <w:szCs w:val="24"/>
          <w:lang w:eastAsia="cs-CZ"/>
        </w:rPr>
        <w:t>přes centerHorizontal je zarovnán na střed. Nakonec má nastavenou mezeru od spodku obrazovky na 16dp.</w:t>
      </w:r>
    </w:p>
    <w:p w14:paraId="78B42276" w14:textId="613A4CA5" w:rsidR="004D35BF" w:rsidRPr="00DD4B7E" w:rsidRDefault="00DC2D3A" w:rsidP="00DD4B7E">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DD4B7E">
      <w:pPr>
        <w:pStyle w:val="Heading2"/>
        <w:jc w:val="both"/>
        <w:rPr>
          <w:rFonts w:ascii="Times New Roman" w:hAnsi="Times New Roman"/>
        </w:rPr>
      </w:pPr>
      <w:bookmarkStart w:id="51" w:name="_Toc167209402"/>
      <w:r w:rsidRPr="00DD4B7E">
        <w:rPr>
          <w:rFonts w:ascii="Times New Roman" w:hAnsi="Times New Roman"/>
        </w:rPr>
        <w:lastRenderedPageBreak/>
        <w:t>MainActivity.kt</w:t>
      </w:r>
      <w:bookmarkEnd w:id="51"/>
    </w:p>
    <w:p w14:paraId="19643C95" w14:textId="77777777" w:rsidR="005551C0" w:rsidRPr="00DD4B7E" w:rsidRDefault="005551C0" w:rsidP="00DD4B7E">
      <w:pPr>
        <w:jc w:val="both"/>
        <w:rPr>
          <w:sz w:val="24"/>
          <w:szCs w:val="24"/>
        </w:rPr>
      </w:pPr>
      <w:r w:rsidRPr="00DD4B7E">
        <w:rPr>
          <w:sz w:val="24"/>
          <w:szCs w:val="24"/>
        </w:rPr>
        <w:t>V následující části jsme vytvořili MainActivity s příponou souboru .kt, což indikuje, že se jedná soubor s kódem napsaným v jazyce Kotlin. Tento soubor obsahuje kód a definici chování pro hlavní obrazovku naší aplikace, jejíž rozložení jsme vytvořili v activity_main.</w:t>
      </w:r>
    </w:p>
    <w:p w14:paraId="3574D34E" w14:textId="77777777" w:rsidR="005551C0" w:rsidRPr="00DD4B7E" w:rsidRDefault="005551C0" w:rsidP="00DD4B7E">
      <w:pPr>
        <w:jc w:val="both"/>
        <w:rPr>
          <w:sz w:val="24"/>
          <w:szCs w:val="24"/>
        </w:rPr>
      </w:pPr>
      <w:r w:rsidRPr="00DD4B7E">
        <w:rPr>
          <w:sz w:val="24"/>
          <w:szCs w:val="24"/>
        </w:rPr>
        <w:t>Soubory s kódem obsahují vždy importy nějakých knihoven dovolující fungování klíčových částí a proto si vysvětlíme všechny námi použité:</w:t>
      </w:r>
    </w:p>
    <w:p w14:paraId="5DDB337F" w14:textId="77777777" w:rsidR="005551C0" w:rsidRPr="00DD4B7E" w:rsidRDefault="005551C0" w:rsidP="00DD4B7E">
      <w:pPr>
        <w:pStyle w:val="ListParagraph"/>
        <w:numPr>
          <w:ilvl w:val="1"/>
          <w:numId w:val="10"/>
        </w:numPr>
        <w:jc w:val="both"/>
        <w:rPr>
          <w:szCs w:val="24"/>
        </w:rPr>
      </w:pPr>
      <w:r w:rsidRPr="00DD4B7E">
        <w:rPr>
          <w:szCs w:val="24"/>
        </w:rPr>
        <w:t>android.content.Intent: Knihovna, která je součástí Android SDK používaná k vytváření intentů a zahájení jiné aktivity nebo aplikace. Používáme k vytvoření intentu pro spuštění GameActivity (viz. následující podkapitola).</w:t>
      </w:r>
    </w:p>
    <w:p w14:paraId="3D537903" w14:textId="77777777" w:rsidR="005551C0" w:rsidRPr="00DD4B7E" w:rsidRDefault="005551C0" w:rsidP="00DD4B7E">
      <w:pPr>
        <w:pStyle w:val="ListParagraph"/>
        <w:numPr>
          <w:ilvl w:val="1"/>
          <w:numId w:val="10"/>
        </w:numPr>
        <w:jc w:val="both"/>
        <w:rPr>
          <w:szCs w:val="24"/>
        </w:rPr>
      </w:pPr>
      <w:r w:rsidRPr="00DD4B7E">
        <w:rPr>
          <w:szCs w:val="24"/>
        </w:rPr>
        <w:t>android.os.Bundle: Datová struktura sloužící pro předávání dat mezi různými komponentami aplikace. V našem případě použitá v metodě onCreate() jako jeden z parametrů.</w:t>
      </w:r>
    </w:p>
    <w:p w14:paraId="465634D1" w14:textId="77777777" w:rsidR="005551C0" w:rsidRPr="00DD4B7E" w:rsidRDefault="005551C0" w:rsidP="00DD4B7E">
      <w:pPr>
        <w:pStyle w:val="ListParagraph"/>
        <w:numPr>
          <w:ilvl w:val="1"/>
          <w:numId w:val="10"/>
        </w:numPr>
        <w:jc w:val="both"/>
        <w:rPr>
          <w:szCs w:val="24"/>
        </w:rPr>
      </w:pPr>
      <w:r w:rsidRPr="00DD4B7E">
        <w:rPr>
          <w:szCs w:val="24"/>
        </w:rPr>
        <w:t>android.widget.Button: Import sloužící pro manipulaci s tlačítky.</w:t>
      </w:r>
    </w:p>
    <w:p w14:paraId="74350FC3" w14:textId="77777777" w:rsidR="005551C0" w:rsidRPr="00DD4B7E" w:rsidRDefault="005551C0" w:rsidP="00DD4B7E">
      <w:pPr>
        <w:pStyle w:val="ListParagraph"/>
        <w:numPr>
          <w:ilvl w:val="1"/>
          <w:numId w:val="10"/>
        </w:numPr>
        <w:jc w:val="both"/>
        <w:rPr>
          <w:szCs w:val="24"/>
        </w:rPr>
      </w:pPr>
      <w:r w:rsidRPr="00DD4B7E">
        <w:rPr>
          <w:szCs w:val="24"/>
        </w:rPr>
        <w:t>android.view.View: Je základním stavebním blokem uživatelského rozhraní pro Android a poskytuje základní funkce pro manipulaci s uživatelskými prvky aplikace. Zde tento import konkrétně používáme pro skrytí status baru (vrchní lišta).</w:t>
      </w:r>
    </w:p>
    <w:p w14:paraId="552F79E5" w14:textId="76076EDE" w:rsidR="005551C0" w:rsidRPr="00DD4B7E" w:rsidRDefault="005551C0" w:rsidP="00DD4B7E">
      <w:pPr>
        <w:pStyle w:val="ListParagraph"/>
        <w:numPr>
          <w:ilvl w:val="1"/>
          <w:numId w:val="10"/>
        </w:numPr>
        <w:jc w:val="both"/>
        <w:rPr>
          <w:szCs w:val="24"/>
        </w:rPr>
      </w:pPr>
      <w:r w:rsidRPr="00DD4B7E">
        <w:rPr>
          <w:szCs w:val="24"/>
        </w:rPr>
        <w:t>androidx.appcompat.app.AppCompatActivity: Import pro třídu AppCompatActivity, která umožňuje podporu pro funkce moderního desihnu na starších verzích Androidu a používáme ji jako základ pro definici hlavní aktivity MainActivity.</w:t>
      </w:r>
    </w:p>
    <w:p w14:paraId="262A05EC" w14:textId="77777777" w:rsidR="009A6F47" w:rsidRDefault="005551C0" w:rsidP="009A6F47">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3"/>
                    <a:stretch>
                      <a:fillRect/>
                    </a:stretch>
                  </pic:blipFill>
                  <pic:spPr>
                    <a:xfrm>
                      <a:off x="0" y="0"/>
                      <a:ext cx="5760720" cy="4350385"/>
                    </a:xfrm>
                    <a:prstGeom prst="rect">
                      <a:avLst/>
                    </a:prstGeom>
                  </pic:spPr>
                </pic:pic>
              </a:graphicData>
            </a:graphic>
          </wp:inline>
        </w:drawing>
      </w:r>
    </w:p>
    <w:p w14:paraId="331B8241" w14:textId="6866EA5C" w:rsidR="00F9350F" w:rsidRPr="009A6F47" w:rsidRDefault="009A6F47" w:rsidP="009A6F47">
      <w:pPr>
        <w:pStyle w:val="Caption"/>
        <w:rPr>
          <w:lang w:eastAsia="cs-CZ"/>
        </w:rPr>
      </w:pPr>
      <w:bookmarkStart w:id="52" w:name="_Toc167270950"/>
      <w:r>
        <w:t xml:space="preserve">Obrázek </w:t>
      </w:r>
      <w:r>
        <w:fldChar w:fldCharType="begin"/>
      </w:r>
      <w:r>
        <w:instrText xml:space="preserve"> SEQ Obrázek \* ARABIC </w:instrText>
      </w:r>
      <w:r>
        <w:fldChar w:fldCharType="separate"/>
      </w:r>
      <w:r w:rsidR="00F44780">
        <w:rPr>
          <w:noProof/>
        </w:rPr>
        <w:t>10</w:t>
      </w:r>
      <w:r>
        <w:fldChar w:fldCharType="end"/>
      </w:r>
      <w:r>
        <w:t>: MainActivity</w:t>
      </w:r>
      <w:r>
        <w:rPr>
          <w:noProof/>
        </w:rPr>
        <w:t xml:space="preserve"> 1</w:t>
      </w:r>
      <w:bookmarkEnd w:id="52"/>
    </w:p>
    <w:p w14:paraId="48825B84" w14:textId="2765B5D7" w:rsidR="001F35EE" w:rsidRPr="00DD4B7E" w:rsidRDefault="00721537" w:rsidP="00DD4B7E">
      <w:pPr>
        <w:jc w:val="both"/>
        <w:rPr>
          <w:sz w:val="24"/>
          <w:szCs w:val="24"/>
        </w:rPr>
      </w:pPr>
      <w:r w:rsidRPr="00DD4B7E">
        <w:rPr>
          <w:sz w:val="24"/>
          <w:szCs w:val="24"/>
        </w:rPr>
        <w:t>Pod importy se nachází již zbytek kódu, jehož všechny části si vysvětlíme také.</w:t>
      </w:r>
    </w:p>
    <w:p w14:paraId="374E10BB" w14:textId="0D98EE14" w:rsidR="00721537" w:rsidRPr="00DD4B7E" w:rsidRDefault="00721537" w:rsidP="00DD4B7E">
      <w:pPr>
        <w:jc w:val="both"/>
        <w:rPr>
          <w:sz w:val="24"/>
          <w:szCs w:val="24"/>
        </w:rPr>
      </w:pPr>
      <w:r w:rsidRPr="00DD4B7E">
        <w:rPr>
          <w:sz w:val="24"/>
          <w:szCs w:val="24"/>
        </w:rPr>
        <w:t xml:space="preserve">Třída (class) MainActivity </w:t>
      </w:r>
      <w:r w:rsidR="00112F69" w:rsidRPr="00DD4B7E">
        <w:rPr>
          <w:sz w:val="24"/>
          <w:szCs w:val="24"/>
        </w:rPr>
        <w:t>je odvozena od AppCompatActivity a tím, jak bylo popsáno výše, dědí všechny vlastnosti a metody této třídy, címž získává podporu pro novější designové prvky. Tímto způsobem mohou vývojáři “obejít“ nedostatky starších verzí Android a rozšířit si možnosti.</w:t>
      </w:r>
    </w:p>
    <w:p w14:paraId="6C81C224" w14:textId="6600CA09" w:rsidR="00112F69" w:rsidRPr="00DD4B7E" w:rsidRDefault="00112F69" w:rsidP="00DD4B7E">
      <w:pPr>
        <w:jc w:val="both"/>
        <w:rPr>
          <w:sz w:val="24"/>
          <w:szCs w:val="24"/>
        </w:rPr>
      </w:pPr>
      <w:r w:rsidRPr="00DD4B7E">
        <w:rPr>
          <w:sz w:val="24"/>
          <w:szCs w:val="24"/>
        </w:rPr>
        <w:t xml:space="preserve">Metoda onCreate je metoda životního cyklu volána při vytvoření aktivity. V této metodě je inicializováno uživatelské rozhraní a nastavení tlačítka Spustit na hlavní obrazovce. </w:t>
      </w:r>
    </w:p>
    <w:p w14:paraId="6EBCAB9F" w14:textId="58A5F900" w:rsidR="00112F69" w:rsidRPr="00DD4B7E" w:rsidRDefault="00112F69" w:rsidP="00DD4B7E">
      <w:pPr>
        <w:jc w:val="both"/>
        <w:rPr>
          <w:sz w:val="24"/>
          <w:szCs w:val="24"/>
        </w:rPr>
      </w:pPr>
      <w:r w:rsidRPr="00DD4B7E">
        <w:rPr>
          <w:sz w:val="24"/>
          <w:szCs w:val="24"/>
        </w:rPr>
        <w:t>Zavoláním window.decorView.systemUiVisibility a supportActionBar?.hide zajistíme, aby naše aplikace byla roztáhnuta na celou plochu tabletu. Nejdříve skryjeme stavový panel na vrchní žásti displeje a posléze skryjeme akční panel, pokud je k</w:t>
      </w:r>
      <w:r w:rsidR="00D53406" w:rsidRPr="00DD4B7E">
        <w:rPr>
          <w:sz w:val="24"/>
          <w:szCs w:val="24"/>
        </w:rPr>
        <w:t> </w:t>
      </w:r>
      <w:r w:rsidRPr="00DD4B7E">
        <w:rPr>
          <w:sz w:val="24"/>
          <w:szCs w:val="24"/>
        </w:rPr>
        <w:t>dispozici</w:t>
      </w:r>
      <w:r w:rsidR="00D53406" w:rsidRPr="00DD4B7E">
        <w:rPr>
          <w:sz w:val="24"/>
          <w:szCs w:val="24"/>
        </w:rPr>
        <w:t>..</w:t>
      </w:r>
    </w:p>
    <w:p w14:paraId="64500E89" w14:textId="3CFAAC9E" w:rsidR="00D53406" w:rsidRPr="00DD4B7E" w:rsidRDefault="00D53406" w:rsidP="00DD4B7E">
      <w:pPr>
        <w:jc w:val="both"/>
        <w:rPr>
          <w:sz w:val="24"/>
          <w:szCs w:val="24"/>
        </w:rPr>
      </w:pPr>
      <w:r w:rsidRPr="00DD4B7E">
        <w:rPr>
          <w:sz w:val="24"/>
          <w:szCs w:val="24"/>
        </w:rPr>
        <w:t xml:space="preserve">Příkazem setContentView poté nastavíme rozložení pro tuto aktivity na základě dříve vytvořeného zdroje activity_main. Z tohoto zdroje následně získáme id tlačítka Spustit </w:t>
      </w:r>
      <w:r w:rsidRPr="00DD4B7E">
        <w:rPr>
          <w:sz w:val="24"/>
          <w:szCs w:val="24"/>
        </w:rPr>
        <w:lastRenderedPageBreak/>
        <w:t>před val startButton a nastavíme posluchač setOnClickListener pro toto tlačítko, aby při zmáčknutí spustil metodu startGame.</w:t>
      </w:r>
    </w:p>
    <w:p w14:paraId="2A2381F8" w14:textId="46397D75" w:rsidR="00D53406" w:rsidRPr="00DD4B7E" w:rsidRDefault="00D53406" w:rsidP="00DD4B7E">
      <w:pPr>
        <w:jc w:val="both"/>
        <w:rPr>
          <w:sz w:val="24"/>
          <w:szCs w:val="24"/>
        </w:rPr>
      </w:pPr>
      <w:r w:rsidRPr="00DD4B7E">
        <w:rPr>
          <w:sz w:val="24"/>
          <w:szCs w:val="24"/>
        </w:rPr>
        <w:t>V metodě startGame vytváříme nový intent, kterým se jednoduše spouští GameActivity. Aktivita je specifikována podle její třídy GameActivity::class.java (třída je java, přestože pracujeme v jiném jazy</w:t>
      </w:r>
      <w:r w:rsidR="002C741D" w:rsidRPr="00DD4B7E">
        <w:rPr>
          <w:sz w:val="24"/>
          <w:szCs w:val="24"/>
        </w:rPr>
        <w:t>ce)</w:t>
      </w:r>
      <w:r w:rsidRPr="00DD4B7E">
        <w:rPr>
          <w:sz w:val="24"/>
          <w:szCs w:val="24"/>
        </w:rPr>
        <w:t xml:space="preserve"> a spouštěna pomocí metody startActivity(intent).</w:t>
      </w:r>
      <w:r w:rsidR="001C4F8D" w:rsidRPr="00DD4B7E">
        <w:rPr>
          <w:sz w:val="24"/>
          <w:szCs w:val="24"/>
        </w:rPr>
        <w:t>+</w:t>
      </w:r>
    </w:p>
    <w:p w14:paraId="51A5636A" w14:textId="1D3172CC" w:rsidR="001C4F8D" w:rsidRPr="00DD4B7E" w:rsidRDefault="001C4F8D" w:rsidP="00DD4B7E">
      <w:pPr>
        <w:jc w:val="both"/>
        <w:rPr>
          <w:sz w:val="24"/>
          <w:szCs w:val="24"/>
        </w:rPr>
      </w:pPr>
      <w:r w:rsidRPr="00DD4B7E">
        <w:rPr>
          <w:sz w:val="24"/>
          <w:szCs w:val="24"/>
        </w:rPr>
        <w:t>Toto rozložení hlavní obrazovky je velice jednoduché, avšak pro naše účely plní všechny požadavky. Navrhování a práce na první části kódu byla prováděla s předpokladem pozdější úpravy a rozšíření, ale finální verze se od prvotní nijak značně neliší.</w:t>
      </w:r>
    </w:p>
    <w:p w14:paraId="32785B44" w14:textId="04C5A071" w:rsidR="002C741D" w:rsidRPr="00DD4B7E" w:rsidRDefault="002C741D" w:rsidP="00DD4B7E">
      <w:pPr>
        <w:pStyle w:val="Heading2"/>
        <w:jc w:val="both"/>
        <w:rPr>
          <w:rFonts w:ascii="Times New Roman" w:hAnsi="Times New Roman"/>
        </w:rPr>
      </w:pPr>
      <w:bookmarkStart w:id="53" w:name="_Toc167209403"/>
      <w:r w:rsidRPr="00DD4B7E">
        <w:rPr>
          <w:rFonts w:ascii="Times New Roman" w:hAnsi="Times New Roman"/>
        </w:rPr>
        <w:t>GameActivity.kt</w:t>
      </w:r>
      <w:bookmarkEnd w:id="53"/>
    </w:p>
    <w:p w14:paraId="069F14E2" w14:textId="6A3248C1" w:rsidR="002C741D" w:rsidRPr="00DD4B7E" w:rsidRDefault="001C4F8D" w:rsidP="00DD4B7E">
      <w:pPr>
        <w:jc w:val="both"/>
        <w:rPr>
          <w:sz w:val="24"/>
          <w:szCs w:val="24"/>
          <w:lang w:eastAsia="cs-CZ"/>
        </w:rPr>
      </w:pPr>
      <w:r w:rsidRPr="00DD4B7E">
        <w:rPr>
          <w:sz w:val="24"/>
          <w:szCs w:val="24"/>
          <w:lang w:eastAsia="cs-CZ"/>
        </w:rPr>
        <w:t xml:space="preserve">Na závěr vytvoříme soubor GameActivity, který obsahuje kód s logikou pro hlavní část celé aplikace a </w:t>
      </w:r>
      <w:r w:rsidR="00ED076B" w:rsidRPr="00DD4B7E">
        <w:rPr>
          <w:sz w:val="24"/>
          <w:szCs w:val="24"/>
          <w:lang w:eastAsia="cs-CZ"/>
        </w:rPr>
        <w:t>pracuje na základě zdroje z </w:t>
      </w:r>
      <w:r w:rsidR="00ED076B" w:rsidRPr="00DD4B7E">
        <w:rPr>
          <w:i/>
          <w:iCs/>
          <w:sz w:val="24"/>
          <w:szCs w:val="24"/>
          <w:lang w:eastAsia="cs-CZ"/>
        </w:rPr>
        <w:t>activity_game</w:t>
      </w:r>
      <w:r w:rsidR="00ED076B" w:rsidRPr="00DD4B7E">
        <w:rPr>
          <w:sz w:val="24"/>
          <w:szCs w:val="24"/>
          <w:lang w:eastAsia="cs-CZ"/>
        </w:rPr>
        <w:t>.</w:t>
      </w:r>
      <w:r w:rsidR="005551C0" w:rsidRPr="00DD4B7E">
        <w:rPr>
          <w:sz w:val="24"/>
          <w:szCs w:val="24"/>
          <w:lang w:eastAsia="cs-CZ"/>
        </w:rPr>
        <w:t xml:space="preserve"> Jedná se tentokrát o značně dělší kód, takže bude rozpolcen do více obrázků s popisem. </w:t>
      </w:r>
    </w:p>
    <w:p w14:paraId="10C3EA1B" w14:textId="23A25D81" w:rsidR="005551C0" w:rsidRPr="00DD4B7E" w:rsidRDefault="005551C0" w:rsidP="00DD4B7E">
      <w:pPr>
        <w:jc w:val="both"/>
        <w:rPr>
          <w:sz w:val="24"/>
          <w:szCs w:val="24"/>
          <w:lang w:eastAsia="cs-CZ"/>
        </w:rPr>
      </w:pPr>
      <w:r w:rsidRPr="00DD4B7E">
        <w:rPr>
          <w:sz w:val="24"/>
          <w:szCs w:val="24"/>
          <w:lang w:eastAsia="cs-CZ"/>
        </w:rPr>
        <w:t>GameActivity obsahuje importy knihoven totožné s MainActivity s několika přídavky:</w:t>
      </w:r>
    </w:p>
    <w:p w14:paraId="78382CEA" w14:textId="307745F1" w:rsidR="005551C0" w:rsidRPr="00DD4B7E" w:rsidRDefault="005551C0" w:rsidP="00DD4B7E">
      <w:pPr>
        <w:pStyle w:val="ListParagraph"/>
        <w:numPr>
          <w:ilvl w:val="0"/>
          <w:numId w:val="22"/>
        </w:numPr>
        <w:jc w:val="both"/>
        <w:rPr>
          <w:szCs w:val="24"/>
          <w:lang w:eastAsia="cs-CZ"/>
        </w:rPr>
      </w:pPr>
      <w:r w:rsidRPr="00DD4B7E">
        <w:rPr>
          <w:szCs w:val="24"/>
          <w:lang w:eastAsia="cs-CZ"/>
        </w:rPr>
        <w:t>android.graphics.drawable.ColorDrawable: Knihovna umožňující pracovat s barevnými pozadími (drawables) u prvků uživatelského rozhraní.</w:t>
      </w:r>
    </w:p>
    <w:p w14:paraId="2A2B6AA5" w14:textId="4706EA5A" w:rsidR="005551C0" w:rsidRPr="00DD4B7E" w:rsidRDefault="005551C0" w:rsidP="00DD4B7E">
      <w:pPr>
        <w:pStyle w:val="ListParagraph"/>
        <w:numPr>
          <w:ilvl w:val="0"/>
          <w:numId w:val="22"/>
        </w:numPr>
        <w:jc w:val="both"/>
        <w:rPr>
          <w:szCs w:val="24"/>
          <w:lang w:eastAsia="cs-CZ"/>
        </w:rPr>
      </w:pPr>
      <w:r w:rsidRPr="00DD4B7E">
        <w:rPr>
          <w:szCs w:val="24"/>
          <w:lang w:eastAsia="cs-CZ"/>
        </w:rPr>
        <w:t>android.widget.GridLayout: Jedná se o layout manager, který dokáže organizovat své potomky do mřížky. Zde tento import samozřejmě používáme k vytvoření matice tlačítek.</w:t>
      </w:r>
    </w:p>
    <w:p w14:paraId="4F98491B" w14:textId="0DBC5478" w:rsidR="005551C0" w:rsidRPr="00DD4B7E" w:rsidRDefault="005551C0" w:rsidP="00DD4B7E">
      <w:pPr>
        <w:pStyle w:val="ListParagraph"/>
        <w:numPr>
          <w:ilvl w:val="0"/>
          <w:numId w:val="22"/>
        </w:numPr>
        <w:jc w:val="both"/>
        <w:rPr>
          <w:szCs w:val="24"/>
          <w:lang w:eastAsia="cs-CZ"/>
        </w:rPr>
      </w:pPr>
      <w:r w:rsidRPr="00DD4B7E">
        <w:rPr>
          <w:szCs w:val="24"/>
          <w:lang w:eastAsia="cs-CZ"/>
        </w:rPr>
        <w:t>android.widget.TextView: Import widgetu pro zobrazení textu na obrazovce, který zde využíváme</w:t>
      </w:r>
      <w:r w:rsidR="007042CC" w:rsidRPr="00DD4B7E">
        <w:rPr>
          <w:szCs w:val="24"/>
          <w:lang w:eastAsia="cs-CZ"/>
        </w:rPr>
        <w:t xml:space="preserve"> po ukončení hry na zobrazení textu s přesností.</w:t>
      </w:r>
    </w:p>
    <w:p w14:paraId="02954544" w14:textId="09A3149C" w:rsidR="007042CC" w:rsidRPr="00DD4B7E" w:rsidRDefault="007042CC" w:rsidP="00DD4B7E">
      <w:pPr>
        <w:pStyle w:val="ListParagraph"/>
        <w:numPr>
          <w:ilvl w:val="0"/>
          <w:numId w:val="22"/>
        </w:numPr>
        <w:jc w:val="both"/>
        <w:rPr>
          <w:szCs w:val="24"/>
          <w:lang w:eastAsia="cs-CZ"/>
        </w:rPr>
      </w:pPr>
      <w:r w:rsidRPr="00DD4B7E">
        <w:rPr>
          <w:szCs w:val="24"/>
          <w:lang w:eastAsia="cs-CZ"/>
        </w:rPr>
        <w:t>kotlin.random.Random: Často používaný import, kdykoliv je třeba generování náhodných čísel, který používáme pro náhodné zapínání tlačítek v matici.</w:t>
      </w:r>
    </w:p>
    <w:p w14:paraId="13934D89" w14:textId="77777777" w:rsidR="009A6F47" w:rsidRDefault="00886C2B" w:rsidP="009A6F47">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4"/>
                    <a:stretch>
                      <a:fillRect/>
                    </a:stretch>
                  </pic:blipFill>
                  <pic:spPr>
                    <a:xfrm>
                      <a:off x="0" y="0"/>
                      <a:ext cx="5760720" cy="6217920"/>
                    </a:xfrm>
                    <a:prstGeom prst="rect">
                      <a:avLst/>
                    </a:prstGeom>
                  </pic:spPr>
                </pic:pic>
              </a:graphicData>
            </a:graphic>
          </wp:inline>
        </w:drawing>
      </w:r>
    </w:p>
    <w:p w14:paraId="2428F73C" w14:textId="203979DC" w:rsidR="00886C2B" w:rsidRPr="00DD4B7E" w:rsidRDefault="009A6F47" w:rsidP="009A6F47">
      <w:pPr>
        <w:pStyle w:val="Caption"/>
        <w:rPr>
          <w:szCs w:val="24"/>
          <w:lang w:eastAsia="cs-CZ"/>
        </w:rPr>
      </w:pPr>
      <w:bookmarkStart w:id="54" w:name="_Toc167270951"/>
      <w:r>
        <w:t xml:space="preserve">Obrázek </w:t>
      </w:r>
      <w:r>
        <w:fldChar w:fldCharType="begin"/>
      </w:r>
      <w:r>
        <w:instrText xml:space="preserve"> SEQ Obrázek \* ARABIC </w:instrText>
      </w:r>
      <w:r>
        <w:fldChar w:fldCharType="separate"/>
      </w:r>
      <w:r w:rsidR="00F44780">
        <w:rPr>
          <w:noProof/>
        </w:rPr>
        <w:t>11</w:t>
      </w:r>
      <w:r>
        <w:fldChar w:fldCharType="end"/>
      </w:r>
      <w:r>
        <w:t>: GameActivity - class</w:t>
      </w:r>
      <w:bookmarkEnd w:id="54"/>
    </w:p>
    <w:p w14:paraId="214E6BAC" w14:textId="29DF848D" w:rsidR="00886C2B" w:rsidRPr="00DD4B7E" w:rsidRDefault="00886C2B" w:rsidP="00DD4B7E">
      <w:pPr>
        <w:jc w:val="both"/>
        <w:rPr>
          <w:sz w:val="24"/>
          <w:szCs w:val="24"/>
          <w:lang w:eastAsia="cs-CZ"/>
        </w:rPr>
      </w:pPr>
      <w:r w:rsidRPr="00DD4B7E">
        <w:rPr>
          <w:sz w:val="24"/>
          <w:szCs w:val="24"/>
          <w:lang w:eastAsia="cs-CZ"/>
        </w:rPr>
        <w:t xml:space="preserve">Hlavní částí je třída GameActivity, která je </w:t>
      </w:r>
      <w:r w:rsidR="004D6738" w:rsidRPr="00DD4B7E">
        <w:rPr>
          <w:sz w:val="24"/>
          <w:szCs w:val="24"/>
          <w:lang w:eastAsia="cs-CZ"/>
        </w:rPr>
        <w:t>opět odvozena od AppCompatActivity a má tedy stejné rozšířené vlastnosti a metody. Pod touto třídou jsou obsaženy prakticky všechny komponenty kódu s jednou vyjímkou, ke které se dostaneme v následující kapitole.</w:t>
      </w:r>
    </w:p>
    <w:p w14:paraId="5EE1B56B" w14:textId="561B601C" w:rsidR="004D6738" w:rsidRPr="00DD4B7E" w:rsidRDefault="004D6738" w:rsidP="00DD4B7E">
      <w:pPr>
        <w:jc w:val="both"/>
        <w:rPr>
          <w:sz w:val="24"/>
          <w:szCs w:val="24"/>
          <w:lang w:eastAsia="cs-CZ"/>
        </w:rPr>
      </w:pPr>
      <w:r w:rsidRPr="00DD4B7E">
        <w:rPr>
          <w:sz w:val="24"/>
          <w:szCs w:val="24"/>
          <w:lang w:eastAsia="cs-CZ"/>
        </w:rPr>
        <w:t xml:space="preserve">Pod vytvořenou třídou jsme si definovali dvě konstanty </w:t>
      </w:r>
      <w:r w:rsidRPr="00DD4B7E">
        <w:rPr>
          <w:i/>
          <w:iCs/>
          <w:sz w:val="24"/>
          <w:szCs w:val="24"/>
          <w:lang w:eastAsia="cs-CZ"/>
        </w:rPr>
        <w:t>MATRIX</w:t>
      </w:r>
      <w:r w:rsidRPr="00DD4B7E">
        <w:rPr>
          <w:sz w:val="24"/>
          <w:szCs w:val="24"/>
          <w:lang w:eastAsia="cs-CZ"/>
        </w:rPr>
        <w:t>_</w:t>
      </w:r>
      <w:r w:rsidRPr="00DD4B7E">
        <w:rPr>
          <w:i/>
          <w:iCs/>
          <w:sz w:val="24"/>
          <w:szCs w:val="24"/>
          <w:lang w:eastAsia="cs-CZ"/>
        </w:rPr>
        <w:t>SIZE</w:t>
      </w:r>
      <w:r w:rsidRPr="00DD4B7E">
        <w:rPr>
          <w:sz w:val="24"/>
          <w:szCs w:val="24"/>
          <w:lang w:eastAsia="cs-CZ"/>
        </w:rPr>
        <w:t xml:space="preserve"> a </w:t>
      </w:r>
      <w:r w:rsidRPr="00DD4B7E">
        <w:rPr>
          <w:i/>
          <w:iCs/>
          <w:sz w:val="24"/>
          <w:szCs w:val="24"/>
          <w:lang w:eastAsia="cs-CZ"/>
        </w:rPr>
        <w:t>MAX</w:t>
      </w:r>
      <w:r w:rsidRPr="00DD4B7E">
        <w:rPr>
          <w:sz w:val="24"/>
          <w:szCs w:val="24"/>
          <w:lang w:eastAsia="cs-CZ"/>
        </w:rPr>
        <w:t>_</w:t>
      </w:r>
      <w:r w:rsidRPr="00DD4B7E">
        <w:rPr>
          <w:i/>
          <w:iCs/>
          <w:sz w:val="24"/>
          <w:szCs w:val="24"/>
          <w:lang w:eastAsia="cs-CZ"/>
        </w:rPr>
        <w:t>ATTEMPTS</w:t>
      </w:r>
      <w:r w:rsidRPr="00DD4B7E">
        <w:rPr>
          <w:sz w:val="24"/>
          <w:szCs w:val="24"/>
          <w:lang w:eastAsia="cs-CZ"/>
        </w:rPr>
        <w:t xml:space="preserve">, které podle názvu definují hodnoty velikosti matice a počet pokusů, </w:t>
      </w:r>
      <w:r w:rsidRPr="00DD4B7E">
        <w:rPr>
          <w:sz w:val="24"/>
          <w:szCs w:val="24"/>
          <w:lang w:eastAsia="cs-CZ"/>
        </w:rPr>
        <w:lastRenderedPageBreak/>
        <w:t>po kterých se hra ukončí. Pro zjednodušení má matice totožnou výšku i šířku a je nastavena na malý rozměr.</w:t>
      </w:r>
      <w:r w:rsidR="00BF52C9" w:rsidRPr="00DD4B7E">
        <w:rPr>
          <w:sz w:val="24"/>
          <w:szCs w:val="24"/>
          <w:lang w:eastAsia="cs-CZ"/>
        </w:rPr>
        <w:t xml:space="preserve"> Další definované proměnné jsou </w:t>
      </w:r>
      <w:r w:rsidR="00BF52C9" w:rsidRPr="00DD4B7E">
        <w:rPr>
          <w:i/>
          <w:iCs/>
          <w:sz w:val="24"/>
          <w:szCs w:val="24"/>
          <w:lang w:eastAsia="cs-CZ"/>
        </w:rPr>
        <w:t>buttons</w:t>
      </w:r>
      <w:r w:rsidR="00BF52C9" w:rsidRPr="00DD4B7E">
        <w:rPr>
          <w:sz w:val="24"/>
          <w:szCs w:val="24"/>
          <w:lang w:eastAsia="cs-CZ"/>
        </w:rPr>
        <w:t xml:space="preserve"> v podobě dvourozměrného pole tlačítek (array) pro vytvoření herní plochy, </w:t>
      </w:r>
      <w:r w:rsidR="00BF52C9" w:rsidRPr="00DD4B7E">
        <w:rPr>
          <w:i/>
          <w:iCs/>
          <w:sz w:val="24"/>
          <w:szCs w:val="24"/>
          <w:lang w:eastAsia="cs-CZ"/>
        </w:rPr>
        <w:t>totalAttempts</w:t>
      </w:r>
      <w:r w:rsidR="00BF52C9" w:rsidRPr="00DD4B7E">
        <w:rPr>
          <w:sz w:val="24"/>
          <w:szCs w:val="24"/>
          <w:lang w:eastAsia="cs-CZ"/>
        </w:rPr>
        <w:t xml:space="preserve"> pro počítání pokusů provedených hráčem a </w:t>
      </w:r>
      <w:r w:rsidR="00BF52C9" w:rsidRPr="00DD4B7E">
        <w:rPr>
          <w:i/>
          <w:iCs/>
          <w:sz w:val="24"/>
          <w:szCs w:val="24"/>
          <w:lang w:eastAsia="cs-CZ"/>
        </w:rPr>
        <w:t>successfulAttempts</w:t>
      </w:r>
      <w:r w:rsidR="00BF52C9" w:rsidRPr="00DD4B7E">
        <w:rPr>
          <w:sz w:val="24"/>
          <w:szCs w:val="24"/>
          <w:lang w:eastAsia="cs-CZ"/>
        </w:rPr>
        <w:t xml:space="preserve"> pro počítání úspěšných pokusů, přičemž jsou na začátku obě nastavené na nula a aktualizované v průběhu hry a jako poslední proměnné </w:t>
      </w:r>
      <w:r w:rsidR="00BF52C9" w:rsidRPr="00DD4B7E">
        <w:rPr>
          <w:i/>
          <w:iCs/>
          <w:sz w:val="24"/>
          <w:szCs w:val="24"/>
          <w:lang w:eastAsia="cs-CZ"/>
        </w:rPr>
        <w:t>litButtonRow</w:t>
      </w:r>
      <w:r w:rsidR="00BF52C9" w:rsidRPr="00DD4B7E">
        <w:rPr>
          <w:sz w:val="24"/>
          <w:szCs w:val="24"/>
          <w:lang w:eastAsia="cs-CZ"/>
        </w:rPr>
        <w:t xml:space="preserve"> a </w:t>
      </w:r>
      <w:r w:rsidR="00BF52C9" w:rsidRPr="00DD4B7E">
        <w:rPr>
          <w:i/>
          <w:iCs/>
          <w:sz w:val="24"/>
          <w:szCs w:val="24"/>
          <w:lang w:eastAsia="cs-CZ"/>
        </w:rPr>
        <w:t>litButtonCol</w:t>
      </w:r>
      <w:r w:rsidR="00BF52C9" w:rsidRPr="00DD4B7E">
        <w:rPr>
          <w:sz w:val="24"/>
          <w:szCs w:val="24"/>
          <w:lang w:eastAsia="cs-CZ"/>
        </w:rPr>
        <w:t>, které udržují informaci o tom, které tlačítko je aktuálně rozsvíceno.</w:t>
      </w:r>
    </w:p>
    <w:p w14:paraId="2BD13F9E" w14:textId="5284DF1E" w:rsidR="00F42590" w:rsidRPr="00DD4B7E" w:rsidRDefault="00BF52C9" w:rsidP="00DD4B7E">
      <w:pPr>
        <w:jc w:val="both"/>
        <w:rPr>
          <w:sz w:val="24"/>
          <w:szCs w:val="24"/>
          <w:lang w:eastAsia="cs-CZ"/>
        </w:rPr>
      </w:pPr>
      <w:r w:rsidRPr="00DD4B7E">
        <w:rPr>
          <w:sz w:val="24"/>
          <w:szCs w:val="24"/>
          <w:lang w:eastAsia="cs-CZ"/>
        </w:rPr>
        <w:t xml:space="preserve">Po definování proměnných následuje první metoda </w:t>
      </w:r>
      <w:r w:rsidRPr="00DD4B7E">
        <w:rPr>
          <w:i/>
          <w:iCs/>
          <w:sz w:val="24"/>
          <w:szCs w:val="24"/>
          <w:lang w:eastAsia="cs-CZ"/>
        </w:rPr>
        <w:t>onCreate</w:t>
      </w:r>
      <w:r w:rsidR="00F42590" w:rsidRPr="00DD4B7E">
        <w:rPr>
          <w:sz w:val="24"/>
          <w:szCs w:val="24"/>
          <w:lang w:eastAsia="cs-CZ"/>
        </w:rPr>
        <w:t xml:space="preserve">. Proměnná </w:t>
      </w:r>
      <w:r w:rsidR="00F42590" w:rsidRPr="00DD4B7E">
        <w:rPr>
          <w:i/>
          <w:iCs/>
          <w:sz w:val="24"/>
          <w:szCs w:val="24"/>
          <w:lang w:eastAsia="cs-CZ"/>
        </w:rPr>
        <w:t>savedInstanceState: Bundle?</w:t>
      </w:r>
      <w:r w:rsidR="00F42590" w:rsidRPr="00DD4B7E">
        <w:rPr>
          <w:sz w:val="24"/>
          <w:szCs w:val="24"/>
          <w:lang w:eastAsia="cs-CZ"/>
        </w:rPr>
        <w:t xml:space="preserve"> slouží pro uchování stavu aktivity v případě, že je aktivita systémem zničena a poté opět vytvořena, což může nastat například při otočení obrazovky. V metodě opět skrýváme vrchní a spodní lištu pro roztáhnutí aplikace a nastavujeme layout aktivity na zdroj </w:t>
      </w:r>
      <w:r w:rsidR="00F42590" w:rsidRPr="00DD4B7E">
        <w:rPr>
          <w:i/>
          <w:iCs/>
          <w:sz w:val="24"/>
          <w:szCs w:val="24"/>
          <w:lang w:eastAsia="cs-CZ"/>
        </w:rPr>
        <w:t>activity_game</w:t>
      </w:r>
      <w:r w:rsidR="00F42590" w:rsidRPr="00DD4B7E">
        <w:rPr>
          <w:sz w:val="24"/>
          <w:szCs w:val="24"/>
          <w:lang w:eastAsia="cs-CZ"/>
        </w:rPr>
        <w:t>.</w:t>
      </w:r>
    </w:p>
    <w:p w14:paraId="488D470C" w14:textId="17D603AE" w:rsidR="00F42590" w:rsidRPr="00DD4B7E" w:rsidRDefault="00F42590" w:rsidP="00DD4B7E">
      <w:pPr>
        <w:jc w:val="both"/>
        <w:rPr>
          <w:sz w:val="24"/>
          <w:szCs w:val="24"/>
          <w:lang w:eastAsia="cs-CZ"/>
        </w:rPr>
      </w:pPr>
      <w:r w:rsidRPr="00DD4B7E">
        <w:rPr>
          <w:sz w:val="24"/>
          <w:szCs w:val="24"/>
          <w:lang w:eastAsia="cs-CZ"/>
        </w:rPr>
        <w:t xml:space="preserve">Vytváříme herní pole s maticí zavoláním metodou </w:t>
      </w:r>
      <w:r w:rsidRPr="00DD4B7E">
        <w:rPr>
          <w:i/>
          <w:iCs/>
          <w:sz w:val="24"/>
          <w:szCs w:val="24"/>
          <w:lang w:eastAsia="cs-CZ"/>
        </w:rPr>
        <w:t>createMatrix</w:t>
      </w:r>
      <w:r w:rsidRPr="00DD4B7E">
        <w:rPr>
          <w:sz w:val="24"/>
          <w:szCs w:val="24"/>
          <w:lang w:eastAsia="cs-CZ"/>
        </w:rPr>
        <w:t xml:space="preserve">, která je vysvětlena níže, nastavujeme posluchač na tlačítku </w:t>
      </w:r>
      <w:r w:rsidRPr="00DD4B7E">
        <w:rPr>
          <w:i/>
          <w:iCs/>
          <w:sz w:val="24"/>
          <w:szCs w:val="24"/>
          <w:lang w:eastAsia="cs-CZ"/>
        </w:rPr>
        <w:t>Ukončit</w:t>
      </w:r>
      <w:r w:rsidRPr="00DD4B7E">
        <w:rPr>
          <w:sz w:val="24"/>
          <w:szCs w:val="24"/>
          <w:lang w:eastAsia="cs-CZ"/>
        </w:rPr>
        <w:t xml:space="preserve">, které automaticky ukončí hru a zobrazí výsledky a nakonec rozsvítíme náhodné tlačítko zavoláním metody </w:t>
      </w:r>
      <w:r w:rsidRPr="00DD4B7E">
        <w:rPr>
          <w:i/>
          <w:iCs/>
          <w:sz w:val="24"/>
          <w:szCs w:val="24"/>
          <w:lang w:eastAsia="cs-CZ"/>
        </w:rPr>
        <w:t>lightRandomButton</w:t>
      </w:r>
      <w:r w:rsidRPr="00DD4B7E">
        <w:rPr>
          <w:sz w:val="24"/>
          <w:szCs w:val="24"/>
          <w:lang w:eastAsia="cs-CZ"/>
        </w:rPr>
        <w:t>, která je opět rozebrána později.</w:t>
      </w:r>
    </w:p>
    <w:p w14:paraId="5027822B" w14:textId="77777777" w:rsidR="009A6F47" w:rsidRDefault="00A47FD4" w:rsidP="009A6F47">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5"/>
                    <a:stretch>
                      <a:fillRect/>
                    </a:stretch>
                  </pic:blipFill>
                  <pic:spPr>
                    <a:xfrm>
                      <a:off x="0" y="0"/>
                      <a:ext cx="5760720" cy="4643120"/>
                    </a:xfrm>
                    <a:prstGeom prst="rect">
                      <a:avLst/>
                    </a:prstGeom>
                  </pic:spPr>
                </pic:pic>
              </a:graphicData>
            </a:graphic>
          </wp:inline>
        </w:drawing>
      </w:r>
    </w:p>
    <w:p w14:paraId="5737D29C" w14:textId="035E9B5E" w:rsidR="00A47FD4" w:rsidRPr="00DD4B7E" w:rsidRDefault="009A6F47" w:rsidP="009A6F47">
      <w:pPr>
        <w:pStyle w:val="Caption"/>
        <w:rPr>
          <w:sz w:val="24"/>
          <w:szCs w:val="24"/>
          <w:u w:val="single"/>
          <w:lang w:eastAsia="cs-CZ"/>
        </w:rPr>
      </w:pPr>
      <w:bookmarkStart w:id="55" w:name="_Toc167270952"/>
      <w:r>
        <w:t xml:space="preserve">Obrázek </w:t>
      </w:r>
      <w:r>
        <w:fldChar w:fldCharType="begin"/>
      </w:r>
      <w:r>
        <w:instrText xml:space="preserve"> SEQ Obrázek \* ARABIC </w:instrText>
      </w:r>
      <w:r>
        <w:fldChar w:fldCharType="separate"/>
      </w:r>
      <w:r w:rsidR="00F44780">
        <w:rPr>
          <w:noProof/>
        </w:rPr>
        <w:t>12</w:t>
      </w:r>
      <w:r>
        <w:fldChar w:fldCharType="end"/>
      </w:r>
      <w:r>
        <w:t>: GameActivity - createMatrix</w:t>
      </w:r>
      <w:bookmarkEnd w:id="55"/>
    </w:p>
    <w:p w14:paraId="7649CF08" w14:textId="4AA8DB68" w:rsidR="00A47FD4" w:rsidRPr="00DD4B7E" w:rsidRDefault="00A47FD4" w:rsidP="00DD4B7E">
      <w:pPr>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857737" w:rsidRPr="00DD4B7E">
        <w:rPr>
          <w:i/>
          <w:iCs/>
          <w:sz w:val="24"/>
          <w:szCs w:val="24"/>
          <w:lang w:eastAsia="cs-CZ"/>
        </w:rPr>
        <w:t>createMatrix</w:t>
      </w:r>
      <w:r w:rsidR="00857737" w:rsidRPr="00DD4B7E">
        <w:rPr>
          <w:sz w:val="24"/>
          <w:szCs w:val="24"/>
          <w:lang w:eastAsia="cs-CZ"/>
        </w:rPr>
        <w:t>, která je v třídě GameActivity zodpovědná za vytvoření herní matice, která obsahuje tlačítka, jež uživatel v průběhu hry mačká. Funkce nepřijímá žádné parametry a ani nevrací žádné hodnoty.</w:t>
      </w:r>
    </w:p>
    <w:p w14:paraId="5916785D" w14:textId="6FE908B5" w:rsidR="00857737" w:rsidRPr="00DD4B7E" w:rsidRDefault="00857737" w:rsidP="00DD4B7E">
      <w:pPr>
        <w:jc w:val="both"/>
        <w:rPr>
          <w:sz w:val="24"/>
          <w:szCs w:val="24"/>
          <w:lang w:eastAsia="cs-CZ"/>
        </w:rPr>
      </w:pPr>
      <w:r w:rsidRPr="00DD4B7E">
        <w:rPr>
          <w:sz w:val="24"/>
          <w:szCs w:val="24"/>
          <w:lang w:eastAsia="cs-CZ"/>
        </w:rPr>
        <w:t xml:space="preserve">Na začátku funkce se  pomocí </w:t>
      </w:r>
      <w:r w:rsidRPr="00DD4B7E">
        <w:rPr>
          <w:i/>
          <w:iCs/>
          <w:sz w:val="24"/>
          <w:szCs w:val="24"/>
          <w:lang w:eastAsia="cs-CZ"/>
        </w:rPr>
        <w:t>removeAllViews</w:t>
      </w:r>
      <w:r w:rsidRPr="00DD4B7E">
        <w:rPr>
          <w:sz w:val="24"/>
          <w:szCs w:val="24"/>
          <w:lang w:eastAsia="cs-CZ"/>
        </w:rPr>
        <w:t xml:space="preserve"> odstraňují veškeré tlačítkové prvky z matice, čímž se zabrání překrývání stávajících prvků. Následně použijeme dříve nadefinovanou proměnnou </w:t>
      </w:r>
      <w:r w:rsidRPr="00DD4B7E">
        <w:rPr>
          <w:i/>
          <w:iCs/>
          <w:sz w:val="24"/>
          <w:szCs w:val="24"/>
          <w:lang w:eastAsia="cs-CZ"/>
        </w:rPr>
        <w:t xml:space="preserve">MATRIX_SIZE </w:t>
      </w:r>
      <w:r w:rsidRPr="00DD4B7E">
        <w:rPr>
          <w:sz w:val="24"/>
          <w:szCs w:val="24"/>
          <w:lang w:eastAsia="cs-CZ"/>
        </w:rPr>
        <w:t>pro nastavení rozměrů matice. Bylo by v tomto případě samozřejmě možné vytvořit dvě proměnné a podle nich nastavit odlišný počet sloupců a řádků.</w:t>
      </w:r>
    </w:p>
    <w:p w14:paraId="4E3E13C0" w14:textId="647DD57D" w:rsidR="00857737" w:rsidRPr="00DD4B7E" w:rsidRDefault="00857737" w:rsidP="00DD4B7E">
      <w:pPr>
        <w:jc w:val="both"/>
        <w:rPr>
          <w:sz w:val="24"/>
          <w:szCs w:val="24"/>
          <w:lang w:eastAsia="cs-CZ"/>
        </w:rPr>
      </w:pPr>
      <w:r w:rsidRPr="00DD4B7E">
        <w:rPr>
          <w:sz w:val="24"/>
          <w:szCs w:val="24"/>
          <w:lang w:eastAsia="cs-CZ"/>
        </w:rPr>
        <w:t>Poté jsou pomocí vnořené smyčky vytvořena tlačítka v každém řádku a sloupci matice.</w:t>
      </w:r>
      <w:r w:rsidR="003B1D10" w:rsidRPr="00DD4B7E">
        <w:rPr>
          <w:sz w:val="24"/>
          <w:szCs w:val="24"/>
          <w:lang w:eastAsia="cs-CZ"/>
        </w:rPr>
        <w:t xml:space="preserve"> Používá se dvou úrovní smyček: jedna pro iteraci přes řádky a druhá pro iteraci přes sloupce. Každé tlačítko je inicializováno vnitřní smyčkou, která projde každý sloupec v daném řádku a vytváří tlačítka pomocí objektu třídy </w:t>
      </w:r>
      <w:r w:rsidR="003B1D10" w:rsidRPr="00DD4B7E">
        <w:rPr>
          <w:i/>
          <w:iCs/>
          <w:sz w:val="24"/>
          <w:szCs w:val="24"/>
          <w:lang w:eastAsia="cs-CZ"/>
        </w:rPr>
        <w:t>Button</w:t>
      </w:r>
      <w:r w:rsidR="003B1D10" w:rsidRPr="00DD4B7E">
        <w:rPr>
          <w:sz w:val="24"/>
          <w:szCs w:val="24"/>
          <w:lang w:eastAsia="cs-CZ"/>
        </w:rPr>
        <w:t xml:space="preserve">, nastavuje jejich vlastnosti </w:t>
      </w:r>
      <w:r w:rsidR="003B1D10" w:rsidRPr="00DD4B7E">
        <w:rPr>
          <w:sz w:val="24"/>
          <w:szCs w:val="24"/>
          <w:lang w:eastAsia="cs-CZ"/>
        </w:rPr>
        <w:lastRenderedPageBreak/>
        <w:t xml:space="preserve">a přiřazuje jim onClick posluchač. Po vytvoření tlačítka jsou každému přiřazeny nové parametry </w:t>
      </w:r>
      <w:r w:rsidR="003B1D10" w:rsidRPr="00DD4B7E">
        <w:rPr>
          <w:i/>
          <w:iCs/>
          <w:sz w:val="24"/>
          <w:szCs w:val="24"/>
          <w:lang w:eastAsia="cs-CZ"/>
        </w:rPr>
        <w:t>params</w:t>
      </w:r>
      <w:r w:rsidR="003B1D10" w:rsidRPr="00DD4B7E">
        <w:rPr>
          <w:sz w:val="24"/>
          <w:szCs w:val="24"/>
          <w:lang w:eastAsia="cs-CZ"/>
        </w:rPr>
        <w:t xml:space="preserve"> a každé z nich je přiřazeno do mřížky pomocí objektu </w:t>
      </w:r>
      <w:r w:rsidR="003B1D10" w:rsidRPr="00DD4B7E">
        <w:rPr>
          <w:i/>
          <w:iCs/>
          <w:sz w:val="24"/>
          <w:szCs w:val="24"/>
          <w:lang w:eastAsia="cs-CZ"/>
        </w:rPr>
        <w:t>GridLayout.LayoutParams</w:t>
      </w:r>
      <w:r w:rsidR="003B1D10" w:rsidRPr="00DD4B7E">
        <w:rPr>
          <w:sz w:val="24"/>
          <w:szCs w:val="24"/>
          <w:lang w:eastAsia="cs-CZ"/>
        </w:rPr>
        <w:t xml:space="preserve">, který jim určí umístění. Pomocí metody </w:t>
      </w:r>
      <w:r w:rsidR="003B1D10" w:rsidRPr="00DD4B7E">
        <w:rPr>
          <w:i/>
          <w:iCs/>
          <w:sz w:val="24"/>
          <w:szCs w:val="24"/>
          <w:lang w:eastAsia="cs-CZ"/>
        </w:rPr>
        <w:t>addView</w:t>
      </w:r>
      <w:r w:rsidR="003B1D10" w:rsidRPr="00DD4B7E">
        <w:rPr>
          <w:sz w:val="24"/>
          <w:szCs w:val="24"/>
          <w:lang w:eastAsia="cs-CZ"/>
        </w:rPr>
        <w:t xml:space="preserve"> jsou s použití parametrů tlačítka vložena do mřížky.</w:t>
      </w:r>
    </w:p>
    <w:p w14:paraId="6F956D02" w14:textId="77777777" w:rsidR="009A6F47" w:rsidRDefault="009B7229" w:rsidP="009A6F47">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6"/>
                    <a:stretch>
                      <a:fillRect/>
                    </a:stretch>
                  </pic:blipFill>
                  <pic:spPr>
                    <a:xfrm>
                      <a:off x="0" y="0"/>
                      <a:ext cx="5591175" cy="2543175"/>
                    </a:xfrm>
                    <a:prstGeom prst="rect">
                      <a:avLst/>
                    </a:prstGeom>
                  </pic:spPr>
                </pic:pic>
              </a:graphicData>
            </a:graphic>
          </wp:inline>
        </w:drawing>
      </w:r>
    </w:p>
    <w:p w14:paraId="5BCC872C" w14:textId="4F24619E" w:rsidR="009B7229" w:rsidRPr="00DD4B7E" w:rsidRDefault="009A6F47" w:rsidP="009A6F47">
      <w:pPr>
        <w:pStyle w:val="Caption"/>
        <w:rPr>
          <w:sz w:val="24"/>
          <w:szCs w:val="24"/>
          <w:lang w:eastAsia="cs-CZ"/>
        </w:rPr>
      </w:pPr>
      <w:bookmarkStart w:id="56" w:name="_Toc167270953"/>
      <w:r>
        <w:t xml:space="preserve">Obrázek </w:t>
      </w:r>
      <w:r>
        <w:fldChar w:fldCharType="begin"/>
      </w:r>
      <w:r>
        <w:instrText xml:space="preserve"> SEQ Obrázek \* ARABIC </w:instrText>
      </w:r>
      <w:r>
        <w:fldChar w:fldCharType="separate"/>
      </w:r>
      <w:r w:rsidR="00F44780">
        <w:rPr>
          <w:noProof/>
        </w:rPr>
        <w:t>13</w:t>
      </w:r>
      <w:r>
        <w:fldChar w:fldCharType="end"/>
      </w:r>
      <w:r>
        <w:t>: GameActivity - lightRandomButton</w:t>
      </w:r>
      <w:bookmarkEnd w:id="56"/>
    </w:p>
    <w:p w14:paraId="725A6183" w14:textId="26451DAF" w:rsidR="009B7229" w:rsidRPr="00DD4B7E" w:rsidRDefault="009B7229" w:rsidP="00DD4B7E">
      <w:pPr>
        <w:jc w:val="both"/>
        <w:rPr>
          <w:sz w:val="24"/>
          <w:szCs w:val="24"/>
          <w:lang w:eastAsia="cs-CZ"/>
        </w:rPr>
      </w:pPr>
      <w:r w:rsidRPr="00DD4B7E">
        <w:rPr>
          <w:sz w:val="24"/>
          <w:szCs w:val="24"/>
          <w:lang w:eastAsia="cs-CZ"/>
        </w:rPr>
        <w:t xml:space="preserve">Jednoduchá funkce </w:t>
      </w:r>
      <w:r w:rsidRPr="00DD4B7E">
        <w:rPr>
          <w:i/>
          <w:iCs/>
          <w:sz w:val="24"/>
          <w:szCs w:val="24"/>
          <w:lang w:eastAsia="cs-CZ"/>
        </w:rPr>
        <w:t xml:space="preserve">lightRandomButton </w:t>
      </w:r>
      <w:r w:rsidRPr="00DD4B7E">
        <w:rPr>
          <w:sz w:val="24"/>
          <w:szCs w:val="24"/>
          <w:lang w:eastAsia="cs-CZ"/>
        </w:rPr>
        <w:t xml:space="preserve">slouží k rozsvicování náhodného tlačítka při spuštění hry a po zmáčknutí příslušného tlačítka. Definujeme si na začátku několik hodnot, které za použití generátoru náhodných čísel namátkově určí sloupec a řadu tlačítka. Poté dojde k zvýraznění tlačítka na námi vybranou hodnotu </w:t>
      </w:r>
      <w:r w:rsidRPr="00DD4B7E">
        <w:rPr>
          <w:i/>
          <w:iCs/>
          <w:sz w:val="24"/>
          <w:szCs w:val="24"/>
          <w:lang w:eastAsia="cs-CZ"/>
        </w:rPr>
        <w:t>holo_red_light</w:t>
      </w:r>
      <w:r w:rsidRPr="00DD4B7E">
        <w:rPr>
          <w:sz w:val="24"/>
          <w:szCs w:val="24"/>
          <w:lang w:eastAsia="cs-CZ"/>
        </w:rPr>
        <w:t xml:space="preserve"> a nastavíme jeho stav na aktivní. Nakonec je pozice tlačítka </w:t>
      </w:r>
      <w:r w:rsidRPr="00DD4B7E">
        <w:rPr>
          <w:i/>
          <w:iCs/>
          <w:sz w:val="24"/>
          <w:szCs w:val="24"/>
          <w:lang w:eastAsia="cs-CZ"/>
        </w:rPr>
        <w:t>litButtonRow</w:t>
      </w:r>
      <w:r w:rsidRPr="00DD4B7E">
        <w:rPr>
          <w:sz w:val="24"/>
          <w:szCs w:val="24"/>
          <w:lang w:eastAsia="cs-CZ"/>
        </w:rPr>
        <w:t xml:space="preserve"> a </w:t>
      </w:r>
      <w:r w:rsidRPr="00DD4B7E">
        <w:rPr>
          <w:i/>
          <w:iCs/>
          <w:sz w:val="24"/>
          <w:szCs w:val="24"/>
          <w:lang w:eastAsia="cs-CZ"/>
        </w:rPr>
        <w:t>litButtonCol</w:t>
      </w:r>
      <w:r w:rsidRPr="00DD4B7E">
        <w:rPr>
          <w:sz w:val="24"/>
          <w:szCs w:val="24"/>
          <w:lang w:eastAsia="cs-CZ"/>
        </w:rPr>
        <w:t xml:space="preserve"> uložena do proměnných, což slouží k pozdějšímu ověření, zda uživatel stiskl správné tlačítko.</w:t>
      </w:r>
    </w:p>
    <w:p w14:paraId="4F38162E" w14:textId="77777777" w:rsidR="009A6F47" w:rsidRDefault="009B7229" w:rsidP="009A6F47">
      <w:pPr>
        <w:keepNext/>
        <w:jc w:val="center"/>
      </w:pPr>
      <w:r w:rsidRPr="00DD4B7E">
        <w:rPr>
          <w:noProof/>
        </w:rPr>
        <w:lastRenderedPageBreak/>
        <w:drawing>
          <wp:inline distT="0" distB="0" distL="0" distR="0" wp14:anchorId="4B678C6F" wp14:editId="5E8364E6">
            <wp:extent cx="5514975" cy="7400925"/>
            <wp:effectExtent l="0" t="0" r="9525" b="9525"/>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7"/>
                    <a:stretch>
                      <a:fillRect/>
                    </a:stretch>
                  </pic:blipFill>
                  <pic:spPr>
                    <a:xfrm>
                      <a:off x="0" y="0"/>
                      <a:ext cx="5514975" cy="7400925"/>
                    </a:xfrm>
                    <a:prstGeom prst="rect">
                      <a:avLst/>
                    </a:prstGeom>
                  </pic:spPr>
                </pic:pic>
              </a:graphicData>
            </a:graphic>
          </wp:inline>
        </w:drawing>
      </w:r>
    </w:p>
    <w:p w14:paraId="762755B8" w14:textId="736DF59A" w:rsidR="009B7229" w:rsidRPr="00DD4B7E" w:rsidRDefault="009A6F47" w:rsidP="009A6F47">
      <w:pPr>
        <w:pStyle w:val="Caption"/>
        <w:rPr>
          <w:sz w:val="24"/>
          <w:szCs w:val="24"/>
          <w:lang w:eastAsia="cs-CZ"/>
        </w:rPr>
      </w:pPr>
      <w:bookmarkStart w:id="57" w:name="_Toc167270954"/>
      <w:r>
        <w:t xml:space="preserve">Obrázek </w:t>
      </w:r>
      <w:r>
        <w:fldChar w:fldCharType="begin"/>
      </w:r>
      <w:r>
        <w:instrText xml:space="preserve"> SEQ Obrázek \* ARABIC </w:instrText>
      </w:r>
      <w:r>
        <w:fldChar w:fldCharType="separate"/>
      </w:r>
      <w:r w:rsidR="00F44780">
        <w:rPr>
          <w:noProof/>
        </w:rPr>
        <w:t>14</w:t>
      </w:r>
      <w:r>
        <w:fldChar w:fldCharType="end"/>
      </w:r>
      <w:r>
        <w:t>: GameActivity - onButtonClick</w:t>
      </w:r>
      <w:bookmarkEnd w:id="57"/>
    </w:p>
    <w:p w14:paraId="1628B459" w14:textId="77777777" w:rsidR="00481327" w:rsidRPr="00DD4B7E" w:rsidRDefault="009B7229" w:rsidP="00DD4B7E">
      <w:pPr>
        <w:jc w:val="both"/>
        <w:rPr>
          <w:sz w:val="24"/>
          <w:szCs w:val="24"/>
          <w:lang w:eastAsia="cs-CZ"/>
        </w:rPr>
      </w:pPr>
      <w:r w:rsidRPr="00DD4B7E">
        <w:rPr>
          <w:sz w:val="24"/>
          <w:szCs w:val="24"/>
          <w:lang w:eastAsia="cs-CZ"/>
        </w:rPr>
        <w:t xml:space="preserve">Následující funkce </w:t>
      </w:r>
      <w:r w:rsidRPr="00DD4B7E">
        <w:rPr>
          <w:i/>
          <w:iCs/>
          <w:sz w:val="24"/>
          <w:szCs w:val="24"/>
          <w:lang w:eastAsia="cs-CZ"/>
        </w:rPr>
        <w:t>onButtonClick</w:t>
      </w:r>
      <w:r w:rsidRPr="00DD4B7E">
        <w:rPr>
          <w:sz w:val="24"/>
          <w:szCs w:val="24"/>
          <w:lang w:eastAsia="cs-CZ"/>
        </w:rPr>
        <w:t xml:space="preserve"> se volá po stisknutí tlačítka v herní matici a stará se o zpracování celé akce stisknutí, </w:t>
      </w:r>
      <w:r w:rsidR="00481327" w:rsidRPr="00DD4B7E">
        <w:rPr>
          <w:sz w:val="24"/>
          <w:szCs w:val="24"/>
          <w:lang w:eastAsia="cs-CZ"/>
        </w:rPr>
        <w:t xml:space="preserve">ověřuje, zda bylo stisknuté správné tlačítko a aktualizuje </w:t>
      </w:r>
      <w:r w:rsidR="00481327" w:rsidRPr="00DD4B7E">
        <w:rPr>
          <w:sz w:val="24"/>
          <w:szCs w:val="24"/>
          <w:lang w:eastAsia="cs-CZ"/>
        </w:rPr>
        <w:lastRenderedPageBreak/>
        <w:t xml:space="preserve">podle toho stav hry. Funkce přijímá vstupní parametry </w:t>
      </w:r>
      <w:r w:rsidR="00481327" w:rsidRPr="00DD4B7E">
        <w:rPr>
          <w:i/>
          <w:iCs/>
          <w:sz w:val="24"/>
          <w:szCs w:val="24"/>
          <w:lang w:eastAsia="cs-CZ"/>
        </w:rPr>
        <w:t>row</w:t>
      </w:r>
      <w:r w:rsidR="00481327" w:rsidRPr="00DD4B7E">
        <w:rPr>
          <w:sz w:val="24"/>
          <w:szCs w:val="24"/>
          <w:lang w:eastAsia="cs-CZ"/>
        </w:rPr>
        <w:t xml:space="preserve"> a </w:t>
      </w:r>
      <w:r w:rsidR="00481327" w:rsidRPr="00DD4B7E">
        <w:rPr>
          <w:i/>
          <w:iCs/>
          <w:sz w:val="24"/>
          <w:szCs w:val="24"/>
          <w:lang w:eastAsia="cs-CZ"/>
        </w:rPr>
        <w:t>col</w:t>
      </w:r>
      <w:r w:rsidR="00481327" w:rsidRPr="00DD4B7E">
        <w:rPr>
          <w:sz w:val="24"/>
          <w:szCs w:val="24"/>
          <w:lang w:eastAsia="cs-CZ"/>
        </w:rPr>
        <w:t xml:space="preserve">, které udávájí pozici stisknutého tlačítka. </w:t>
      </w:r>
    </w:p>
    <w:p w14:paraId="328519E3" w14:textId="346EB529" w:rsidR="00481327" w:rsidRPr="00DD4B7E" w:rsidRDefault="00481327" w:rsidP="00DD4B7E">
      <w:pPr>
        <w:jc w:val="both"/>
        <w:rPr>
          <w:sz w:val="24"/>
          <w:szCs w:val="24"/>
          <w:lang w:eastAsia="cs-CZ"/>
        </w:rPr>
      </w:pPr>
      <w:r w:rsidRPr="00DD4B7E">
        <w:rPr>
          <w:sz w:val="24"/>
          <w:szCs w:val="24"/>
          <w:lang w:eastAsia="cs-CZ"/>
        </w:rPr>
        <w:t xml:space="preserve">Hned na začátku funkce vidíme </w:t>
      </w:r>
      <w:r w:rsidRPr="00DD4B7E">
        <w:rPr>
          <w:i/>
          <w:iCs/>
          <w:sz w:val="24"/>
          <w:szCs w:val="24"/>
          <w:lang w:eastAsia="cs-CZ"/>
        </w:rPr>
        <w:t>totalAttempts++</w:t>
      </w:r>
      <w:r w:rsidRPr="00DD4B7E">
        <w:rPr>
          <w:sz w:val="24"/>
          <w:szCs w:val="24"/>
          <w:lang w:eastAsia="cs-CZ"/>
        </w:rPr>
        <w:t xml:space="preserve"> čímž po každém stisknutí tlačítka hned na začátku zvyšujeme počet provedených pokusů, které samozřejmě nejsou nijak závislé na správnosti stisknutí.</w:t>
      </w:r>
    </w:p>
    <w:p w14:paraId="6FAF5577" w14:textId="71D74ABF" w:rsidR="00481327" w:rsidRPr="00DD4B7E" w:rsidRDefault="00481327" w:rsidP="00DD4B7E">
      <w:pPr>
        <w:jc w:val="both"/>
        <w:rPr>
          <w:sz w:val="24"/>
          <w:szCs w:val="24"/>
          <w:lang w:eastAsia="cs-CZ"/>
        </w:rPr>
      </w:pPr>
      <w:r w:rsidRPr="00DD4B7E">
        <w:rPr>
          <w:sz w:val="24"/>
          <w:szCs w:val="24"/>
          <w:lang w:eastAsia="cs-CZ"/>
        </w:rPr>
        <w:t>Funkce dále porovnává pozici stisknutého tlačítka (</w:t>
      </w:r>
      <w:r w:rsidRPr="00DD4B7E">
        <w:rPr>
          <w:i/>
          <w:iCs/>
          <w:sz w:val="24"/>
          <w:szCs w:val="24"/>
          <w:lang w:eastAsia="cs-CZ"/>
        </w:rPr>
        <w:t>row</w:t>
      </w:r>
      <w:r w:rsidRPr="00DD4B7E">
        <w:rPr>
          <w:sz w:val="24"/>
          <w:szCs w:val="24"/>
          <w:lang w:eastAsia="cs-CZ"/>
        </w:rPr>
        <w:t xml:space="preserve"> a </w:t>
      </w:r>
      <w:r w:rsidRPr="00DD4B7E">
        <w:rPr>
          <w:i/>
          <w:iCs/>
          <w:sz w:val="24"/>
          <w:szCs w:val="24"/>
          <w:lang w:eastAsia="cs-CZ"/>
        </w:rPr>
        <w:t>col</w:t>
      </w:r>
      <w:r w:rsidRPr="00DD4B7E">
        <w:rPr>
          <w:sz w:val="24"/>
          <w:szCs w:val="24"/>
          <w:lang w:eastAsia="cs-CZ"/>
        </w:rPr>
        <w:t xml:space="preserve">) s pozicí tlačítka, které bylo předtím zvýrazněno v metodě </w:t>
      </w:r>
      <w:r w:rsidRPr="00DD4B7E">
        <w:rPr>
          <w:i/>
          <w:iCs/>
          <w:sz w:val="24"/>
          <w:szCs w:val="24"/>
          <w:lang w:eastAsia="cs-CZ"/>
        </w:rPr>
        <w:t>lightRandomButton</w:t>
      </w:r>
      <w:r w:rsidRPr="00DD4B7E">
        <w:rPr>
          <w:sz w:val="24"/>
          <w:szCs w:val="24"/>
          <w:lang w:eastAsia="cs-CZ"/>
        </w:rPr>
        <w:t>. Pokud se hodnoty shodují, uživatel zmáčkl správné tlačítko.</w:t>
      </w:r>
    </w:p>
    <w:p w14:paraId="2F455E17" w14:textId="57AB4849" w:rsidR="00481327" w:rsidRPr="00DD4B7E" w:rsidRDefault="00481327" w:rsidP="00DD4B7E">
      <w:pPr>
        <w:jc w:val="both"/>
        <w:rPr>
          <w:sz w:val="24"/>
          <w:szCs w:val="24"/>
          <w:lang w:eastAsia="cs-CZ"/>
        </w:rPr>
      </w:pPr>
      <w:r w:rsidRPr="00DD4B7E">
        <w:rPr>
          <w:sz w:val="24"/>
          <w:szCs w:val="24"/>
          <w:lang w:eastAsia="cs-CZ"/>
        </w:rPr>
        <w:t xml:space="preserve">Při vytváření aplikace jsme narazili na problém, kdy se stav tlačítka po zmáčknutí neměnil a jeho barva zůstávala stejná a zároveň po stisknutí již nebylo možné tlačítko použít. Proto jsme přešli k radikálnějšímu přístupu a po každém zmáčknutí tlačítka kompletní matici odstraníme a opět vytvoříme. Při menší velikosti matici se to nejevilo jako problémové a nedocházelo ke </w:t>
      </w:r>
      <w:r w:rsidR="00ED3FDD" w:rsidRPr="00DD4B7E">
        <w:rPr>
          <w:sz w:val="24"/>
          <w:szCs w:val="24"/>
          <w:lang w:eastAsia="cs-CZ"/>
        </w:rPr>
        <w:t>z</w:t>
      </w:r>
      <w:r w:rsidRPr="00DD4B7E">
        <w:rPr>
          <w:sz w:val="24"/>
          <w:szCs w:val="24"/>
          <w:lang w:eastAsia="cs-CZ"/>
        </w:rPr>
        <w:t>pomalování.</w:t>
      </w:r>
    </w:p>
    <w:p w14:paraId="7D4FFA3A" w14:textId="350CD437" w:rsidR="00ED3FDD" w:rsidRPr="00DD4B7E" w:rsidRDefault="00ED3FDD" w:rsidP="00DD4B7E">
      <w:pPr>
        <w:jc w:val="both"/>
        <w:rPr>
          <w:sz w:val="24"/>
          <w:szCs w:val="24"/>
          <w:lang w:eastAsia="cs-CZ"/>
        </w:rPr>
      </w:pPr>
      <w:r w:rsidRPr="00DD4B7E">
        <w:rPr>
          <w:sz w:val="24"/>
          <w:szCs w:val="24"/>
          <w:lang w:eastAsia="cs-CZ"/>
        </w:rPr>
        <w:t>Pokud bylo stisknuto správné tlačítko, zvýší se následně počet úspěšných pokusů. Na konci fukce dochází ke kontrole pro ukončení hry. Pokud je počet provedených pokusů menší počtu maximálních pokusů (</w:t>
      </w:r>
      <w:r w:rsidRPr="00DD4B7E">
        <w:rPr>
          <w:i/>
          <w:iCs/>
          <w:sz w:val="24"/>
          <w:szCs w:val="24"/>
          <w:lang w:eastAsia="cs-CZ"/>
        </w:rPr>
        <w:t>totalAttempts &lt; MAX_ATTEMPTS)</w:t>
      </w:r>
      <w:r w:rsidRPr="00DD4B7E">
        <w:rPr>
          <w:sz w:val="24"/>
          <w:szCs w:val="24"/>
          <w:lang w:eastAsia="cs-CZ"/>
        </w:rPr>
        <w:t xml:space="preserve"> spustí se funkce od začátku a pokračuje se ve hře. Ve všech ostatních případech se spustí funkce </w:t>
      </w:r>
      <w:r w:rsidRPr="00DD4B7E">
        <w:rPr>
          <w:i/>
          <w:iCs/>
          <w:sz w:val="24"/>
          <w:szCs w:val="24"/>
          <w:lang w:eastAsia="cs-CZ"/>
        </w:rPr>
        <w:t>endGame</w:t>
      </w:r>
      <w:r w:rsidRPr="00DD4B7E">
        <w:rPr>
          <w:sz w:val="24"/>
          <w:szCs w:val="24"/>
          <w:lang w:eastAsia="cs-CZ"/>
        </w:rPr>
        <w:t xml:space="preserve"> a dojde k ukončení hry.</w:t>
      </w:r>
    </w:p>
    <w:p w14:paraId="4674AFBA" w14:textId="77777777" w:rsidR="009A6F47" w:rsidRDefault="00ED3FDD" w:rsidP="009A6F47">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8"/>
                    <a:stretch>
                      <a:fillRect/>
                    </a:stretch>
                  </pic:blipFill>
                  <pic:spPr>
                    <a:xfrm>
                      <a:off x="0" y="0"/>
                      <a:ext cx="5760720" cy="3267075"/>
                    </a:xfrm>
                    <a:prstGeom prst="rect">
                      <a:avLst/>
                    </a:prstGeom>
                  </pic:spPr>
                </pic:pic>
              </a:graphicData>
            </a:graphic>
          </wp:inline>
        </w:drawing>
      </w:r>
    </w:p>
    <w:p w14:paraId="5E072245" w14:textId="3A6C616B" w:rsidR="00ED3FDD" w:rsidRPr="00DD4B7E" w:rsidRDefault="009A6F47" w:rsidP="009A6F47">
      <w:pPr>
        <w:pStyle w:val="Caption"/>
        <w:rPr>
          <w:sz w:val="24"/>
          <w:szCs w:val="24"/>
          <w:lang w:eastAsia="cs-CZ"/>
        </w:rPr>
      </w:pPr>
      <w:bookmarkStart w:id="58" w:name="_Toc167270955"/>
      <w:r>
        <w:t xml:space="preserve">Obrázek </w:t>
      </w:r>
      <w:r>
        <w:fldChar w:fldCharType="begin"/>
      </w:r>
      <w:r>
        <w:instrText xml:space="preserve"> SEQ Obrázek \* ARABIC </w:instrText>
      </w:r>
      <w:r>
        <w:fldChar w:fldCharType="separate"/>
      </w:r>
      <w:r w:rsidR="00F44780">
        <w:rPr>
          <w:noProof/>
        </w:rPr>
        <w:t>15</w:t>
      </w:r>
      <w:r>
        <w:fldChar w:fldCharType="end"/>
      </w:r>
      <w:r>
        <w:t>: GameActivity - endGame</w:t>
      </w:r>
      <w:bookmarkEnd w:id="58"/>
    </w:p>
    <w:p w14:paraId="1DC1C48E" w14:textId="1F95B8EF" w:rsidR="00ED3FDD" w:rsidRPr="00DD4B7E" w:rsidRDefault="00ED3FDD" w:rsidP="00DD4B7E">
      <w:pPr>
        <w:jc w:val="both"/>
        <w:rPr>
          <w:sz w:val="24"/>
          <w:szCs w:val="24"/>
          <w:lang w:eastAsia="cs-CZ"/>
        </w:rPr>
      </w:pPr>
      <w:r w:rsidRPr="00DD4B7E">
        <w:rPr>
          <w:sz w:val="24"/>
          <w:szCs w:val="24"/>
          <w:lang w:eastAsia="cs-CZ"/>
        </w:rPr>
        <w:t xml:space="preserve">Funkce </w:t>
      </w:r>
      <w:r w:rsidRPr="00DD4B7E">
        <w:rPr>
          <w:i/>
          <w:iCs/>
          <w:sz w:val="24"/>
          <w:szCs w:val="24"/>
          <w:lang w:eastAsia="cs-CZ"/>
        </w:rPr>
        <w:t>endGame</w:t>
      </w:r>
      <w:r w:rsidRPr="00DD4B7E">
        <w:rPr>
          <w:sz w:val="24"/>
          <w:szCs w:val="24"/>
          <w:lang w:eastAsia="cs-CZ"/>
        </w:rPr>
        <w:t xml:space="preserve"> je volána po překročení pokusů a poskytuje uživateli zpětnou vazbu na jeho výkon ve hře a umožňuje se přes tlačítko vrátit zpět do menu.</w:t>
      </w:r>
    </w:p>
    <w:p w14:paraId="03A01D1D" w14:textId="123DC294" w:rsidR="00ED3FDD" w:rsidRPr="00DD4B7E" w:rsidRDefault="00ED3FDD" w:rsidP="00DD4B7E">
      <w:pPr>
        <w:jc w:val="both"/>
        <w:rPr>
          <w:sz w:val="24"/>
          <w:szCs w:val="24"/>
          <w:lang w:eastAsia="cs-CZ"/>
        </w:rPr>
      </w:pPr>
      <w:r w:rsidRPr="00DD4B7E">
        <w:rPr>
          <w:sz w:val="24"/>
          <w:szCs w:val="24"/>
          <w:lang w:eastAsia="cs-CZ"/>
        </w:rPr>
        <w:t>Nejprve je ve funkci proveden výpočet přesnosti uživatele. Pokud nebyl proveden ani jeden úspěšný pokus a zároveň byl proveden alespoň jeden pokus, přesnost je nastavena na 0.00%. Pro ostatní případy je proveden výpočet vydělením úspěšných pokusů celkovým počtem pokusů krát 100, címž dostaneme procentuální úspěšnost.</w:t>
      </w:r>
      <w:r w:rsidR="002D5DDA" w:rsidRPr="00DD4B7E">
        <w:rPr>
          <w:sz w:val="24"/>
          <w:szCs w:val="24"/>
          <w:lang w:eastAsia="cs-CZ"/>
        </w:rPr>
        <w:t xml:space="preserve"> Bylo by možné použít celá čísla, ale pro speciální případy a větší precoznost je počet desetiných míst nastaven na dvě.</w:t>
      </w:r>
    </w:p>
    <w:p w14:paraId="4F1291D9" w14:textId="69E28391" w:rsidR="002D5DDA" w:rsidRPr="00DD4B7E" w:rsidRDefault="002D5DDA" w:rsidP="00DD4B7E">
      <w:pPr>
        <w:jc w:val="both"/>
        <w:rPr>
          <w:sz w:val="24"/>
          <w:szCs w:val="24"/>
          <w:lang w:eastAsia="cs-CZ"/>
        </w:rPr>
      </w:pPr>
      <w:r w:rsidRPr="00DD4B7E">
        <w:rPr>
          <w:sz w:val="24"/>
          <w:szCs w:val="24"/>
          <w:lang w:eastAsia="cs-CZ"/>
        </w:rPr>
        <w:t xml:space="preserve">Přesnost je pomocí </w:t>
      </w:r>
      <w:r w:rsidRPr="00DD4B7E">
        <w:rPr>
          <w:i/>
          <w:iCs/>
          <w:sz w:val="24"/>
          <w:szCs w:val="24"/>
          <w:lang w:eastAsia="cs-CZ"/>
        </w:rPr>
        <w:t>TextView</w:t>
      </w:r>
      <w:r w:rsidRPr="00DD4B7E">
        <w:rPr>
          <w:sz w:val="24"/>
          <w:szCs w:val="24"/>
          <w:lang w:eastAsia="cs-CZ"/>
        </w:rPr>
        <w:t xml:space="preserve"> zobrazena jako string v textovém poli </w:t>
      </w:r>
      <w:r w:rsidRPr="00DD4B7E">
        <w:rPr>
          <w:i/>
          <w:iCs/>
          <w:sz w:val="24"/>
          <w:szCs w:val="24"/>
          <w:lang w:eastAsia="cs-CZ"/>
        </w:rPr>
        <w:t>accuracyTextView</w:t>
      </w:r>
    </w:p>
    <w:p w14:paraId="392BB415" w14:textId="59C43D1C" w:rsidR="002D5DDA" w:rsidRPr="00DD4B7E" w:rsidRDefault="002D5DDA" w:rsidP="00DD4B7E">
      <w:pPr>
        <w:jc w:val="both"/>
        <w:rPr>
          <w:sz w:val="24"/>
          <w:szCs w:val="24"/>
          <w:lang w:eastAsia="cs-CZ"/>
        </w:rPr>
      </w:pPr>
      <w:r w:rsidRPr="00DD4B7E">
        <w:rPr>
          <w:sz w:val="24"/>
          <w:szCs w:val="24"/>
          <w:lang w:eastAsia="cs-CZ"/>
        </w:rPr>
        <w:t xml:space="preserve">Tlačítku </w:t>
      </w:r>
      <w:r w:rsidRPr="00DD4B7E">
        <w:rPr>
          <w:i/>
          <w:iCs/>
          <w:sz w:val="24"/>
          <w:szCs w:val="24"/>
          <w:lang w:eastAsia="cs-CZ"/>
        </w:rPr>
        <w:t>endButton</w:t>
      </w:r>
      <w:r w:rsidRPr="00DD4B7E">
        <w:rPr>
          <w:sz w:val="24"/>
          <w:szCs w:val="24"/>
          <w:lang w:eastAsia="cs-CZ"/>
        </w:rPr>
        <w:t xml:space="preserve"> pro ukončení hry je změněn text na </w:t>
      </w:r>
      <w:r w:rsidRPr="00DD4B7E">
        <w:rPr>
          <w:i/>
          <w:iCs/>
          <w:sz w:val="24"/>
          <w:szCs w:val="24"/>
          <w:lang w:eastAsia="cs-CZ"/>
        </w:rPr>
        <w:t>Zpět na menu</w:t>
      </w:r>
      <w:r w:rsidRPr="00DD4B7E">
        <w:rPr>
          <w:sz w:val="24"/>
          <w:szCs w:val="24"/>
          <w:lang w:eastAsia="cs-CZ"/>
        </w:rPr>
        <w:t xml:space="preserve"> a je mu aktualizován posluchač, aby při stisknutí zavolal metodu </w:t>
      </w:r>
      <w:r w:rsidRPr="00DD4B7E">
        <w:rPr>
          <w:i/>
          <w:iCs/>
          <w:sz w:val="24"/>
          <w:szCs w:val="24"/>
          <w:lang w:eastAsia="cs-CZ"/>
        </w:rPr>
        <w:t>returnToMenu</w:t>
      </w:r>
      <w:r w:rsidRPr="00DD4B7E">
        <w:rPr>
          <w:sz w:val="24"/>
          <w:szCs w:val="24"/>
          <w:lang w:eastAsia="cs-CZ"/>
        </w:rPr>
        <w:t xml:space="preserve">. Pro jasnost doteď tlačítko volalo metodu </w:t>
      </w:r>
      <w:r w:rsidRPr="00DD4B7E">
        <w:rPr>
          <w:i/>
          <w:iCs/>
          <w:sz w:val="24"/>
          <w:szCs w:val="24"/>
          <w:lang w:eastAsia="cs-CZ"/>
        </w:rPr>
        <w:t>endGame.</w:t>
      </w:r>
    </w:p>
    <w:p w14:paraId="58A4B46E" w14:textId="3EB4DF08" w:rsidR="002D5DDA" w:rsidRPr="00DD4B7E" w:rsidRDefault="002D5DDA" w:rsidP="00DD4B7E">
      <w:pPr>
        <w:jc w:val="both"/>
        <w:rPr>
          <w:sz w:val="24"/>
          <w:szCs w:val="24"/>
          <w:lang w:eastAsia="cs-CZ"/>
        </w:rPr>
      </w:pPr>
      <w:r w:rsidRPr="00DD4B7E">
        <w:rPr>
          <w:sz w:val="24"/>
          <w:szCs w:val="24"/>
          <w:lang w:eastAsia="cs-CZ"/>
        </w:rPr>
        <w:t>Zároveň je s funkcí provedeno ukončení všech tlačítek a odstranení matice, aby se uvolnila plocha pro zobrazení výsledků.</w:t>
      </w:r>
    </w:p>
    <w:p w14:paraId="531265F5" w14:textId="77777777" w:rsidR="009A6F47" w:rsidRDefault="002D5DDA" w:rsidP="009A6F47">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29"/>
                    <a:stretch>
                      <a:fillRect/>
                    </a:stretch>
                  </pic:blipFill>
                  <pic:spPr>
                    <a:xfrm>
                      <a:off x="0" y="0"/>
                      <a:ext cx="5372100" cy="3629025"/>
                    </a:xfrm>
                    <a:prstGeom prst="rect">
                      <a:avLst/>
                    </a:prstGeom>
                  </pic:spPr>
                </pic:pic>
              </a:graphicData>
            </a:graphic>
          </wp:inline>
        </w:drawing>
      </w:r>
    </w:p>
    <w:p w14:paraId="2AF40116" w14:textId="317C3A3B" w:rsidR="002D5DDA" w:rsidRPr="00DD4B7E" w:rsidRDefault="009A6F47" w:rsidP="009A6F47">
      <w:pPr>
        <w:pStyle w:val="Caption"/>
        <w:rPr>
          <w:sz w:val="24"/>
          <w:szCs w:val="24"/>
          <w:lang w:eastAsia="cs-CZ"/>
        </w:rPr>
      </w:pPr>
      <w:bookmarkStart w:id="59" w:name="_Toc167270956"/>
      <w:r>
        <w:t xml:space="preserve">Obrázek </w:t>
      </w:r>
      <w:r>
        <w:fldChar w:fldCharType="begin"/>
      </w:r>
      <w:r>
        <w:instrText xml:space="preserve"> SEQ Obrázek \* ARABIC </w:instrText>
      </w:r>
      <w:r>
        <w:fldChar w:fldCharType="separate"/>
      </w:r>
      <w:r w:rsidR="00F44780">
        <w:rPr>
          <w:noProof/>
        </w:rPr>
        <w:t>16</w:t>
      </w:r>
      <w:r>
        <w:fldChar w:fldCharType="end"/>
      </w:r>
      <w:r>
        <w:t>: GameActivity - returnToMenu</w:t>
      </w:r>
      <w:bookmarkEnd w:id="59"/>
    </w:p>
    <w:p w14:paraId="516B683C" w14:textId="77777777" w:rsidR="002D5DDA" w:rsidRPr="00DD4B7E" w:rsidRDefault="002D5DDA" w:rsidP="00DD4B7E">
      <w:pPr>
        <w:jc w:val="both"/>
        <w:rPr>
          <w:sz w:val="24"/>
          <w:szCs w:val="24"/>
          <w:lang w:eastAsia="cs-CZ"/>
        </w:rPr>
      </w:pPr>
      <w:r w:rsidRPr="00DD4B7E">
        <w:rPr>
          <w:sz w:val="24"/>
          <w:szCs w:val="24"/>
          <w:lang w:eastAsia="cs-CZ"/>
        </w:rPr>
        <w:t xml:space="preserve">Poslední částí celého kódu jsou tři jednoduché funkce. </w:t>
      </w:r>
    </w:p>
    <w:p w14:paraId="38C91CA7" w14:textId="7454AECB" w:rsidR="002D5DDA" w:rsidRPr="00DD4B7E" w:rsidRDefault="002D5DDA" w:rsidP="00DD4B7E">
      <w:pPr>
        <w:jc w:val="both"/>
        <w:rPr>
          <w:sz w:val="24"/>
          <w:szCs w:val="24"/>
        </w:rPr>
      </w:pPr>
      <w:r w:rsidRPr="00DD4B7E">
        <w:rPr>
          <w:sz w:val="24"/>
          <w:szCs w:val="24"/>
          <w:lang w:eastAsia="cs-CZ"/>
        </w:rPr>
        <w:t xml:space="preserve">Funkce </w:t>
      </w:r>
      <w:r w:rsidRPr="00DD4B7E">
        <w:rPr>
          <w:i/>
          <w:iCs/>
          <w:sz w:val="24"/>
          <w:szCs w:val="24"/>
          <w:lang w:eastAsia="cs-CZ"/>
        </w:rPr>
        <w:t>returnToMenu</w:t>
      </w:r>
      <w:r w:rsidRPr="00DD4B7E">
        <w:rPr>
          <w:sz w:val="24"/>
          <w:szCs w:val="24"/>
          <w:lang w:eastAsia="cs-CZ"/>
        </w:rPr>
        <w:t xml:space="preserve"> je volána při stisknutí tlačítka pro ukončení hry a jejím úkolem je přesměrovat uživatele zpět na menu. Vytváří novou instanci </w:t>
      </w:r>
      <w:r w:rsidRPr="00DD4B7E">
        <w:rPr>
          <w:i/>
          <w:iCs/>
          <w:sz w:val="24"/>
          <w:szCs w:val="24"/>
          <w:lang w:eastAsia="cs-CZ"/>
        </w:rPr>
        <w:t>Intent</w:t>
      </w:r>
      <w:r w:rsidRPr="00DD4B7E">
        <w:rPr>
          <w:sz w:val="24"/>
          <w:szCs w:val="24"/>
          <w:lang w:eastAsia="cs-CZ"/>
        </w:rPr>
        <w:t xml:space="preserve"> pro přechod na hlavní aktivitu</w:t>
      </w:r>
      <w:r w:rsidRPr="00DD4B7E">
        <w:rPr>
          <w:i/>
          <w:iCs/>
        </w:rPr>
        <w:t xml:space="preserve"> </w:t>
      </w:r>
      <w:r w:rsidRPr="00DD4B7E">
        <w:rPr>
          <w:i/>
          <w:iCs/>
          <w:sz w:val="24"/>
          <w:szCs w:val="24"/>
        </w:rPr>
        <w:t>MainActivity</w:t>
      </w:r>
      <w:r w:rsidRPr="00DD4B7E">
        <w:rPr>
          <w:sz w:val="24"/>
          <w:szCs w:val="24"/>
        </w:rPr>
        <w:t xml:space="preserve"> a zavolá metodu </w:t>
      </w:r>
      <w:r w:rsidRPr="00DD4B7E">
        <w:rPr>
          <w:i/>
          <w:iCs/>
          <w:sz w:val="24"/>
          <w:szCs w:val="24"/>
        </w:rPr>
        <w:t>startActivity</w:t>
      </w:r>
      <w:r w:rsidRPr="00DD4B7E">
        <w:rPr>
          <w:sz w:val="24"/>
          <w:szCs w:val="24"/>
        </w:rPr>
        <w:t>, která intent spustí.</w:t>
      </w:r>
    </w:p>
    <w:p w14:paraId="18D73882" w14:textId="4335358A" w:rsidR="002D5DDA" w:rsidRPr="00DD4B7E" w:rsidRDefault="002D5DDA" w:rsidP="00DD4B7E">
      <w:pPr>
        <w:jc w:val="both"/>
        <w:rPr>
          <w:sz w:val="24"/>
          <w:szCs w:val="24"/>
        </w:rPr>
      </w:pPr>
      <w:r w:rsidRPr="00DD4B7E">
        <w:rPr>
          <w:sz w:val="24"/>
          <w:szCs w:val="24"/>
        </w:rPr>
        <w:t xml:space="preserve">Funkce </w:t>
      </w:r>
      <w:r w:rsidRPr="00DD4B7E">
        <w:rPr>
          <w:i/>
          <w:iCs/>
          <w:sz w:val="24"/>
          <w:szCs w:val="24"/>
        </w:rPr>
        <w:t>disableAllButtons</w:t>
      </w:r>
      <w:r w:rsidRPr="00DD4B7E">
        <w:rPr>
          <w:sz w:val="24"/>
          <w:szCs w:val="24"/>
        </w:rPr>
        <w:t xml:space="preserve"> je volána při ukončení hry a deaktivují se s ní všechna tlačítka v</w:t>
      </w:r>
      <w:r w:rsidR="00817F49" w:rsidRPr="00DD4B7E">
        <w:rPr>
          <w:sz w:val="24"/>
          <w:szCs w:val="24"/>
        </w:rPr>
        <w:t> </w:t>
      </w:r>
      <w:r w:rsidRPr="00DD4B7E">
        <w:rPr>
          <w:sz w:val="24"/>
          <w:szCs w:val="24"/>
        </w:rPr>
        <w:t>matici</w:t>
      </w:r>
      <w:r w:rsidR="00817F49" w:rsidRPr="00DD4B7E">
        <w:rPr>
          <w:sz w:val="24"/>
          <w:szCs w:val="24"/>
        </w:rPr>
        <w:t xml:space="preserve">. Pomocí vnořené smyčky projde kompletně všechna tlačítka matice a vypnou se nastavením vlastnosti </w:t>
      </w:r>
      <w:r w:rsidR="00817F49" w:rsidRPr="00DD4B7E">
        <w:rPr>
          <w:i/>
          <w:iCs/>
          <w:sz w:val="24"/>
          <w:szCs w:val="24"/>
        </w:rPr>
        <w:t xml:space="preserve">isEnabled </w:t>
      </w:r>
      <w:r w:rsidR="00817F49" w:rsidRPr="00DD4B7E">
        <w:rPr>
          <w:sz w:val="24"/>
          <w:szCs w:val="24"/>
        </w:rPr>
        <w:t xml:space="preserve">na </w:t>
      </w:r>
      <w:r w:rsidR="00817F49" w:rsidRPr="00DD4B7E">
        <w:rPr>
          <w:i/>
          <w:iCs/>
          <w:sz w:val="24"/>
          <w:szCs w:val="24"/>
        </w:rPr>
        <w:t>false</w:t>
      </w:r>
      <w:r w:rsidR="00817F49" w:rsidRPr="00DD4B7E">
        <w:rPr>
          <w:sz w:val="24"/>
          <w:szCs w:val="24"/>
        </w:rPr>
        <w:t>.</w:t>
      </w:r>
    </w:p>
    <w:p w14:paraId="0904021D" w14:textId="67890626" w:rsidR="00817F49" w:rsidRPr="00DD4B7E" w:rsidRDefault="00817F49" w:rsidP="00DD4B7E">
      <w:pPr>
        <w:jc w:val="both"/>
        <w:rPr>
          <w:sz w:val="24"/>
          <w:szCs w:val="24"/>
        </w:rPr>
      </w:pPr>
      <w:r w:rsidRPr="00DD4B7E">
        <w:rPr>
          <w:sz w:val="24"/>
          <w:szCs w:val="24"/>
        </w:rPr>
        <w:t xml:space="preserve">Poslední je funkce </w:t>
      </w:r>
      <w:r w:rsidRPr="00DD4B7E">
        <w:rPr>
          <w:i/>
          <w:iCs/>
          <w:sz w:val="24"/>
          <w:szCs w:val="24"/>
        </w:rPr>
        <w:t>removeMatrix</w:t>
      </w:r>
      <w:r w:rsidRPr="00DD4B7E">
        <w:rPr>
          <w:sz w:val="24"/>
          <w:szCs w:val="24"/>
        </w:rPr>
        <w:t xml:space="preserve">, která je také volána na konci hry a v této podobě kódu i při přetváření matice, a slouží k úplnému odstranění tlačítek matice. Najde si id matice </w:t>
      </w:r>
      <w:r w:rsidRPr="00DD4B7E">
        <w:rPr>
          <w:i/>
          <w:iCs/>
          <w:sz w:val="24"/>
          <w:szCs w:val="24"/>
        </w:rPr>
        <w:t>gridLayout</w:t>
      </w:r>
      <w:r w:rsidRPr="00DD4B7E">
        <w:rPr>
          <w:sz w:val="24"/>
          <w:szCs w:val="24"/>
        </w:rPr>
        <w:t xml:space="preserve"> a metodou </w:t>
      </w:r>
      <w:r w:rsidRPr="00DD4B7E">
        <w:rPr>
          <w:i/>
          <w:iCs/>
          <w:sz w:val="24"/>
          <w:szCs w:val="24"/>
        </w:rPr>
        <w:t>removeAllViews</w:t>
      </w:r>
      <w:r w:rsidRPr="00DD4B7E">
        <w:rPr>
          <w:sz w:val="24"/>
          <w:szCs w:val="24"/>
        </w:rPr>
        <w:t xml:space="preserve"> odstraní všechny její prvky.</w:t>
      </w:r>
    </w:p>
    <w:p w14:paraId="5D21726D" w14:textId="672FACD7" w:rsidR="00F056E2" w:rsidRPr="00DD4B7E" w:rsidRDefault="00F056E2" w:rsidP="00DD4B7E">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DD4B7E">
      <w:pPr>
        <w:pStyle w:val="Heading1"/>
        <w:jc w:val="both"/>
        <w:rPr>
          <w:rFonts w:ascii="Times New Roman" w:hAnsi="Times New Roman"/>
        </w:rPr>
      </w:pPr>
      <w:bookmarkStart w:id="60" w:name="_Toc167209404"/>
      <w:r w:rsidRPr="00DD4B7E">
        <w:rPr>
          <w:rFonts w:ascii="Times New Roman" w:hAnsi="Times New Roman"/>
        </w:rPr>
        <w:lastRenderedPageBreak/>
        <w:t>Testování</w:t>
      </w:r>
      <w:bookmarkEnd w:id="60"/>
    </w:p>
    <w:p w14:paraId="3A48D77E" w14:textId="47D5ABF0" w:rsidR="00F056E2" w:rsidRPr="00DD4B7E" w:rsidRDefault="00F056E2" w:rsidP="00DD4B7E">
      <w:pPr>
        <w:jc w:val="both"/>
        <w:rPr>
          <w:sz w:val="24"/>
          <w:szCs w:val="24"/>
          <w:lang w:eastAsia="cs-CZ"/>
        </w:rPr>
      </w:pPr>
      <w:r w:rsidRPr="00DD4B7E">
        <w:rPr>
          <w:sz w:val="24"/>
          <w:szCs w:val="24"/>
          <w:lang w:eastAsia="cs-CZ"/>
        </w:rPr>
        <w:t>Součástí vývojového procesu každé aplikace je průběžné testování, při kterém ověřujeme správnou funkcionalitu, výkon a uživatelskou přívětivost aplikace. Naším cílem je při testování zajistit, že aplikace splňuje stanovené požadavky, očekávání a v našem případě i zadání.</w:t>
      </w:r>
    </w:p>
    <w:p w14:paraId="76170B1C" w14:textId="46C9661C" w:rsidR="00F056E2" w:rsidRPr="00DD4B7E" w:rsidRDefault="00F056E2" w:rsidP="00DD4B7E">
      <w:pPr>
        <w:jc w:val="both"/>
        <w:rPr>
          <w:sz w:val="24"/>
          <w:szCs w:val="24"/>
          <w:lang w:eastAsia="cs-CZ"/>
        </w:rPr>
      </w:pPr>
      <w:r w:rsidRPr="00DD4B7E">
        <w:rPr>
          <w:sz w:val="24"/>
          <w:szCs w:val="24"/>
          <w:lang w:eastAsia="cs-CZ"/>
        </w:rPr>
        <w:t xml:space="preserve">Při vývoji aplikace bylo provedeno nespočet tzv. ručního testování na Androidovém emulátoru poskytovaném s Android Studiem, kde byla verze a rozměry zařízení vybrány co nejblíže skutečným parametrům tabletu gyroskopického </w:t>
      </w:r>
      <w:r w:rsidR="00145E5E" w:rsidRPr="00DD4B7E">
        <w:rPr>
          <w:sz w:val="24"/>
          <w:szCs w:val="24"/>
          <w:lang w:eastAsia="cs-CZ"/>
        </w:rPr>
        <w:t>simulátoru</w:t>
      </w:r>
      <w:r w:rsidRPr="00DD4B7E">
        <w:rPr>
          <w:sz w:val="24"/>
          <w:szCs w:val="24"/>
          <w:lang w:eastAsia="cs-CZ"/>
        </w:rPr>
        <w:t>. Následně bylo provedeno testování přímo na tabletu, který byl propůjčen Centrem tělesné výchovy a sportu.</w:t>
      </w:r>
    </w:p>
    <w:p w14:paraId="5C04C1FC" w14:textId="5F6AC4DF" w:rsidR="009F3CED" w:rsidRPr="00DD4B7E" w:rsidRDefault="003A5DC2" w:rsidP="00DD4B7E">
      <w:pPr>
        <w:jc w:val="both"/>
        <w:rPr>
          <w:sz w:val="24"/>
          <w:szCs w:val="24"/>
          <w:lang w:eastAsia="cs-CZ"/>
        </w:rPr>
      </w:pPr>
      <w:r w:rsidRPr="00DD4B7E">
        <w:rPr>
          <w:sz w:val="24"/>
          <w:szCs w:val="24"/>
          <w:lang w:eastAsia="cs-CZ"/>
        </w:rPr>
        <w:t>Praktické ř</w:t>
      </w:r>
      <w:r w:rsidR="009F3CED" w:rsidRPr="00DD4B7E">
        <w:rPr>
          <w:sz w:val="24"/>
          <w:szCs w:val="24"/>
          <w:lang w:eastAsia="cs-CZ"/>
        </w:rPr>
        <w:t>ešení všech problémů bude spolu s ostatními změnami rozvedeno v následující kapitole.</w:t>
      </w:r>
    </w:p>
    <w:p w14:paraId="21E96302" w14:textId="77777777" w:rsidR="009A6F47" w:rsidRDefault="0086666A" w:rsidP="009A6F47">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0"/>
                    <a:stretch>
                      <a:fillRect/>
                    </a:stretch>
                  </pic:blipFill>
                  <pic:spPr>
                    <a:xfrm>
                      <a:off x="0" y="0"/>
                      <a:ext cx="5760720" cy="3081020"/>
                    </a:xfrm>
                    <a:prstGeom prst="rect">
                      <a:avLst/>
                    </a:prstGeom>
                  </pic:spPr>
                </pic:pic>
              </a:graphicData>
            </a:graphic>
          </wp:inline>
        </w:drawing>
      </w:r>
    </w:p>
    <w:p w14:paraId="01D61153" w14:textId="5A0344D5" w:rsidR="0086666A" w:rsidRPr="00DD4B7E" w:rsidRDefault="009A6F47" w:rsidP="009A6F47">
      <w:pPr>
        <w:pStyle w:val="Caption"/>
        <w:rPr>
          <w:sz w:val="24"/>
          <w:szCs w:val="24"/>
          <w:lang w:eastAsia="cs-CZ"/>
        </w:rPr>
      </w:pPr>
      <w:bookmarkStart w:id="61" w:name="_Toc167270957"/>
      <w:r>
        <w:t xml:space="preserve">Obrázek </w:t>
      </w:r>
      <w:r>
        <w:fldChar w:fldCharType="begin"/>
      </w:r>
      <w:r>
        <w:instrText xml:space="preserve"> SEQ Obrázek \* ARABIC </w:instrText>
      </w:r>
      <w:r>
        <w:fldChar w:fldCharType="separate"/>
      </w:r>
      <w:r w:rsidR="00F44780">
        <w:rPr>
          <w:noProof/>
        </w:rPr>
        <w:t>17</w:t>
      </w:r>
      <w:r>
        <w:fldChar w:fldCharType="end"/>
      </w:r>
      <w:r>
        <w:t>: Testování - MainActivity</w:t>
      </w:r>
      <w:bookmarkEnd w:id="61"/>
    </w:p>
    <w:p w14:paraId="7F8FDA7D" w14:textId="5089797B" w:rsidR="0086666A" w:rsidRPr="00DD4B7E" w:rsidRDefault="0086666A" w:rsidP="00DD4B7E">
      <w:pPr>
        <w:jc w:val="both"/>
        <w:rPr>
          <w:sz w:val="24"/>
          <w:szCs w:val="24"/>
          <w:lang w:eastAsia="cs-CZ"/>
        </w:rPr>
      </w:pPr>
      <w:r w:rsidRPr="00DD4B7E">
        <w:rPr>
          <w:sz w:val="24"/>
          <w:szCs w:val="24"/>
          <w:lang w:eastAsia="cs-CZ"/>
        </w:rPr>
        <w:t xml:space="preserve">První verze hlavní obrazovky je velmi jednoduchá a neobsahuje proto v podstatě žádné prvky pro testování, s vyjímkou tlačítka pro spuštění, které funguje správně. Její hlavní a </w:t>
      </w:r>
      <w:r w:rsidR="009F3CED" w:rsidRPr="00DD4B7E">
        <w:rPr>
          <w:sz w:val="24"/>
          <w:szCs w:val="24"/>
          <w:lang w:eastAsia="cs-CZ"/>
        </w:rPr>
        <w:t xml:space="preserve">víceméně </w:t>
      </w:r>
      <w:r w:rsidRPr="00DD4B7E">
        <w:rPr>
          <w:sz w:val="24"/>
          <w:szCs w:val="24"/>
          <w:lang w:eastAsia="cs-CZ"/>
        </w:rPr>
        <w:t>jedinou úlohou je přesměrovat uživatele na samotnou hru. Finální verze hlavní obrazovky se bude odvíjet především od rozšiřování samotné herní části aplikace.</w:t>
      </w:r>
    </w:p>
    <w:p w14:paraId="4B62EB79" w14:textId="77777777" w:rsidR="009A6F47" w:rsidRDefault="00285F58" w:rsidP="009A6F47">
      <w:pPr>
        <w:keepNext/>
        <w:jc w:val="center"/>
      </w:pPr>
      <w:r w:rsidRPr="00DD4B7E">
        <w:rPr>
          <w:noProof/>
          <w:sz w:val="24"/>
          <w:szCs w:val="24"/>
          <w:lang w:eastAsia="cs-CZ"/>
        </w:rPr>
        <w:lastRenderedPageBreak/>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32D6BF6D" w14:textId="23F7BE45" w:rsidR="0086666A" w:rsidRPr="00DD4B7E" w:rsidRDefault="009A6F47" w:rsidP="009A6F47">
      <w:pPr>
        <w:pStyle w:val="Caption"/>
        <w:rPr>
          <w:sz w:val="24"/>
          <w:szCs w:val="24"/>
          <w:lang w:eastAsia="cs-CZ"/>
        </w:rPr>
      </w:pPr>
      <w:bookmarkStart w:id="62" w:name="_Toc167270958"/>
      <w:r>
        <w:t xml:space="preserve">Obrázek </w:t>
      </w:r>
      <w:r>
        <w:fldChar w:fldCharType="begin"/>
      </w:r>
      <w:r>
        <w:instrText xml:space="preserve"> SEQ Obrázek \* ARABIC </w:instrText>
      </w:r>
      <w:r>
        <w:fldChar w:fldCharType="separate"/>
      </w:r>
      <w:r w:rsidR="00F44780">
        <w:rPr>
          <w:noProof/>
        </w:rPr>
        <w:t>18</w:t>
      </w:r>
      <w:r>
        <w:fldChar w:fldCharType="end"/>
      </w:r>
      <w:r>
        <w:t>: Testování - GameActivity</w:t>
      </w:r>
      <w:bookmarkEnd w:id="62"/>
    </w:p>
    <w:p w14:paraId="15D04BAE" w14:textId="563CCEEA" w:rsidR="0086666A" w:rsidRPr="00DD4B7E" w:rsidRDefault="0086666A" w:rsidP="00DD4B7E">
      <w:pPr>
        <w:jc w:val="both"/>
        <w:rPr>
          <w:sz w:val="24"/>
          <w:szCs w:val="24"/>
          <w:lang w:eastAsia="cs-CZ"/>
        </w:rPr>
      </w:pPr>
      <w:r w:rsidRPr="00DD4B7E">
        <w:rPr>
          <w:sz w:val="24"/>
          <w:szCs w:val="24"/>
          <w:lang w:eastAsia="cs-CZ"/>
        </w:rPr>
        <w:t>Po stisknutí tlačítka pro spuštění dojde k 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s malou maticí, aby byly všechny prvky aplikace snadno viditelné a nic se nepřekrývalo. Proto jsme při testování vyzkoušeli několik velikostí matice a </w:t>
      </w:r>
      <w:r w:rsidR="009F3CED" w:rsidRPr="00DD4B7E">
        <w:rPr>
          <w:sz w:val="24"/>
          <w:szCs w:val="24"/>
          <w:lang w:eastAsia="cs-CZ"/>
        </w:rPr>
        <w:t>došlo se k závěru, že nejlepší forma bude roztáhnutí na celý displej bez ohledu na počtu tlačítek, címž se dosáhne nejefektivnějšího využití herního prostoru. V závislosti na tomto závěru bude potřeba odstranit tlačítko pro ukončení pro odstranění rušících elementů. Ukončení hry může být nadále prováděno přes spodní lištu tabletu, takže nakonec nedojde k omezení možností.</w:t>
      </w:r>
    </w:p>
    <w:p w14:paraId="683B676D" w14:textId="04379DEA" w:rsidR="009F3CED" w:rsidRPr="00DD4B7E" w:rsidRDefault="009F3CED" w:rsidP="00DD4B7E">
      <w:pPr>
        <w:jc w:val="both"/>
        <w:rPr>
          <w:sz w:val="24"/>
          <w:szCs w:val="24"/>
          <w:lang w:eastAsia="cs-CZ"/>
        </w:rPr>
      </w:pPr>
      <w:r w:rsidRPr="00DD4B7E">
        <w:rPr>
          <w:sz w:val="24"/>
          <w:szCs w:val="24"/>
          <w:lang w:eastAsia="cs-CZ"/>
        </w:rPr>
        <w:t xml:space="preserve">Při otestování aplikace s různými velikostmi matice vyvstal problém při větších rozměrech, který nebyl ze začátku patrný. Neohrabané řešení dříve zmíněného problému s tlačítky matice </w:t>
      </w:r>
      <w:r w:rsidR="003A5DC2" w:rsidRPr="00DD4B7E">
        <w:rPr>
          <w:sz w:val="24"/>
          <w:szCs w:val="24"/>
          <w:lang w:eastAsia="cs-CZ"/>
        </w:rPr>
        <w:t xml:space="preserve">ale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0F38FB02" w:rsidR="003A5DC2" w:rsidRPr="00DD4B7E" w:rsidRDefault="003A5DC2" w:rsidP="00DD4B7E">
      <w:pPr>
        <w:jc w:val="both"/>
        <w:rPr>
          <w:sz w:val="24"/>
          <w:szCs w:val="24"/>
          <w:lang w:eastAsia="cs-CZ"/>
        </w:rPr>
      </w:pPr>
      <w:r w:rsidRPr="00DD4B7E">
        <w:rPr>
          <w:sz w:val="24"/>
          <w:szCs w:val="24"/>
          <w:lang w:eastAsia="cs-CZ"/>
        </w:rPr>
        <w:t>Dalším dodatkem pro herní část bude možnost zvolení několika herních obtížností, které se budou odvíjet od počtu tlačítek v matici. Podle toho dojde i ke změně v hlavní nabídce, ve které se jedno tlačítko pro spuštění změní v několik tlačítek s nabídkou obtížnosti.</w:t>
      </w:r>
    </w:p>
    <w:p w14:paraId="1857F35C" w14:textId="77777777" w:rsidR="009A6F47" w:rsidRDefault="003A5DC2" w:rsidP="009A6F47">
      <w:pPr>
        <w:keepNext/>
        <w:jc w:val="center"/>
      </w:pPr>
      <w:r w:rsidRPr="00DD4B7E">
        <w:rPr>
          <w:noProof/>
        </w:rPr>
        <w:lastRenderedPageBreak/>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2"/>
                    <a:stretch>
                      <a:fillRect/>
                    </a:stretch>
                  </pic:blipFill>
                  <pic:spPr>
                    <a:xfrm>
                      <a:off x="0" y="0"/>
                      <a:ext cx="5760720" cy="3067685"/>
                    </a:xfrm>
                    <a:prstGeom prst="rect">
                      <a:avLst/>
                    </a:prstGeom>
                  </pic:spPr>
                </pic:pic>
              </a:graphicData>
            </a:graphic>
          </wp:inline>
        </w:drawing>
      </w:r>
    </w:p>
    <w:p w14:paraId="2A6BC670" w14:textId="488FB466" w:rsidR="003A5DC2" w:rsidRPr="00DD4B7E" w:rsidRDefault="009A6F47" w:rsidP="009A6F47">
      <w:pPr>
        <w:pStyle w:val="Caption"/>
        <w:rPr>
          <w:sz w:val="24"/>
          <w:szCs w:val="24"/>
          <w:lang w:eastAsia="cs-CZ"/>
        </w:rPr>
      </w:pPr>
      <w:bookmarkStart w:id="63" w:name="_Toc167270959"/>
      <w:r>
        <w:t xml:space="preserve">Obrázek </w:t>
      </w:r>
      <w:r>
        <w:fldChar w:fldCharType="begin"/>
      </w:r>
      <w:r>
        <w:instrText xml:space="preserve"> SEQ Obrázek \* ARABIC </w:instrText>
      </w:r>
      <w:r>
        <w:fldChar w:fldCharType="separate"/>
      </w:r>
      <w:r w:rsidR="00F44780">
        <w:rPr>
          <w:noProof/>
        </w:rPr>
        <w:t>19</w:t>
      </w:r>
      <w:r>
        <w:fldChar w:fldCharType="end"/>
      </w:r>
      <w:r>
        <w:t>: Testování - GameActivity 2</w:t>
      </w:r>
      <w:bookmarkEnd w:id="63"/>
    </w:p>
    <w:p w14:paraId="2D505ECA" w14:textId="36B5FBBA" w:rsidR="00957405" w:rsidRPr="00DD4B7E" w:rsidRDefault="003A5DC2" w:rsidP="00DD4B7E">
      <w:pPr>
        <w:jc w:val="both"/>
        <w:rPr>
          <w:sz w:val="24"/>
          <w:szCs w:val="24"/>
          <w:lang w:eastAsia="cs-CZ"/>
        </w:rPr>
      </w:pPr>
      <w:r w:rsidRPr="00DD4B7E">
        <w:rPr>
          <w:sz w:val="24"/>
          <w:szCs w:val="24"/>
          <w:lang w:eastAsia="cs-CZ"/>
        </w:rPr>
        <w:t xml:space="preserve">Poslední částí aplikace je obrazovka se zobrazením přesnosti. Výpočet přesnosti a taktéž tlačítko pro návrat do menu fungují správně a proto není třeba po technické stránce žádných oprav. Změny budou provedeny </w:t>
      </w:r>
      <w:r w:rsidR="00957405" w:rsidRPr="00DD4B7E">
        <w:rPr>
          <w:sz w:val="24"/>
          <w:szCs w:val="24"/>
          <w:lang w:eastAsia="cs-CZ"/>
        </w:rPr>
        <w:t xml:space="preserve">převážně </w:t>
      </w:r>
      <w:r w:rsidRPr="00DD4B7E">
        <w:rPr>
          <w:sz w:val="24"/>
          <w:szCs w:val="24"/>
          <w:lang w:eastAsia="cs-CZ"/>
        </w:rPr>
        <w:t xml:space="preserve">pouze po estetické stránce, jako je </w:t>
      </w:r>
      <w:r w:rsidR="002852F0" w:rsidRPr="00DD4B7E">
        <w:rPr>
          <w:sz w:val="24"/>
          <w:szCs w:val="24"/>
          <w:lang w:eastAsia="cs-CZ"/>
        </w:rPr>
        <w:t xml:space="preserve">velikost písma a tlačítka. </w:t>
      </w:r>
      <w:r w:rsidR="00957405" w:rsidRPr="00DD4B7E">
        <w:rPr>
          <w:sz w:val="24"/>
          <w:szCs w:val="24"/>
          <w:lang w:eastAsia="cs-CZ"/>
        </w:rPr>
        <w:t>Jediným vylepšením, které vyplní prázdný prostor obrazovky a navíc rozšíří schopnosti měření aplikace bude přidání časovače, který změří časy mezi jednotlivými stisky uživatele a nakonec zobrazí jeho průměrný čas mezi nimi.</w:t>
      </w:r>
    </w:p>
    <w:p w14:paraId="7E4A2134" w14:textId="76DDAF94" w:rsidR="002852F0" w:rsidRPr="00DD4B7E" w:rsidRDefault="002852F0" w:rsidP="00DD4B7E">
      <w:pPr>
        <w:pStyle w:val="Heading1"/>
        <w:jc w:val="both"/>
        <w:rPr>
          <w:rFonts w:ascii="Times New Roman" w:hAnsi="Times New Roman"/>
        </w:rPr>
      </w:pPr>
      <w:bookmarkStart w:id="64" w:name="_Toc167209405"/>
      <w:r w:rsidRPr="00DD4B7E">
        <w:rPr>
          <w:rFonts w:ascii="Times New Roman" w:hAnsi="Times New Roman"/>
        </w:rPr>
        <w:t>Tvorba aplikace 2</w:t>
      </w:r>
      <w:bookmarkEnd w:id="64"/>
    </w:p>
    <w:p w14:paraId="3CC7357C" w14:textId="5E27DE29" w:rsidR="00384962" w:rsidRPr="00DD4B7E" w:rsidRDefault="00384962" w:rsidP="00DD4B7E">
      <w:pPr>
        <w:pStyle w:val="Odstavec"/>
        <w:rPr>
          <w:rFonts w:ascii="Times New Roman" w:hAnsi="Times New Roman"/>
        </w:rPr>
      </w:pPr>
      <w:r w:rsidRPr="00DD4B7E">
        <w:rPr>
          <w:rFonts w:ascii="Times New Roman" w:hAnsi="Times New Roman"/>
        </w:rPr>
        <w:t xml:space="preserve">Poslední kapitola práce se bude věnovat finální formě aplikace, jejímu porovnání s verzí první a řešení problémů zjištěných v předešlé kapitole. Většina změn vycházela z postupného vývoje a testování aplikace a </w:t>
      </w:r>
      <w:r w:rsidR="00454E1E" w:rsidRPr="00DD4B7E">
        <w:rPr>
          <w:rFonts w:ascii="Times New Roman" w:hAnsi="Times New Roman"/>
        </w:rPr>
        <w:t>jejich velká část tedy nebyla popsána v předešlé kapitole.</w:t>
      </w:r>
    </w:p>
    <w:p w14:paraId="49392F7C" w14:textId="2CD5ADAF" w:rsidR="00365AEC" w:rsidRPr="00DD4B7E" w:rsidRDefault="00365AEC" w:rsidP="00DD4B7E">
      <w:pPr>
        <w:pStyle w:val="Odstavec"/>
        <w:rPr>
          <w:rFonts w:ascii="Times New Roman" w:hAnsi="Times New Roman"/>
        </w:rPr>
      </w:pPr>
      <w:r w:rsidRPr="00DD4B7E">
        <w:rPr>
          <w:rFonts w:ascii="Times New Roman" w:hAnsi="Times New Roman"/>
        </w:rPr>
        <w:t xml:space="preserve">Od první verze byla aplikace rozšířena o několik obtížností, které jsou odlišné velikostí matice, dále </w:t>
      </w:r>
      <w:r w:rsidR="001F5242" w:rsidRPr="00DD4B7E">
        <w:rPr>
          <w:rFonts w:ascii="Times New Roman" w:hAnsi="Times New Roman"/>
        </w:rPr>
        <w:t xml:space="preserve">možnost volného zadání počtu pokusů, </w:t>
      </w:r>
      <w:r w:rsidR="006F395D" w:rsidRPr="00DD4B7E">
        <w:rPr>
          <w:rFonts w:ascii="Times New Roman" w:hAnsi="Times New Roman"/>
        </w:rPr>
        <w:t>celkový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a automatické nastavení velikosti tlačítek) a vzhled</w:t>
      </w:r>
      <w:r w:rsidR="002846D9" w:rsidRPr="00DD4B7E">
        <w:rPr>
          <w:rFonts w:ascii="Times New Roman" w:hAnsi="Times New Roman"/>
        </w:rPr>
        <w:t xml:space="preserve"> ostatních aktivit vycházející z přidaných rozšíření.</w:t>
      </w:r>
    </w:p>
    <w:p w14:paraId="44D0859C" w14:textId="172689A8" w:rsidR="00454E1E" w:rsidRPr="00DD4B7E" w:rsidRDefault="00774593" w:rsidP="00DD4B7E">
      <w:pPr>
        <w:pStyle w:val="Odstavec"/>
        <w:rPr>
          <w:rFonts w:ascii="Times New Roman" w:hAnsi="Times New Roman"/>
        </w:rPr>
      </w:pPr>
      <w:r w:rsidRPr="00DD4B7E">
        <w:rPr>
          <w:rFonts w:ascii="Times New Roman" w:hAnsi="Times New Roman"/>
        </w:rPr>
        <w:lastRenderedPageBreak/>
        <w:t>Největší změnou ve finální verzi aplikace je možnost</w:t>
      </w:r>
      <w:r w:rsidR="007B1F66" w:rsidRPr="00DD4B7E">
        <w:rPr>
          <w:rFonts w:ascii="Times New Roman" w:hAnsi="Times New Roman"/>
        </w:rPr>
        <w:t xml:space="preserve"> v menu</w:t>
      </w:r>
      <w:r w:rsidRPr="00DD4B7E">
        <w:rPr>
          <w:rFonts w:ascii="Times New Roman" w:hAnsi="Times New Roman"/>
        </w:rPr>
        <w:t xml:space="preserve"> „zaregistrování“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o jednu aktivitu a </w:t>
      </w:r>
      <w:r w:rsidR="00FF1AB7" w:rsidRPr="00DD4B7E">
        <w:rPr>
          <w:rFonts w:ascii="Times New Roman" w:hAnsi="Times New Roman"/>
        </w:rPr>
        <w:t>tři xml soubory s jejich layoutem.</w:t>
      </w:r>
    </w:p>
    <w:p w14:paraId="58BBD018" w14:textId="30DFE90B" w:rsidR="00D55810" w:rsidRPr="00DD4B7E" w:rsidRDefault="00384962" w:rsidP="00DD4B7E">
      <w:pPr>
        <w:pStyle w:val="Heading2"/>
        <w:jc w:val="both"/>
        <w:rPr>
          <w:rFonts w:ascii="Times New Roman" w:hAnsi="Times New Roman"/>
        </w:rPr>
      </w:pPr>
      <w:bookmarkStart w:id="65" w:name="_Toc167209406"/>
      <w:r w:rsidRPr="00DD4B7E">
        <w:rPr>
          <w:rFonts w:ascii="Times New Roman" w:hAnsi="Times New Roman"/>
        </w:rPr>
        <w:t>activity_main.xml 2</w:t>
      </w:r>
      <w:bookmarkEnd w:id="65"/>
    </w:p>
    <w:p w14:paraId="1AF5E4BD" w14:textId="023B9F13" w:rsidR="0013105E" w:rsidRPr="00DD4B7E" w:rsidRDefault="000659C7" w:rsidP="00DD4B7E">
      <w:pPr>
        <w:jc w:val="both"/>
        <w:rPr>
          <w:sz w:val="24"/>
          <w:szCs w:val="24"/>
          <w:lang w:eastAsia="cs-CZ"/>
        </w:rPr>
      </w:pPr>
      <w:r w:rsidRPr="00DD4B7E">
        <w:rPr>
          <w:sz w:val="24"/>
          <w:szCs w:val="24"/>
          <w:lang w:eastAsia="cs-CZ"/>
        </w:rPr>
        <w:t>Největší změnou je v layoutu menu nahrazení jednoho tlačítka pro spuštění třemi tlačítky</w:t>
      </w:r>
      <w:r w:rsidR="004026F4" w:rsidRPr="00DD4B7E">
        <w:rPr>
          <w:sz w:val="24"/>
          <w:szCs w:val="24"/>
          <w:lang w:eastAsia="cs-CZ"/>
        </w:rPr>
        <w:t xml:space="preserve"> pro různé obtížnosti vnořenými do </w:t>
      </w:r>
      <w:r w:rsidR="004026F4" w:rsidRPr="00DD4B7E">
        <w:rPr>
          <w:i/>
          <w:iCs/>
          <w:sz w:val="24"/>
          <w:szCs w:val="24"/>
          <w:lang w:eastAsia="cs-CZ"/>
        </w:rPr>
        <w:t>Linear layout</w:t>
      </w:r>
      <w:r w:rsidR="004026F4" w:rsidRPr="00DD4B7E">
        <w:rPr>
          <w:sz w:val="24"/>
          <w:szCs w:val="24"/>
          <w:lang w:eastAsia="cs-CZ"/>
        </w:rPr>
        <w:t>, který je řadí vedle sebe.</w:t>
      </w:r>
    </w:p>
    <w:p w14:paraId="258B049A" w14:textId="08BAA7AD" w:rsidR="004026F4" w:rsidRPr="00DD4B7E" w:rsidRDefault="003E4F6F" w:rsidP="00DD4B7E">
      <w:pPr>
        <w:jc w:val="both"/>
        <w:rPr>
          <w:sz w:val="24"/>
          <w:szCs w:val="24"/>
          <w:lang w:eastAsia="cs-CZ"/>
        </w:rPr>
      </w:pPr>
      <w:r w:rsidRPr="00DD4B7E">
        <w:rPr>
          <w:sz w:val="24"/>
          <w:szCs w:val="24"/>
          <w:lang w:eastAsia="cs-CZ"/>
        </w:rPr>
        <w:t xml:space="preserve">Dále byly přidány </w:t>
      </w:r>
      <w:r w:rsidR="002668FD" w:rsidRPr="00DD4B7E">
        <w:rPr>
          <w:sz w:val="24"/>
          <w:szCs w:val="24"/>
          <w:lang w:eastAsia="cs-CZ"/>
        </w:rPr>
        <w:t xml:space="preserve">dva formuláře </w:t>
      </w:r>
      <w:r w:rsidR="002668FD" w:rsidRPr="00DD4B7E">
        <w:rPr>
          <w:i/>
          <w:iCs/>
          <w:sz w:val="24"/>
          <w:szCs w:val="24"/>
          <w:lang w:eastAsia="cs-CZ"/>
        </w:rPr>
        <w:t>EditText</w:t>
      </w:r>
      <w:r w:rsidR="002668FD" w:rsidRPr="00DD4B7E">
        <w:rPr>
          <w:sz w:val="24"/>
          <w:szCs w:val="24"/>
          <w:lang w:eastAsia="cs-CZ"/>
        </w:rPr>
        <w:t xml:space="preserve">, které slouží pro zadání přezdívky uživatele, </w:t>
      </w:r>
      <w:r w:rsidR="00FE4128" w:rsidRPr="00DD4B7E">
        <w:rPr>
          <w:sz w:val="24"/>
          <w:szCs w:val="24"/>
          <w:lang w:eastAsia="cs-CZ"/>
        </w:rPr>
        <w:t>používané dále</w:t>
      </w:r>
      <w:r w:rsidR="002668FD" w:rsidRPr="00DD4B7E">
        <w:rPr>
          <w:sz w:val="24"/>
          <w:szCs w:val="24"/>
          <w:lang w:eastAsia="cs-CZ"/>
        </w:rPr>
        <w:t xml:space="preserve"> pro zapsaní </w:t>
      </w:r>
      <w:r w:rsidR="00FE4128" w:rsidRPr="00DD4B7E">
        <w:rPr>
          <w:sz w:val="24"/>
          <w:szCs w:val="24"/>
          <w:lang w:eastAsia="cs-CZ"/>
        </w:rPr>
        <w:t xml:space="preserve">výsledku pod zadaným jménem, a </w:t>
      </w:r>
      <w:r w:rsidR="00D547D2" w:rsidRPr="00DD4B7E">
        <w:rPr>
          <w:sz w:val="24"/>
          <w:szCs w:val="24"/>
          <w:lang w:eastAsia="cs-CZ"/>
        </w:rPr>
        <w:t>pro volné zadání počtu pokusů ve hře</w:t>
      </w:r>
      <w:r w:rsidR="006F1A7F" w:rsidRPr="00DD4B7E">
        <w:rPr>
          <w:sz w:val="24"/>
          <w:szCs w:val="24"/>
          <w:lang w:eastAsia="cs-CZ"/>
        </w:rPr>
        <w:t xml:space="preserve"> v číselné hodnotě.</w:t>
      </w:r>
    </w:p>
    <w:p w14:paraId="75493A5B" w14:textId="4444603A" w:rsidR="006F1A7F" w:rsidRPr="00DD4B7E" w:rsidRDefault="006F1A7F" w:rsidP="00DD4B7E">
      <w:pPr>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1A1B8F" w:rsidRPr="00DD4B7E">
        <w:rPr>
          <w:i/>
          <w:iCs/>
          <w:sz w:val="24"/>
          <w:szCs w:val="24"/>
          <w:lang w:eastAsia="cs-CZ"/>
        </w:rPr>
        <w:t>LeaderboardActivity.</w:t>
      </w:r>
    </w:p>
    <w:p w14:paraId="581FA90D" w14:textId="65ED8EC0" w:rsidR="001A1B8F" w:rsidRPr="00DD4B7E" w:rsidRDefault="001A1B8F" w:rsidP="00DD4B7E">
      <w:pPr>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v</w:t>
      </w:r>
      <w:r w:rsidR="00D24531" w:rsidRPr="00DD4B7E">
        <w:rPr>
          <w:sz w:val="24"/>
          <w:szCs w:val="24"/>
          <w:lang w:eastAsia="cs-CZ"/>
        </w:rPr>
        <w:t> 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699DF525" w14:textId="4112EDFD" w:rsidR="00384962" w:rsidRPr="00DD4B7E" w:rsidRDefault="00384962" w:rsidP="00DD4B7E">
      <w:pPr>
        <w:pStyle w:val="Heading2"/>
        <w:jc w:val="both"/>
        <w:rPr>
          <w:rFonts w:ascii="Times New Roman" w:hAnsi="Times New Roman"/>
        </w:rPr>
      </w:pPr>
      <w:bookmarkStart w:id="66" w:name="_Toc167209407"/>
      <w:r w:rsidRPr="00DD4B7E">
        <w:rPr>
          <w:rFonts w:ascii="Times New Roman" w:hAnsi="Times New Roman"/>
        </w:rPr>
        <w:t>activity_game.xml 2</w:t>
      </w:r>
      <w:bookmarkEnd w:id="66"/>
    </w:p>
    <w:p w14:paraId="61E961FF" w14:textId="77777777" w:rsidR="002312E8" w:rsidRPr="00DD4B7E" w:rsidRDefault="002312E8" w:rsidP="00DD4B7E">
      <w:pPr>
        <w:jc w:val="both"/>
        <w:rPr>
          <w:sz w:val="24"/>
          <w:szCs w:val="24"/>
          <w:lang w:eastAsia="cs-CZ"/>
        </w:rPr>
      </w:pPr>
      <w:r w:rsidRPr="00DD4B7E">
        <w:rPr>
          <w:sz w:val="24"/>
          <w:szCs w:val="24"/>
          <w:lang w:eastAsia="cs-CZ"/>
        </w:rPr>
        <w:t>Do layoutu activity_game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F44780">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3"/>
                    <a:stretch>
                      <a:fillRect/>
                    </a:stretch>
                  </pic:blipFill>
                  <pic:spPr>
                    <a:xfrm>
                      <a:off x="0" y="0"/>
                      <a:ext cx="4533900" cy="1943100"/>
                    </a:xfrm>
                    <a:prstGeom prst="rect">
                      <a:avLst/>
                    </a:prstGeom>
                  </pic:spPr>
                </pic:pic>
              </a:graphicData>
            </a:graphic>
          </wp:inline>
        </w:drawing>
      </w:r>
    </w:p>
    <w:p w14:paraId="72E9C58D" w14:textId="65395654" w:rsidR="002312E8" w:rsidRPr="00DD4B7E" w:rsidRDefault="00F44780" w:rsidP="00F44780">
      <w:pPr>
        <w:pStyle w:val="Caption"/>
        <w:rPr>
          <w:sz w:val="24"/>
          <w:szCs w:val="24"/>
          <w:lang w:eastAsia="cs-CZ"/>
        </w:rPr>
      </w:pPr>
      <w:bookmarkStart w:id="67" w:name="_Toc167270960"/>
      <w:r>
        <w:t xml:space="preserve">Obrázek </w:t>
      </w:r>
      <w:r>
        <w:fldChar w:fldCharType="begin"/>
      </w:r>
      <w:r>
        <w:instrText xml:space="preserve"> SEQ Obrázek \* ARABIC </w:instrText>
      </w:r>
      <w:r>
        <w:fldChar w:fldCharType="separate"/>
      </w:r>
      <w:r>
        <w:rPr>
          <w:noProof/>
        </w:rPr>
        <w:t>20</w:t>
      </w:r>
      <w:r>
        <w:fldChar w:fldCharType="end"/>
      </w:r>
      <w:r>
        <w:t>: activity_game.xml 2</w:t>
      </w:r>
      <w:bookmarkEnd w:id="67"/>
    </w:p>
    <w:p w14:paraId="2A78BCD7" w14:textId="5CEB4735" w:rsidR="00BB3E92" w:rsidRPr="00DD4B7E" w:rsidRDefault="002312E8" w:rsidP="00DD4B7E">
      <w:pPr>
        <w:jc w:val="both"/>
        <w:rPr>
          <w:sz w:val="24"/>
          <w:szCs w:val="24"/>
          <w:lang w:eastAsia="cs-CZ"/>
        </w:rPr>
      </w:pPr>
      <w:r w:rsidRPr="00DD4B7E">
        <w:rPr>
          <w:sz w:val="24"/>
          <w:szCs w:val="24"/>
          <w:lang w:eastAsia="cs-CZ"/>
        </w:rPr>
        <w:lastRenderedPageBreak/>
        <w:t xml:space="preserve">Mimo to byly změněny </w:t>
      </w:r>
      <w:r w:rsidR="00341A1B" w:rsidRPr="00DD4B7E">
        <w:rPr>
          <w:sz w:val="24"/>
          <w:szCs w:val="24"/>
          <w:lang w:eastAsia="cs-CZ"/>
        </w:rPr>
        <w:t>velikosti textu</w:t>
      </w:r>
      <w:r w:rsidR="0078059E" w:rsidRPr="00DD4B7E">
        <w:rPr>
          <w:sz w:val="24"/>
          <w:szCs w:val="24"/>
          <w:lang w:eastAsia="cs-CZ"/>
        </w:rPr>
        <w:t xml:space="preserve"> a odstranen</w:t>
      </w:r>
      <w:r w:rsidRPr="00DD4B7E">
        <w:rPr>
          <w:sz w:val="24"/>
          <w:szCs w:val="24"/>
          <w:lang w:eastAsia="cs-CZ"/>
        </w:rPr>
        <w:t xml:space="preserve">o </w:t>
      </w:r>
      <w:r w:rsidR="0043186B" w:rsidRPr="00DD4B7E">
        <w:rPr>
          <w:sz w:val="24"/>
          <w:szCs w:val="24"/>
          <w:lang w:eastAsia="cs-CZ"/>
        </w:rPr>
        <w:t>tlačítk</w:t>
      </w:r>
      <w:r w:rsidRPr="00DD4B7E">
        <w:rPr>
          <w:sz w:val="24"/>
          <w:szCs w:val="24"/>
          <w:lang w:eastAsia="cs-CZ"/>
        </w:rPr>
        <w:t>o</w:t>
      </w:r>
      <w:r w:rsidR="0043186B" w:rsidRPr="00DD4B7E">
        <w:rPr>
          <w:sz w:val="24"/>
          <w:szCs w:val="24"/>
          <w:lang w:eastAsia="cs-CZ"/>
        </w:rPr>
        <w:t xml:space="preserve"> pro ukončení hry, které se nyní zobrazuje pouze </w:t>
      </w:r>
      <w:r w:rsidR="000D0A6A" w:rsidRPr="00DD4B7E">
        <w:rPr>
          <w:sz w:val="24"/>
          <w:szCs w:val="24"/>
          <w:lang w:eastAsia="cs-CZ"/>
        </w:rPr>
        <w:t>na konci.</w:t>
      </w:r>
    </w:p>
    <w:p w14:paraId="72F86EFB" w14:textId="5C78A3C6" w:rsidR="00384962" w:rsidRPr="00DD4B7E" w:rsidRDefault="00384962" w:rsidP="00DD4B7E">
      <w:pPr>
        <w:pStyle w:val="Heading2"/>
        <w:jc w:val="both"/>
        <w:rPr>
          <w:rFonts w:ascii="Times New Roman" w:hAnsi="Times New Roman"/>
        </w:rPr>
      </w:pPr>
      <w:bookmarkStart w:id="68" w:name="_Toc167209408"/>
      <w:r w:rsidRPr="00DD4B7E">
        <w:rPr>
          <w:rFonts w:ascii="Times New Roman" w:hAnsi="Times New Roman"/>
        </w:rPr>
        <w:t>MainActivity</w:t>
      </w:r>
      <w:r w:rsidR="00E12D11" w:rsidRPr="00DD4B7E">
        <w:rPr>
          <w:rFonts w:ascii="Times New Roman" w:hAnsi="Times New Roman"/>
        </w:rPr>
        <w:t>.kt</w:t>
      </w:r>
      <w:r w:rsidRPr="00DD4B7E">
        <w:rPr>
          <w:rFonts w:ascii="Times New Roman" w:hAnsi="Times New Roman"/>
        </w:rPr>
        <w:t xml:space="preserve"> 2</w:t>
      </w:r>
      <w:bookmarkEnd w:id="68"/>
    </w:p>
    <w:p w14:paraId="7C17B0E1" w14:textId="77777777" w:rsidR="008E3EE7" w:rsidRPr="00DD4B7E" w:rsidRDefault="004C1D9C" w:rsidP="00DD4B7E">
      <w:pPr>
        <w:jc w:val="both"/>
        <w:rPr>
          <w:sz w:val="24"/>
          <w:szCs w:val="24"/>
          <w:lang w:eastAsia="cs-CZ"/>
        </w:rPr>
      </w:pPr>
      <w:r w:rsidRPr="00DD4B7E">
        <w:rPr>
          <w:sz w:val="24"/>
          <w:szCs w:val="24"/>
          <w:lang w:eastAsia="cs-CZ"/>
        </w:rPr>
        <w:t>V aktivitě pro menu byly provedeny změny</w:t>
      </w:r>
      <w:r w:rsidR="00A55BE2" w:rsidRPr="00DD4B7E">
        <w:rPr>
          <w:sz w:val="24"/>
          <w:szCs w:val="24"/>
          <w:lang w:eastAsia="cs-CZ"/>
        </w:rPr>
        <w:t xml:space="preserve"> spojené s přidanými elementy. </w:t>
      </w:r>
    </w:p>
    <w:p w14:paraId="2D20C094" w14:textId="2EC91733" w:rsidR="00471D33" w:rsidRPr="00DD4B7E" w:rsidRDefault="009D3814" w:rsidP="00DD4B7E">
      <w:pPr>
        <w:jc w:val="both"/>
        <w:rPr>
          <w:sz w:val="24"/>
          <w:szCs w:val="24"/>
          <w:lang w:eastAsia="cs-CZ"/>
        </w:rPr>
      </w:pPr>
      <w:r w:rsidRPr="00DD4B7E">
        <w:rPr>
          <w:sz w:val="24"/>
          <w:szCs w:val="24"/>
          <w:lang w:eastAsia="cs-CZ"/>
        </w:rPr>
        <w:t>K</w:t>
      </w:r>
      <w:r w:rsidR="00EC15F6" w:rsidRPr="00DD4B7E">
        <w:rPr>
          <w:sz w:val="24"/>
          <w:szCs w:val="24"/>
          <w:lang w:eastAsia="cs-CZ"/>
        </w:rPr>
        <w:t> MainActivity by</w:t>
      </w:r>
      <w:r w:rsidRPr="00DD4B7E">
        <w:rPr>
          <w:sz w:val="24"/>
          <w:szCs w:val="24"/>
          <w:lang w:eastAsia="cs-CZ"/>
        </w:rPr>
        <w:t xml:space="preserve">la přidána knihovna </w:t>
      </w:r>
      <w:r w:rsidRPr="00DD4B7E">
        <w:rPr>
          <w:i/>
          <w:iCs/>
          <w:sz w:val="24"/>
          <w:szCs w:val="24"/>
          <w:lang w:eastAsia="cs-CZ"/>
        </w:rPr>
        <w:t>android.widget.EditText</w:t>
      </w:r>
      <w:r w:rsidRPr="00DD4B7E">
        <w:rPr>
          <w:sz w:val="24"/>
          <w:szCs w:val="24"/>
          <w:lang w:eastAsia="cs-CZ"/>
        </w:rPr>
        <w:t>, která aplikaci přidává funkce pro práci s 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v 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a počet pokusů.</w:t>
      </w:r>
    </w:p>
    <w:p w14:paraId="576382DD" w14:textId="77777777" w:rsidR="00F44780" w:rsidRDefault="008E3EE7" w:rsidP="00F44780">
      <w:pPr>
        <w:keepNext/>
        <w:jc w:val="center"/>
      </w:pPr>
      <w:r w:rsidRPr="00DD4B7E">
        <w:rPr>
          <w:noProof/>
          <w:sz w:val="24"/>
          <w:szCs w:val="24"/>
          <w:lang w:eastAsia="cs-CZ"/>
        </w:rPr>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4"/>
                    <a:stretch>
                      <a:fillRect/>
                    </a:stretch>
                  </pic:blipFill>
                  <pic:spPr>
                    <a:xfrm>
                      <a:off x="0" y="0"/>
                      <a:ext cx="5760720" cy="5332095"/>
                    </a:xfrm>
                    <a:prstGeom prst="rect">
                      <a:avLst/>
                    </a:prstGeom>
                  </pic:spPr>
                </pic:pic>
              </a:graphicData>
            </a:graphic>
          </wp:inline>
        </w:drawing>
      </w:r>
    </w:p>
    <w:p w14:paraId="1FA04D8D" w14:textId="7F9E108E" w:rsidR="00F44780" w:rsidRDefault="00F44780" w:rsidP="00F44780">
      <w:pPr>
        <w:pStyle w:val="Caption"/>
      </w:pPr>
      <w:bookmarkStart w:id="69" w:name="_Toc167270961"/>
      <w:r>
        <w:t xml:space="preserve">Obrázek </w:t>
      </w:r>
      <w:r>
        <w:fldChar w:fldCharType="begin"/>
      </w:r>
      <w:r>
        <w:instrText xml:space="preserve"> SEQ Obrázek \* ARABIC </w:instrText>
      </w:r>
      <w:r>
        <w:fldChar w:fldCharType="separate"/>
      </w:r>
      <w:r>
        <w:rPr>
          <w:noProof/>
        </w:rPr>
        <w:t>21</w:t>
      </w:r>
      <w:r>
        <w:fldChar w:fldCharType="end"/>
      </w:r>
      <w:r>
        <w:t>: MainActivity 2 - onCreate</w:t>
      </w:r>
      <w:bookmarkEnd w:id="69"/>
    </w:p>
    <w:p w14:paraId="08E27C39" w14:textId="4DF1FC29" w:rsidR="00BF2BF1" w:rsidRPr="00DD4B7E" w:rsidRDefault="00737C6D" w:rsidP="00F44780">
      <w:pPr>
        <w:jc w:val="center"/>
        <w:rPr>
          <w:sz w:val="24"/>
          <w:szCs w:val="24"/>
          <w:lang w:eastAsia="cs-CZ"/>
        </w:rPr>
      </w:pPr>
      <w:r w:rsidRPr="00DD4B7E">
        <w:rPr>
          <w:sz w:val="24"/>
          <w:szCs w:val="24"/>
          <w:lang w:eastAsia="cs-CZ"/>
        </w:rPr>
        <w:lastRenderedPageBreak/>
        <w:t xml:space="preserve">Místo jednoduchého </w:t>
      </w:r>
      <w:r w:rsidR="00690B09" w:rsidRPr="00DD4B7E">
        <w:rPr>
          <w:sz w:val="24"/>
          <w:szCs w:val="24"/>
          <w:lang w:eastAsia="cs-CZ"/>
        </w:rPr>
        <w:t xml:space="preserve">spuštění hry pomocí </w:t>
      </w:r>
      <w:r w:rsidR="00690B09" w:rsidRPr="00DD4B7E">
        <w:rPr>
          <w:i/>
          <w:iCs/>
          <w:sz w:val="24"/>
          <w:szCs w:val="24"/>
          <w:lang w:eastAsia="cs-CZ"/>
        </w:rPr>
        <w:t>startGame()</w:t>
      </w:r>
      <w:r w:rsidR="00690B09" w:rsidRPr="00DD4B7E">
        <w:rPr>
          <w:sz w:val="24"/>
          <w:szCs w:val="24"/>
          <w:lang w:eastAsia="cs-CZ"/>
        </w:rPr>
        <w:t xml:space="preserve"> nyní máme tři tlačítka s vlastními posluchači, které předávají jednu ze tří hodnot</w:t>
      </w:r>
      <w:r w:rsidR="0085183F" w:rsidRPr="00DD4B7E">
        <w:rPr>
          <w:sz w:val="24"/>
          <w:szCs w:val="24"/>
          <w:lang w:eastAsia="cs-CZ"/>
        </w:rPr>
        <w:t xml:space="preserve"> </w:t>
      </w:r>
      <w:r w:rsidR="0085183F" w:rsidRPr="00DD4B7E">
        <w:rPr>
          <w:i/>
          <w:iCs/>
          <w:sz w:val="24"/>
          <w:szCs w:val="24"/>
          <w:lang w:eastAsia="cs-CZ"/>
        </w:rPr>
        <w:t>matrixSize</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895ED9" w:rsidRPr="00DD4B7E">
        <w:rPr>
          <w:i/>
          <w:iCs/>
          <w:sz w:val="24"/>
          <w:szCs w:val="24"/>
          <w:lang w:eastAsia="cs-CZ"/>
        </w:rPr>
        <w:t>startButtonEasy</w:t>
      </w:r>
      <w:r w:rsidR="00895ED9" w:rsidRPr="00DD4B7E">
        <w:rPr>
          <w:sz w:val="24"/>
          <w:szCs w:val="24"/>
          <w:lang w:eastAsia="cs-CZ"/>
        </w:rPr>
        <w:t xml:space="preserve"> předává hodnotu 3, </w:t>
      </w:r>
      <w:r w:rsidR="00895ED9" w:rsidRPr="00DD4B7E">
        <w:rPr>
          <w:i/>
          <w:iCs/>
          <w:sz w:val="24"/>
          <w:szCs w:val="24"/>
          <w:lang w:eastAsia="cs-CZ"/>
        </w:rPr>
        <w:t xml:space="preserve">startButtonMedium </w:t>
      </w:r>
      <w:r w:rsidR="00895ED9" w:rsidRPr="00DD4B7E">
        <w:rPr>
          <w:sz w:val="24"/>
          <w:szCs w:val="24"/>
          <w:lang w:eastAsia="cs-CZ"/>
        </w:rPr>
        <w:t xml:space="preserve">hodnotu </w:t>
      </w:r>
      <w:r w:rsidR="00DC13F2" w:rsidRPr="00DD4B7E">
        <w:rPr>
          <w:sz w:val="24"/>
          <w:szCs w:val="24"/>
          <w:lang w:eastAsia="cs-CZ"/>
        </w:rPr>
        <w:t xml:space="preserve">10 a </w:t>
      </w:r>
      <w:r w:rsidR="00DC13F2" w:rsidRPr="00DD4B7E">
        <w:rPr>
          <w:i/>
          <w:iCs/>
          <w:sz w:val="24"/>
          <w:szCs w:val="24"/>
          <w:lang w:eastAsia="cs-CZ"/>
        </w:rPr>
        <w:t>startButtonHard</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F44780">
      <w:pPr>
        <w:keepNext/>
        <w:jc w:val="center"/>
      </w:pPr>
      <w:r w:rsidRPr="00DD4B7E">
        <w:rPr>
          <w:noProof/>
          <w:sz w:val="24"/>
          <w:szCs w:val="24"/>
          <w:lang w:eastAsia="cs-CZ"/>
        </w:rPr>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5"/>
                    <a:stretch>
                      <a:fillRect/>
                    </a:stretch>
                  </pic:blipFill>
                  <pic:spPr>
                    <a:xfrm>
                      <a:off x="0" y="0"/>
                      <a:ext cx="5760720" cy="2532380"/>
                    </a:xfrm>
                    <a:prstGeom prst="rect">
                      <a:avLst/>
                    </a:prstGeom>
                  </pic:spPr>
                </pic:pic>
              </a:graphicData>
            </a:graphic>
          </wp:inline>
        </w:drawing>
      </w:r>
    </w:p>
    <w:p w14:paraId="3F23F324" w14:textId="48EF5427" w:rsidR="0085183F" w:rsidRPr="00DD4B7E" w:rsidRDefault="00F44780" w:rsidP="00F44780">
      <w:pPr>
        <w:pStyle w:val="Caption"/>
        <w:rPr>
          <w:sz w:val="24"/>
          <w:szCs w:val="24"/>
          <w:lang w:eastAsia="cs-CZ"/>
        </w:rPr>
      </w:pPr>
      <w:bookmarkStart w:id="70" w:name="_Toc167270962"/>
      <w:r>
        <w:t xml:space="preserve">Obrázek </w:t>
      </w:r>
      <w:r>
        <w:fldChar w:fldCharType="begin"/>
      </w:r>
      <w:r>
        <w:instrText xml:space="preserve"> SEQ Obrázek \* ARABIC </w:instrText>
      </w:r>
      <w:r>
        <w:fldChar w:fldCharType="separate"/>
      </w:r>
      <w:r>
        <w:rPr>
          <w:noProof/>
        </w:rPr>
        <w:t>22</w:t>
      </w:r>
      <w:r>
        <w:fldChar w:fldCharType="end"/>
      </w:r>
      <w:r>
        <w:t>: MainActivity 2 - startGame</w:t>
      </w:r>
      <w:bookmarkEnd w:id="70"/>
    </w:p>
    <w:p w14:paraId="46A76A32" w14:textId="7B14824E" w:rsidR="00C2198A" w:rsidRPr="00DD4B7E" w:rsidRDefault="00C2198A" w:rsidP="00DD4B7E">
      <w:pPr>
        <w:jc w:val="both"/>
        <w:rPr>
          <w:sz w:val="24"/>
          <w:szCs w:val="24"/>
          <w:lang w:eastAsia="cs-CZ"/>
        </w:rPr>
      </w:pPr>
      <w:r w:rsidRPr="00DD4B7E">
        <w:rPr>
          <w:sz w:val="24"/>
          <w:szCs w:val="24"/>
          <w:lang w:eastAsia="cs-CZ"/>
        </w:rPr>
        <w:t xml:space="preserve">Funkce </w:t>
      </w:r>
      <w:r w:rsidR="00C51874" w:rsidRPr="00DD4B7E">
        <w:rPr>
          <w:i/>
          <w:iCs/>
          <w:sz w:val="24"/>
          <w:szCs w:val="24"/>
          <w:lang w:eastAsia="cs-CZ"/>
        </w:rPr>
        <w:t xml:space="preserve">startGame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byla značně obohacena o několik parametrů</w:t>
      </w:r>
      <w:r w:rsidR="00046E80" w:rsidRPr="00DD4B7E">
        <w:rPr>
          <w:sz w:val="24"/>
          <w:szCs w:val="24"/>
          <w:lang w:eastAsia="cs-CZ"/>
        </w:rPr>
        <w:t xml:space="preserve"> předávaných do </w:t>
      </w:r>
      <w:r w:rsidR="00046E80" w:rsidRPr="00DD4B7E">
        <w:rPr>
          <w:i/>
          <w:iCs/>
          <w:sz w:val="24"/>
          <w:szCs w:val="24"/>
          <w:lang w:eastAsia="cs-CZ"/>
        </w:rPr>
        <w:t>GameActivity</w:t>
      </w:r>
      <w:r w:rsidR="00046E80" w:rsidRPr="00DD4B7E">
        <w:rPr>
          <w:sz w:val="24"/>
          <w:szCs w:val="24"/>
          <w:lang w:eastAsia="cs-CZ"/>
        </w:rPr>
        <w:t>. Těmi jsou již zmíněná velikost matice</w:t>
      </w:r>
      <w:r w:rsidR="00A63CF1" w:rsidRPr="00DD4B7E">
        <w:rPr>
          <w:i/>
          <w:iCs/>
          <w:sz w:val="24"/>
          <w:szCs w:val="24"/>
          <w:lang w:eastAsia="cs-CZ"/>
        </w:rPr>
        <w:t xml:space="preserve"> </w:t>
      </w:r>
      <w:r w:rsidR="00E955B7" w:rsidRPr="00DD4B7E">
        <w:rPr>
          <w:i/>
          <w:iCs/>
          <w:sz w:val="24"/>
          <w:szCs w:val="24"/>
          <w:lang w:eastAsia="cs-CZ"/>
        </w:rPr>
        <w:t>MATRIX_SIZE</w:t>
      </w:r>
      <w:r w:rsidR="00046E80" w:rsidRPr="00DD4B7E">
        <w:rPr>
          <w:sz w:val="24"/>
          <w:szCs w:val="24"/>
          <w:lang w:eastAsia="cs-CZ"/>
        </w:rPr>
        <w:t xml:space="preserve">, </w:t>
      </w:r>
      <w:r w:rsidR="00E955B7" w:rsidRPr="00DD4B7E">
        <w:rPr>
          <w:i/>
          <w:iCs/>
          <w:sz w:val="24"/>
          <w:szCs w:val="24"/>
          <w:lang w:eastAsia="cs-CZ"/>
        </w:rPr>
        <w:t>USER_NAME</w:t>
      </w:r>
      <w:r w:rsidR="00A63CF1" w:rsidRPr="00DD4B7E">
        <w:rPr>
          <w:sz w:val="24"/>
          <w:szCs w:val="24"/>
          <w:lang w:eastAsia="cs-CZ"/>
        </w:rPr>
        <w:t xml:space="preserve"> s uloženou přezdívkou uživatele a </w:t>
      </w:r>
      <w:r w:rsidR="00E955B7" w:rsidRPr="00DD4B7E">
        <w:rPr>
          <w:i/>
          <w:iCs/>
          <w:sz w:val="24"/>
          <w:szCs w:val="24"/>
          <w:lang w:eastAsia="cs-CZ"/>
        </w:rPr>
        <w:t>MAX_ATTEMPTS</w:t>
      </w:r>
      <w:r w:rsidR="00E955B7" w:rsidRPr="00DD4B7E">
        <w:rPr>
          <w:sz w:val="24"/>
          <w:szCs w:val="24"/>
          <w:lang w:eastAsia="cs-CZ"/>
        </w:rPr>
        <w:t xml:space="preserve"> s číselnou hodnotou </w:t>
      </w:r>
      <w:r w:rsidR="000A3EAC" w:rsidRPr="00DD4B7E">
        <w:rPr>
          <w:sz w:val="24"/>
          <w:szCs w:val="24"/>
          <w:lang w:eastAsia="cs-CZ"/>
        </w:rPr>
        <w:t>počtu pokusů.</w:t>
      </w:r>
    </w:p>
    <w:p w14:paraId="4881E447" w14:textId="77777777" w:rsidR="00F44780" w:rsidRDefault="00365C1D" w:rsidP="00F44780">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6"/>
                    <a:stretch>
                      <a:fillRect/>
                    </a:stretch>
                  </pic:blipFill>
                  <pic:spPr>
                    <a:xfrm>
                      <a:off x="0" y="0"/>
                      <a:ext cx="5760720" cy="892175"/>
                    </a:xfrm>
                    <a:prstGeom prst="rect">
                      <a:avLst/>
                    </a:prstGeom>
                  </pic:spPr>
                </pic:pic>
              </a:graphicData>
            </a:graphic>
          </wp:inline>
        </w:drawing>
      </w:r>
    </w:p>
    <w:p w14:paraId="0B6DC4DD" w14:textId="3CEC1C09" w:rsidR="00365C1D" w:rsidRPr="00DD4B7E" w:rsidRDefault="00F44780" w:rsidP="00F44780">
      <w:pPr>
        <w:pStyle w:val="Caption"/>
        <w:rPr>
          <w:sz w:val="24"/>
          <w:szCs w:val="24"/>
          <w:lang w:eastAsia="cs-CZ"/>
        </w:rPr>
      </w:pPr>
      <w:bookmarkStart w:id="71" w:name="_Toc167270963"/>
      <w:r>
        <w:t xml:space="preserve">Obrázek </w:t>
      </w:r>
      <w:r>
        <w:fldChar w:fldCharType="begin"/>
      </w:r>
      <w:r>
        <w:instrText xml:space="preserve"> SEQ Obrázek \* ARABIC </w:instrText>
      </w:r>
      <w:r>
        <w:fldChar w:fldCharType="separate"/>
      </w:r>
      <w:r>
        <w:rPr>
          <w:noProof/>
        </w:rPr>
        <w:t>23</w:t>
      </w:r>
      <w:r>
        <w:fldChar w:fldCharType="end"/>
      </w:r>
      <w:r>
        <w:t>: MainActivity 2 - openLeaderboard</w:t>
      </w:r>
      <w:bookmarkEnd w:id="71"/>
    </w:p>
    <w:p w14:paraId="14A938EC" w14:textId="39191941" w:rsidR="00277576" w:rsidRPr="00DD4B7E" w:rsidRDefault="00277576" w:rsidP="00DD4B7E">
      <w:pPr>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3F9DD16C" w14:textId="77777777" w:rsidR="0078756D" w:rsidRPr="00DD4B7E" w:rsidRDefault="0078756D" w:rsidP="00DD4B7E">
      <w:pPr>
        <w:jc w:val="both"/>
        <w:rPr>
          <w:lang w:eastAsia="cs-CZ"/>
        </w:rPr>
      </w:pPr>
    </w:p>
    <w:p w14:paraId="0ED3186A" w14:textId="5F828AA5" w:rsidR="00384962" w:rsidRPr="00DD4B7E" w:rsidRDefault="00384962" w:rsidP="00DD4B7E">
      <w:pPr>
        <w:pStyle w:val="Heading2"/>
        <w:jc w:val="both"/>
        <w:rPr>
          <w:rFonts w:ascii="Times New Roman" w:hAnsi="Times New Roman"/>
        </w:rPr>
      </w:pPr>
      <w:bookmarkStart w:id="72" w:name="_Toc167209409"/>
      <w:r w:rsidRPr="00DD4B7E">
        <w:rPr>
          <w:rFonts w:ascii="Times New Roman" w:hAnsi="Times New Roman"/>
        </w:rPr>
        <w:lastRenderedPageBreak/>
        <w:t>GameActivity</w:t>
      </w:r>
      <w:r w:rsidR="00E12D11" w:rsidRPr="00DD4B7E">
        <w:rPr>
          <w:rFonts w:ascii="Times New Roman" w:hAnsi="Times New Roman"/>
        </w:rPr>
        <w:t>.kt</w:t>
      </w:r>
      <w:r w:rsidRPr="00DD4B7E">
        <w:rPr>
          <w:rFonts w:ascii="Times New Roman" w:hAnsi="Times New Roman"/>
        </w:rPr>
        <w:t xml:space="preserve"> 2</w:t>
      </w:r>
      <w:bookmarkEnd w:id="72"/>
    </w:p>
    <w:p w14:paraId="300101FE" w14:textId="2B42A7F5" w:rsidR="00715154" w:rsidRPr="00DD4B7E" w:rsidRDefault="00472B0F" w:rsidP="00DD4B7E">
      <w:pPr>
        <w:jc w:val="both"/>
        <w:rPr>
          <w:sz w:val="24"/>
          <w:szCs w:val="24"/>
          <w:lang w:eastAsia="cs-CZ"/>
        </w:rPr>
      </w:pPr>
      <w:r w:rsidRPr="00DD4B7E">
        <w:rPr>
          <w:sz w:val="24"/>
          <w:szCs w:val="24"/>
          <w:lang w:eastAsia="cs-CZ"/>
        </w:rPr>
        <w:t xml:space="preserve">V současné verzi </w:t>
      </w:r>
      <w:r w:rsidRPr="00DD4B7E">
        <w:rPr>
          <w:i/>
          <w:iCs/>
          <w:sz w:val="24"/>
          <w:szCs w:val="24"/>
          <w:lang w:eastAsia="cs-CZ"/>
        </w:rPr>
        <w:t>GameActivity</w:t>
      </w:r>
      <w:r w:rsidRPr="00DD4B7E">
        <w:rPr>
          <w:sz w:val="24"/>
          <w:szCs w:val="24"/>
          <w:lang w:eastAsia="cs-CZ"/>
        </w:rPr>
        <w:t xml:space="preserve"> bylo přidáno několik knihoven pro rozšíření funkcí aplikace:</w:t>
      </w:r>
    </w:p>
    <w:p w14:paraId="1982A96F" w14:textId="0EAF571A" w:rsidR="00472B0F" w:rsidRPr="00DD4B7E" w:rsidRDefault="0078339C" w:rsidP="00DD4B7E">
      <w:pPr>
        <w:pStyle w:val="ListParagraph"/>
        <w:numPr>
          <w:ilvl w:val="0"/>
          <w:numId w:val="23"/>
        </w:numPr>
        <w:jc w:val="both"/>
        <w:rPr>
          <w:szCs w:val="24"/>
          <w:lang w:eastAsia="cs-CZ"/>
        </w:rPr>
      </w:pPr>
      <w:r w:rsidRPr="00DD4B7E">
        <w:rPr>
          <w:szCs w:val="24"/>
          <w:lang w:eastAsia="cs-CZ"/>
        </w:rPr>
        <w:t>android.content.Context</w:t>
      </w:r>
      <w:r w:rsidR="005B1CDD" w:rsidRPr="00DD4B7E">
        <w:rPr>
          <w:szCs w:val="24"/>
          <w:lang w:eastAsia="cs-CZ"/>
        </w:rPr>
        <w:t xml:space="preserve">: </w:t>
      </w:r>
      <w:r w:rsidR="00B11436" w:rsidRPr="00DD4B7E">
        <w:rPr>
          <w:szCs w:val="24"/>
          <w:lang w:eastAsia="cs-CZ"/>
        </w:rPr>
        <w:t xml:space="preserve">Obecně slouží </w:t>
      </w:r>
      <w:r w:rsidR="00513DBD" w:rsidRPr="00DD4B7E">
        <w:rPr>
          <w:szCs w:val="24"/>
          <w:lang w:eastAsia="cs-CZ"/>
        </w:rPr>
        <w:t>k poskytování přístupu k systémovým informacím a prostředkům aplikac</w:t>
      </w:r>
      <w:r w:rsidR="009843BD" w:rsidRPr="00DD4B7E">
        <w:rPr>
          <w:szCs w:val="24"/>
          <w:lang w:eastAsia="cs-CZ"/>
        </w:rPr>
        <w:t xml:space="preserve">e. </w:t>
      </w:r>
      <w:r w:rsidR="0010179D" w:rsidRPr="00DD4B7E">
        <w:rPr>
          <w:szCs w:val="24"/>
          <w:lang w:eastAsia="cs-CZ"/>
        </w:rPr>
        <w:t>V této třídě poskytuje přístup k</w:t>
      </w:r>
      <w:r w:rsidR="00DD4024" w:rsidRPr="00DD4B7E">
        <w:rPr>
          <w:szCs w:val="24"/>
          <w:lang w:eastAsia="cs-CZ"/>
        </w:rPr>
        <w:t> </w:t>
      </w:r>
      <w:r w:rsidR="0010179D" w:rsidRPr="00DD4B7E">
        <w:rPr>
          <w:szCs w:val="24"/>
          <w:lang w:eastAsia="cs-CZ"/>
        </w:rPr>
        <w:t>zdrojům</w:t>
      </w:r>
      <w:r w:rsidR="00DD4024" w:rsidRPr="00DD4B7E">
        <w:rPr>
          <w:szCs w:val="24"/>
          <w:lang w:eastAsia="cs-CZ"/>
        </w:rPr>
        <w:t>, jako jsou rozměry displeje</w:t>
      </w:r>
      <w:r w:rsidR="00F556F0" w:rsidRPr="00DD4B7E">
        <w:rPr>
          <w:szCs w:val="24"/>
          <w:lang w:eastAsia="cs-CZ"/>
        </w:rPr>
        <w:t xml:space="preserve">, umožňuje spouštění nových instancí </w:t>
      </w:r>
      <w:r w:rsidR="00F556F0" w:rsidRPr="00DD4B7E">
        <w:rPr>
          <w:i/>
          <w:iCs/>
          <w:szCs w:val="24"/>
          <w:lang w:eastAsia="cs-CZ"/>
        </w:rPr>
        <w:t>Intent</w:t>
      </w:r>
      <w:r w:rsidR="000C2EB2" w:rsidRPr="00DD4B7E">
        <w:rPr>
          <w:szCs w:val="24"/>
          <w:lang w:eastAsia="cs-CZ"/>
        </w:rPr>
        <w:t xml:space="preserve"> a je také využita v metodě pro ukládání výsledků do souboru.</w:t>
      </w:r>
    </w:p>
    <w:p w14:paraId="4CF53C27" w14:textId="672E7B82" w:rsidR="000C2EB2" w:rsidRPr="00DD4B7E" w:rsidRDefault="00EC57E6" w:rsidP="00DD4B7E">
      <w:pPr>
        <w:pStyle w:val="ListParagraph"/>
        <w:numPr>
          <w:ilvl w:val="0"/>
          <w:numId w:val="23"/>
        </w:numPr>
        <w:jc w:val="both"/>
        <w:rPr>
          <w:szCs w:val="24"/>
          <w:lang w:eastAsia="cs-CZ"/>
        </w:rPr>
      </w:pPr>
      <w:r w:rsidRPr="00DD4B7E">
        <w:rPr>
          <w:szCs w:val="24"/>
          <w:lang w:eastAsia="cs-CZ"/>
        </w:rPr>
        <w:t xml:space="preserve">android.graphics.Color: </w:t>
      </w:r>
      <w:r w:rsidR="000D3B02" w:rsidRPr="00DD4B7E">
        <w:rPr>
          <w:szCs w:val="24"/>
          <w:lang w:eastAsia="cs-CZ"/>
        </w:rPr>
        <w:t>Použita k manipulaci s barvami, konkrétně k nastavení barvy pozadí tlačítek.</w:t>
      </w:r>
    </w:p>
    <w:p w14:paraId="5D9CBC1F" w14:textId="18AD10FC" w:rsidR="000D3B02" w:rsidRPr="00DD4B7E" w:rsidRDefault="00E148D5" w:rsidP="00DD4B7E">
      <w:pPr>
        <w:pStyle w:val="ListParagraph"/>
        <w:numPr>
          <w:ilvl w:val="0"/>
          <w:numId w:val="23"/>
        </w:numPr>
        <w:jc w:val="both"/>
        <w:rPr>
          <w:szCs w:val="24"/>
          <w:lang w:eastAsia="cs-CZ"/>
        </w:rPr>
      </w:pPr>
      <w:r w:rsidRPr="00DD4B7E">
        <w:rPr>
          <w:szCs w:val="24"/>
          <w:lang w:eastAsia="cs-CZ"/>
        </w:rPr>
        <w:t>android.os.SystemClock: Knihovna poskytující metody pro práci s časem a hodinami</w:t>
      </w:r>
      <w:r w:rsidR="00B2336B" w:rsidRPr="00DD4B7E">
        <w:rPr>
          <w:szCs w:val="24"/>
          <w:lang w:eastAsia="cs-CZ"/>
        </w:rPr>
        <w:t>. Umožňuje nám měření měření času mezi kliknutími, z kterého je následně uživateli vypočítáná jeho průměrná r</w:t>
      </w:r>
      <w:r w:rsidR="002365CE" w:rsidRPr="00DD4B7E">
        <w:rPr>
          <w:szCs w:val="24"/>
          <w:lang w:eastAsia="cs-CZ"/>
        </w:rPr>
        <w:t>eakční rychlost.</w:t>
      </w:r>
    </w:p>
    <w:p w14:paraId="123F6602" w14:textId="106D5B05" w:rsidR="002365CE" w:rsidRPr="00DD4B7E" w:rsidRDefault="00CA6F93" w:rsidP="00DD4B7E">
      <w:pPr>
        <w:pStyle w:val="ListParagraph"/>
        <w:numPr>
          <w:ilvl w:val="0"/>
          <w:numId w:val="23"/>
        </w:numPr>
        <w:jc w:val="both"/>
        <w:rPr>
          <w:szCs w:val="24"/>
          <w:lang w:eastAsia="cs-CZ"/>
        </w:rPr>
      </w:pPr>
      <w:r w:rsidRPr="00DD4B7E">
        <w:rPr>
          <w:szCs w:val="24"/>
          <w:lang w:eastAsia="cs-CZ"/>
        </w:rPr>
        <w:t>java</w:t>
      </w:r>
      <w:r w:rsidR="002365CE" w:rsidRPr="00DD4B7E">
        <w:rPr>
          <w:szCs w:val="24"/>
          <w:lang w:eastAsia="cs-CZ"/>
        </w:rPr>
        <w:t>.io.*:</w:t>
      </w:r>
      <w:r w:rsidR="008D2612" w:rsidRPr="00DD4B7E">
        <w:rPr>
          <w:szCs w:val="24"/>
          <w:lang w:eastAsia="cs-CZ"/>
        </w:rPr>
        <w:t xml:space="preserve"> Zahrnuje několik knihoven (hvězdička značí všechny knihovny pod </w:t>
      </w:r>
      <w:r w:rsidRPr="00DD4B7E">
        <w:rPr>
          <w:szCs w:val="24"/>
          <w:lang w:eastAsia="cs-CZ"/>
        </w:rPr>
        <w:t>java</w:t>
      </w:r>
      <w:r w:rsidR="008D2612" w:rsidRPr="00DD4B7E">
        <w:rPr>
          <w:szCs w:val="24"/>
          <w:lang w:eastAsia="cs-CZ"/>
        </w:rPr>
        <w:t>.io)</w:t>
      </w:r>
      <w:r w:rsidR="00FD2E5B" w:rsidRPr="00DD4B7E">
        <w:rPr>
          <w:szCs w:val="24"/>
          <w:lang w:eastAsia="cs-CZ"/>
        </w:rPr>
        <w:t xml:space="preserve"> s nástroji pro práci s vstupem  výstupem v</w:t>
      </w:r>
      <w:r w:rsidRPr="00DD4B7E">
        <w:rPr>
          <w:szCs w:val="24"/>
          <w:lang w:eastAsia="cs-CZ"/>
        </w:rPr>
        <w:t> </w:t>
      </w:r>
      <w:r w:rsidR="00FD2E5B" w:rsidRPr="00DD4B7E">
        <w:rPr>
          <w:szCs w:val="24"/>
          <w:lang w:eastAsia="cs-CZ"/>
        </w:rPr>
        <w:t>jazyce</w:t>
      </w:r>
      <w:r w:rsidRPr="00DD4B7E">
        <w:rPr>
          <w:szCs w:val="24"/>
          <w:lang w:eastAsia="cs-CZ"/>
        </w:rPr>
        <w:t xml:space="preserve"> Java (Kotlin). </w:t>
      </w:r>
      <w:r w:rsidR="004160AE" w:rsidRPr="00DD4B7E">
        <w:rPr>
          <w:szCs w:val="24"/>
          <w:lang w:eastAsia="cs-CZ"/>
        </w:rPr>
        <w:t>Opět nám pomáhá při práci se soubory a zapisování do nich.</w:t>
      </w:r>
    </w:p>
    <w:p w14:paraId="2A75766A" w14:textId="0B302623" w:rsidR="002312E8" w:rsidRPr="00DD4B7E" w:rsidRDefault="002312E8" w:rsidP="00DD4B7E">
      <w:pPr>
        <w:pStyle w:val="ListParagraph"/>
        <w:numPr>
          <w:ilvl w:val="0"/>
          <w:numId w:val="23"/>
        </w:numPr>
        <w:jc w:val="both"/>
        <w:rPr>
          <w:szCs w:val="24"/>
          <w:lang w:eastAsia="cs-CZ"/>
        </w:rPr>
      </w:pPr>
      <w:r w:rsidRPr="00DD4B7E">
        <w:rPr>
          <w:szCs w:val="24"/>
          <w:lang w:eastAsia="cs-CZ"/>
        </w:rPr>
        <w:t>com.github.mikephil.charting: Série několika tříd z knihovny MPAndroidChart, které poskytují komponenty pro kreslení grafů.</w:t>
      </w:r>
    </w:p>
    <w:p w14:paraId="74045555" w14:textId="2A54CB8E" w:rsidR="004160AE" w:rsidRPr="00DD4B7E" w:rsidRDefault="00FE7B1B" w:rsidP="00DD4B7E">
      <w:pPr>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a </w:t>
      </w:r>
      <w:r w:rsidR="00F96720" w:rsidRPr="00DD4B7E">
        <w:rPr>
          <w:sz w:val="24"/>
          <w:szCs w:val="24"/>
          <w:lang w:eastAsia="cs-CZ"/>
        </w:rPr>
        <w:t xml:space="preserve">vylepšení v poslední verzi </w:t>
      </w:r>
      <w:r w:rsidR="00F96720" w:rsidRPr="00DD4B7E">
        <w:rPr>
          <w:i/>
          <w:iCs/>
          <w:sz w:val="24"/>
          <w:szCs w:val="24"/>
          <w:lang w:eastAsia="cs-CZ"/>
        </w:rPr>
        <w:t>GameActivity</w:t>
      </w:r>
      <w:r w:rsidR="00F96720" w:rsidRPr="00DD4B7E">
        <w:rPr>
          <w:sz w:val="24"/>
          <w:szCs w:val="24"/>
          <w:lang w:eastAsia="cs-CZ"/>
        </w:rPr>
        <w:t>.</w:t>
      </w:r>
    </w:p>
    <w:p w14:paraId="4FB3CB9C" w14:textId="003CC7C7" w:rsidR="00F96720" w:rsidRPr="00DD4B7E" w:rsidRDefault="00F8728A" w:rsidP="00DD4B7E">
      <w:pPr>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474F3A" w:rsidRPr="00DD4B7E">
        <w:rPr>
          <w:i/>
          <w:iCs/>
          <w:sz w:val="24"/>
          <w:szCs w:val="24"/>
          <w:lang w:eastAsia="cs-CZ"/>
        </w:rPr>
        <w:t>MATRIX_SIZE</w:t>
      </w:r>
      <w:r w:rsidR="00474F3A" w:rsidRPr="00DD4B7E">
        <w:rPr>
          <w:sz w:val="24"/>
          <w:szCs w:val="24"/>
          <w:lang w:eastAsia="cs-CZ"/>
        </w:rPr>
        <w:t xml:space="preserve"> na začátku kódu je nyní posílaná</w:t>
      </w:r>
      <w:r w:rsidR="003D5065" w:rsidRPr="00DD4B7E">
        <w:rPr>
          <w:sz w:val="24"/>
          <w:szCs w:val="24"/>
          <w:lang w:eastAsia="cs-CZ"/>
        </w:rPr>
        <w:t xml:space="preserve"> z </w:t>
      </w:r>
      <w:r w:rsidR="003D5065" w:rsidRPr="00DD4B7E">
        <w:rPr>
          <w:i/>
          <w:iCs/>
          <w:sz w:val="24"/>
          <w:szCs w:val="24"/>
          <w:lang w:eastAsia="cs-CZ"/>
        </w:rPr>
        <w:t>MainActivity</w:t>
      </w:r>
      <w:r w:rsidR="003D5065" w:rsidRPr="00DD4B7E">
        <w:rPr>
          <w:sz w:val="24"/>
          <w:szCs w:val="24"/>
          <w:lang w:eastAsia="cs-CZ"/>
        </w:rPr>
        <w:t xml:space="preserve">. </w:t>
      </w:r>
      <w:r w:rsidR="00B30E64" w:rsidRPr="00DD4B7E">
        <w:rPr>
          <w:sz w:val="24"/>
          <w:szCs w:val="24"/>
          <w:lang w:eastAsia="cs-CZ"/>
        </w:rPr>
        <w:t xml:space="preserve">Proměnné </w:t>
      </w:r>
      <w:r w:rsidR="00B30E64" w:rsidRPr="00DD4B7E">
        <w:rPr>
          <w:i/>
          <w:iCs/>
          <w:sz w:val="24"/>
          <w:szCs w:val="24"/>
          <w:lang w:eastAsia="cs-CZ"/>
        </w:rPr>
        <w:t>litButtonRow</w:t>
      </w:r>
      <w:r w:rsidR="00B30E64" w:rsidRPr="00DD4B7E">
        <w:rPr>
          <w:sz w:val="24"/>
          <w:szCs w:val="24"/>
          <w:lang w:eastAsia="cs-CZ"/>
        </w:rPr>
        <w:t xml:space="preserve"> a </w:t>
      </w:r>
      <w:r w:rsidR="00B30E64" w:rsidRPr="00DD4B7E">
        <w:rPr>
          <w:i/>
          <w:iCs/>
          <w:sz w:val="24"/>
          <w:szCs w:val="24"/>
          <w:lang w:eastAsia="cs-CZ"/>
        </w:rPr>
        <w:t>litButtonCol</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7440DC" w:rsidRPr="00DD4B7E">
        <w:rPr>
          <w:i/>
          <w:iCs/>
          <w:sz w:val="24"/>
          <w:szCs w:val="24"/>
          <w:lang w:eastAsia="cs-CZ"/>
        </w:rPr>
        <w:t>litButton</w:t>
      </w:r>
      <w:r w:rsidR="00754EF4" w:rsidRPr="00DD4B7E">
        <w:rPr>
          <w:sz w:val="24"/>
          <w:szCs w:val="24"/>
          <w:lang w:eastAsia="cs-CZ"/>
        </w:rPr>
        <w:t xml:space="preserve"> k 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B94ACE" w:rsidRPr="00DD4B7E">
        <w:rPr>
          <w:i/>
          <w:iCs/>
          <w:sz w:val="24"/>
          <w:szCs w:val="24"/>
          <w:lang w:eastAsia="cs-CZ"/>
        </w:rPr>
        <w:t xml:space="preserve">maxAttempts </w:t>
      </w:r>
      <w:r w:rsidR="00B94ACE" w:rsidRPr="00DD4B7E">
        <w:rPr>
          <w:sz w:val="24"/>
          <w:szCs w:val="24"/>
          <w:lang w:eastAsia="cs-CZ"/>
        </w:rPr>
        <w:t xml:space="preserve">a </w:t>
      </w:r>
      <w:r w:rsidR="00B94ACE" w:rsidRPr="00DD4B7E">
        <w:rPr>
          <w:i/>
          <w:iCs/>
          <w:sz w:val="24"/>
          <w:szCs w:val="24"/>
          <w:lang w:eastAsia="cs-CZ"/>
        </w:rPr>
        <w:t>userName</w:t>
      </w:r>
      <w:r w:rsidR="00B94ACE" w:rsidRPr="00DD4B7E">
        <w:rPr>
          <w:sz w:val="24"/>
          <w:szCs w:val="24"/>
          <w:lang w:eastAsia="cs-CZ"/>
        </w:rPr>
        <w:t xml:space="preserve"> pro uchování </w:t>
      </w:r>
      <w:r w:rsidR="00852ECC" w:rsidRPr="00DD4B7E">
        <w:rPr>
          <w:sz w:val="24"/>
          <w:szCs w:val="24"/>
          <w:lang w:eastAsia="cs-CZ"/>
        </w:rPr>
        <w:t xml:space="preserve">hodnot pokusů a uživatelského jména a hodnoty </w:t>
      </w:r>
      <w:r w:rsidR="00D21F73" w:rsidRPr="00DD4B7E">
        <w:rPr>
          <w:i/>
          <w:iCs/>
          <w:sz w:val="24"/>
          <w:szCs w:val="24"/>
          <w:lang w:eastAsia="cs-CZ"/>
        </w:rPr>
        <w:t>startTime</w:t>
      </w:r>
      <w:r w:rsidR="00D21F73" w:rsidRPr="00DD4B7E">
        <w:rPr>
          <w:sz w:val="24"/>
          <w:szCs w:val="24"/>
          <w:lang w:eastAsia="cs-CZ"/>
        </w:rPr>
        <w:t xml:space="preserve">, </w:t>
      </w:r>
      <w:r w:rsidR="00D21F73" w:rsidRPr="00DD4B7E">
        <w:rPr>
          <w:i/>
          <w:iCs/>
          <w:sz w:val="24"/>
          <w:szCs w:val="24"/>
          <w:lang w:eastAsia="cs-CZ"/>
        </w:rPr>
        <w:t xml:space="preserve">totalTime </w:t>
      </w:r>
      <w:r w:rsidR="00D21F73" w:rsidRPr="00DD4B7E">
        <w:rPr>
          <w:sz w:val="24"/>
          <w:szCs w:val="24"/>
          <w:lang w:eastAsia="cs-CZ"/>
        </w:rPr>
        <w:t xml:space="preserve">a </w:t>
      </w:r>
      <w:r w:rsidR="00D21F73" w:rsidRPr="00DD4B7E">
        <w:rPr>
          <w:i/>
          <w:iCs/>
          <w:sz w:val="24"/>
          <w:szCs w:val="24"/>
          <w:lang w:eastAsia="cs-CZ"/>
        </w:rPr>
        <w:t>clickCount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2312E8" w:rsidRPr="00DD4B7E">
        <w:rPr>
          <w:i/>
          <w:iCs/>
          <w:sz w:val="24"/>
          <w:szCs w:val="24"/>
          <w:lang w:eastAsia="cs-CZ"/>
        </w:rPr>
        <w:t>clickTimes</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F44780">
      <w:pPr>
        <w:keepNext/>
        <w:jc w:val="center"/>
      </w:pPr>
      <w:r w:rsidRPr="00DD4B7E">
        <w:rPr>
          <w:noProof/>
          <w:sz w:val="24"/>
          <w:szCs w:val="24"/>
          <w:lang w:eastAsia="cs-CZ"/>
        </w:rPr>
        <w:lastRenderedPageBreak/>
        <w:drawing>
          <wp:inline distT="0" distB="0" distL="0" distR="0" wp14:anchorId="652F3B13" wp14:editId="3093F3D3">
            <wp:extent cx="5760720" cy="497395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7"/>
                    <a:stretch>
                      <a:fillRect/>
                    </a:stretch>
                  </pic:blipFill>
                  <pic:spPr>
                    <a:xfrm>
                      <a:off x="0" y="0"/>
                      <a:ext cx="5760720" cy="4973955"/>
                    </a:xfrm>
                    <a:prstGeom prst="rect">
                      <a:avLst/>
                    </a:prstGeom>
                  </pic:spPr>
                </pic:pic>
              </a:graphicData>
            </a:graphic>
          </wp:inline>
        </w:drawing>
      </w:r>
    </w:p>
    <w:p w14:paraId="3B039AD0" w14:textId="63733B33" w:rsidR="0063702D" w:rsidRPr="00DD4B7E" w:rsidRDefault="00F44780" w:rsidP="00F44780">
      <w:pPr>
        <w:pStyle w:val="Caption"/>
        <w:rPr>
          <w:sz w:val="24"/>
          <w:szCs w:val="24"/>
          <w:lang w:eastAsia="cs-CZ"/>
        </w:rPr>
      </w:pPr>
      <w:bookmarkStart w:id="73" w:name="_Toc167270964"/>
      <w:r>
        <w:t xml:space="preserve">Obrázek </w:t>
      </w:r>
      <w:r>
        <w:fldChar w:fldCharType="begin"/>
      </w:r>
      <w:r>
        <w:instrText xml:space="preserve"> SEQ Obrázek \* ARABIC </w:instrText>
      </w:r>
      <w:r>
        <w:fldChar w:fldCharType="separate"/>
      </w:r>
      <w:r>
        <w:rPr>
          <w:noProof/>
        </w:rPr>
        <w:t>24</w:t>
      </w:r>
      <w:r>
        <w:fldChar w:fldCharType="end"/>
      </w:r>
      <w:r>
        <w:t>: GameActivity 2 - onCreate</w:t>
      </w:r>
      <w:bookmarkEnd w:id="73"/>
    </w:p>
    <w:p w14:paraId="2757D31C" w14:textId="57FCFD6D" w:rsidR="00E0397F" w:rsidRPr="00DD4B7E" w:rsidRDefault="00E0397F" w:rsidP="00DD4B7E">
      <w:pPr>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745727" w:rsidRPr="00DD4B7E">
        <w:rPr>
          <w:i/>
          <w:iCs/>
          <w:sz w:val="24"/>
          <w:szCs w:val="24"/>
          <w:lang w:eastAsia="cs-CZ"/>
        </w:rPr>
        <w:t>onCreate</w:t>
      </w:r>
      <w:r w:rsidR="00745727" w:rsidRPr="00DD4B7E">
        <w:rPr>
          <w:sz w:val="24"/>
          <w:szCs w:val="24"/>
          <w:lang w:eastAsia="cs-CZ"/>
        </w:rPr>
        <w:t xml:space="preserve"> získává z </w:t>
      </w:r>
      <w:r w:rsidR="00745727" w:rsidRPr="00DD4B7E">
        <w:rPr>
          <w:i/>
          <w:iCs/>
          <w:sz w:val="24"/>
          <w:szCs w:val="24"/>
          <w:lang w:eastAsia="cs-CZ"/>
        </w:rPr>
        <w:t>MainActivity</w:t>
      </w:r>
      <w:r w:rsidR="00745727" w:rsidRPr="00DD4B7E">
        <w:rPr>
          <w:sz w:val="24"/>
          <w:szCs w:val="24"/>
          <w:lang w:eastAsia="cs-CZ"/>
        </w:rPr>
        <w:t xml:space="preserve"> </w:t>
      </w:r>
      <w:r w:rsidR="009F42CB" w:rsidRPr="00DD4B7E">
        <w:rPr>
          <w:sz w:val="24"/>
          <w:szCs w:val="24"/>
          <w:lang w:eastAsia="cs-CZ"/>
        </w:rPr>
        <w:t xml:space="preserve">hodnoty </w:t>
      </w:r>
      <w:r w:rsidR="00A15E1D" w:rsidRPr="00DD4B7E">
        <w:rPr>
          <w:i/>
          <w:iCs/>
          <w:sz w:val="24"/>
          <w:szCs w:val="24"/>
          <w:lang w:eastAsia="cs-CZ"/>
        </w:rPr>
        <w:t xml:space="preserve">USER_NAME, MATRIX_SIZE </w:t>
      </w:r>
      <w:r w:rsidR="00A15E1D" w:rsidRPr="00DD4B7E">
        <w:rPr>
          <w:sz w:val="24"/>
          <w:szCs w:val="24"/>
          <w:lang w:eastAsia="cs-CZ"/>
        </w:rPr>
        <w:t>a</w:t>
      </w:r>
      <w:r w:rsidR="00A15E1D" w:rsidRPr="00DD4B7E">
        <w:rPr>
          <w:i/>
          <w:iCs/>
          <w:sz w:val="24"/>
          <w:szCs w:val="24"/>
          <w:lang w:eastAsia="cs-CZ"/>
        </w:rPr>
        <w:t xml:space="preserve"> MAX_ATTEMPTS</w:t>
      </w:r>
      <w:r w:rsidR="009F42CB" w:rsidRPr="00DD4B7E">
        <w:rPr>
          <w:sz w:val="24"/>
          <w:szCs w:val="24"/>
          <w:lang w:eastAsia="cs-CZ"/>
        </w:rPr>
        <w:t>, které si ukládá do dříve nadefinovaných proměnných.</w:t>
      </w:r>
    </w:p>
    <w:p w14:paraId="69E0C990" w14:textId="08CFA535" w:rsidR="009F42CB" w:rsidRPr="00DD4B7E" w:rsidRDefault="00C92C9B" w:rsidP="00DD4B7E">
      <w:pPr>
        <w:jc w:val="both"/>
        <w:rPr>
          <w:sz w:val="24"/>
          <w:szCs w:val="24"/>
          <w:lang w:eastAsia="cs-CZ"/>
        </w:rPr>
      </w:pPr>
      <w:r w:rsidRPr="00DD4B7E">
        <w:rPr>
          <w:sz w:val="24"/>
          <w:szCs w:val="24"/>
          <w:lang w:eastAsia="cs-CZ"/>
        </w:rPr>
        <w:t xml:space="preserve">Metoda pro vytvoření matice tentokrát přijímá hodnotu </w:t>
      </w:r>
      <w:r w:rsidRPr="00DD4B7E">
        <w:rPr>
          <w:i/>
          <w:iCs/>
          <w:sz w:val="24"/>
          <w:szCs w:val="24"/>
          <w:lang w:eastAsia="cs-CZ"/>
        </w:rPr>
        <w:t>matrixSize</w:t>
      </w:r>
      <w:r w:rsidR="00BB0274" w:rsidRPr="00DD4B7E">
        <w:rPr>
          <w:sz w:val="24"/>
          <w:szCs w:val="24"/>
          <w:lang w:eastAsia="cs-CZ"/>
        </w:rPr>
        <w:t>.</w:t>
      </w:r>
    </w:p>
    <w:p w14:paraId="54897C3A" w14:textId="64B7E5C3" w:rsidR="00BB0274" w:rsidRPr="00DD4B7E" w:rsidRDefault="00BB0274" w:rsidP="00DD4B7E">
      <w:pPr>
        <w:jc w:val="both"/>
        <w:rPr>
          <w:sz w:val="24"/>
          <w:szCs w:val="24"/>
          <w:lang w:eastAsia="cs-CZ"/>
        </w:rPr>
      </w:pPr>
      <w:r w:rsidRPr="00DD4B7E">
        <w:rPr>
          <w:sz w:val="24"/>
          <w:szCs w:val="24"/>
          <w:lang w:eastAsia="cs-CZ"/>
        </w:rPr>
        <w:t xml:space="preserve">Nakonec </w:t>
      </w:r>
      <w:r w:rsidR="00656FAF" w:rsidRPr="00DD4B7E">
        <w:rPr>
          <w:sz w:val="24"/>
          <w:szCs w:val="24"/>
          <w:lang w:eastAsia="cs-CZ"/>
        </w:rPr>
        <w:t xml:space="preserve">proměnná </w:t>
      </w:r>
      <w:r w:rsidR="00656FAF" w:rsidRPr="00DD4B7E">
        <w:rPr>
          <w:i/>
          <w:iCs/>
          <w:sz w:val="24"/>
          <w:szCs w:val="24"/>
          <w:lang w:eastAsia="cs-CZ"/>
        </w:rPr>
        <w:t>startTime</w:t>
      </w:r>
      <w:r w:rsidR="00656FAF" w:rsidRPr="00DD4B7E">
        <w:rPr>
          <w:sz w:val="24"/>
          <w:szCs w:val="24"/>
          <w:lang w:eastAsia="cs-CZ"/>
        </w:rPr>
        <w:t xml:space="preserve"> získává hodnotu času pro pozdější výpočet.</w:t>
      </w:r>
    </w:p>
    <w:p w14:paraId="670318C6" w14:textId="77777777" w:rsidR="00F44780" w:rsidRDefault="00CE7AC6" w:rsidP="00F44780">
      <w:pPr>
        <w:keepNext/>
        <w:jc w:val="center"/>
      </w:pPr>
      <w:r w:rsidRPr="00DD4B7E">
        <w:rPr>
          <w:noProof/>
          <w:sz w:val="24"/>
          <w:szCs w:val="24"/>
          <w:lang w:eastAsia="cs-CZ"/>
        </w:rPr>
        <w:lastRenderedPageBreak/>
        <w:drawing>
          <wp:inline distT="0" distB="0" distL="0" distR="0" wp14:anchorId="742EFD90" wp14:editId="61F305BD">
            <wp:extent cx="5760720" cy="4995545"/>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8"/>
                    <a:stretch>
                      <a:fillRect/>
                    </a:stretch>
                  </pic:blipFill>
                  <pic:spPr>
                    <a:xfrm>
                      <a:off x="0" y="0"/>
                      <a:ext cx="5760720" cy="4995545"/>
                    </a:xfrm>
                    <a:prstGeom prst="rect">
                      <a:avLst/>
                    </a:prstGeom>
                  </pic:spPr>
                </pic:pic>
              </a:graphicData>
            </a:graphic>
          </wp:inline>
        </w:drawing>
      </w:r>
    </w:p>
    <w:p w14:paraId="0A44BA70" w14:textId="1F37212B" w:rsidR="00E10F60" w:rsidRPr="00DD4B7E" w:rsidRDefault="00F44780" w:rsidP="00F44780">
      <w:pPr>
        <w:pStyle w:val="Caption"/>
        <w:rPr>
          <w:sz w:val="24"/>
          <w:szCs w:val="24"/>
          <w:lang w:eastAsia="cs-CZ"/>
        </w:rPr>
      </w:pPr>
      <w:bookmarkStart w:id="74" w:name="_Toc167270965"/>
      <w:r>
        <w:t xml:space="preserve">Obrázek </w:t>
      </w:r>
      <w:r>
        <w:fldChar w:fldCharType="begin"/>
      </w:r>
      <w:r>
        <w:instrText xml:space="preserve"> SEQ Obrázek \* ARABIC </w:instrText>
      </w:r>
      <w:r>
        <w:fldChar w:fldCharType="separate"/>
      </w:r>
      <w:r>
        <w:rPr>
          <w:noProof/>
        </w:rPr>
        <w:t>25</w:t>
      </w:r>
      <w:r>
        <w:fldChar w:fldCharType="end"/>
      </w:r>
      <w:r>
        <w:t>: GameActivity 2 - buttons</w:t>
      </w:r>
      <w:bookmarkEnd w:id="74"/>
    </w:p>
    <w:p w14:paraId="47E51C41" w14:textId="345BD271" w:rsidR="00F66B76" w:rsidRPr="00DD4B7E" w:rsidRDefault="00F66B76" w:rsidP="00DD4B7E">
      <w:pPr>
        <w:jc w:val="both"/>
        <w:rPr>
          <w:sz w:val="24"/>
          <w:szCs w:val="24"/>
          <w:lang w:eastAsia="cs-CZ"/>
        </w:rPr>
      </w:pPr>
      <w:r w:rsidRPr="00DD4B7E">
        <w:rPr>
          <w:sz w:val="24"/>
          <w:szCs w:val="24"/>
          <w:lang w:eastAsia="cs-CZ"/>
        </w:rPr>
        <w:t xml:space="preserve">V metodě </w:t>
      </w:r>
      <w:r w:rsidRPr="00DD4B7E">
        <w:rPr>
          <w:i/>
          <w:iCs/>
          <w:sz w:val="24"/>
          <w:szCs w:val="24"/>
          <w:lang w:eastAsia="cs-CZ"/>
        </w:rPr>
        <w:t>createMatrix</w:t>
      </w:r>
      <w:r w:rsidRPr="00DD4B7E">
        <w:rPr>
          <w:sz w:val="24"/>
          <w:szCs w:val="24"/>
          <w:lang w:eastAsia="cs-CZ"/>
        </w:rPr>
        <w:t xml:space="preserve"> </w:t>
      </w:r>
      <w:r w:rsidR="002732D4" w:rsidRPr="00DD4B7E">
        <w:rPr>
          <w:sz w:val="24"/>
          <w:szCs w:val="24"/>
          <w:lang w:eastAsia="cs-CZ"/>
        </w:rPr>
        <w:t>nově získáváme od systému rozměry displeje a z</w:t>
      </w:r>
      <w:r w:rsidR="00247D03" w:rsidRPr="00DD4B7E">
        <w:rPr>
          <w:sz w:val="24"/>
          <w:szCs w:val="24"/>
          <w:lang w:eastAsia="cs-CZ"/>
        </w:rPr>
        <w:t>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od výšky a šířky displeje odečítáno 40 pixelů.</w:t>
      </w:r>
    </w:p>
    <w:p w14:paraId="569156E2" w14:textId="787772CE" w:rsidR="00E7460B" w:rsidRPr="00DD4B7E" w:rsidRDefault="00D7493B" w:rsidP="00DD4B7E">
      <w:pPr>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zjednodušeno a posluchač je nyní nastaven s odkazem na aktuální tlačítko (this)</w:t>
      </w:r>
      <w:r w:rsidR="005979A8" w:rsidRPr="00DD4B7E">
        <w:rPr>
          <w:sz w:val="24"/>
          <w:szCs w:val="24"/>
          <w:lang w:eastAsia="cs-CZ"/>
        </w:rPr>
        <w:t>.</w:t>
      </w:r>
    </w:p>
    <w:p w14:paraId="3D6765A0" w14:textId="77777777" w:rsidR="00F44780" w:rsidRDefault="005979A8" w:rsidP="00F44780">
      <w:pPr>
        <w:keepNext/>
        <w:jc w:val="center"/>
      </w:pPr>
      <w:r w:rsidRPr="00DD4B7E">
        <w:rPr>
          <w:noProof/>
          <w:sz w:val="24"/>
          <w:szCs w:val="24"/>
          <w:lang w:eastAsia="cs-CZ"/>
        </w:rPr>
        <w:lastRenderedPageBreak/>
        <w:drawing>
          <wp:inline distT="0" distB="0" distL="0" distR="0" wp14:anchorId="22062C8D" wp14:editId="194F2E48">
            <wp:extent cx="3713260" cy="1684871"/>
            <wp:effectExtent l="0" t="0" r="1905" b="0"/>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39"/>
                    <a:stretch>
                      <a:fillRect/>
                    </a:stretch>
                  </pic:blipFill>
                  <pic:spPr>
                    <a:xfrm>
                      <a:off x="0" y="0"/>
                      <a:ext cx="3730503" cy="1692695"/>
                    </a:xfrm>
                    <a:prstGeom prst="rect">
                      <a:avLst/>
                    </a:prstGeom>
                  </pic:spPr>
                </pic:pic>
              </a:graphicData>
            </a:graphic>
          </wp:inline>
        </w:drawing>
      </w:r>
    </w:p>
    <w:p w14:paraId="4F026247" w14:textId="0BD940BF" w:rsidR="005979A8" w:rsidRPr="00DD4B7E" w:rsidRDefault="00F44780" w:rsidP="00F44780">
      <w:pPr>
        <w:pStyle w:val="Caption"/>
        <w:rPr>
          <w:sz w:val="24"/>
          <w:szCs w:val="24"/>
          <w:lang w:eastAsia="cs-CZ"/>
        </w:rPr>
      </w:pPr>
      <w:bookmarkStart w:id="75" w:name="_Toc167270966"/>
      <w:r>
        <w:t xml:space="preserve">Obrázek </w:t>
      </w:r>
      <w:r>
        <w:fldChar w:fldCharType="begin"/>
      </w:r>
      <w:r>
        <w:instrText xml:space="preserve"> SEQ Obrázek \* ARABIC </w:instrText>
      </w:r>
      <w:r>
        <w:fldChar w:fldCharType="separate"/>
      </w:r>
      <w:r>
        <w:rPr>
          <w:noProof/>
        </w:rPr>
        <w:t>26</w:t>
      </w:r>
      <w:r>
        <w:fldChar w:fldCharType="end"/>
      </w:r>
      <w:r>
        <w:t>: GameActivity 2 - lightRandomButton</w:t>
      </w:r>
      <w:bookmarkEnd w:id="75"/>
    </w:p>
    <w:p w14:paraId="40E87F0C" w14:textId="54CF0B36" w:rsidR="003C26A6" w:rsidRPr="00DD4B7E" w:rsidRDefault="003C26A6" w:rsidP="00DD4B7E">
      <w:pPr>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AC6649" w:rsidRPr="00DD4B7E">
        <w:rPr>
          <w:i/>
          <w:iCs/>
          <w:sz w:val="24"/>
          <w:szCs w:val="24"/>
          <w:lang w:eastAsia="cs-CZ"/>
        </w:rPr>
        <w:t>lightUp</w:t>
      </w:r>
      <w:r w:rsidR="00931998" w:rsidRPr="00DD4B7E">
        <w:rPr>
          <w:sz w:val="24"/>
          <w:szCs w:val="24"/>
          <w:lang w:eastAsia="cs-CZ"/>
        </w:rPr>
        <w:t xml:space="preserve">, která je součástí třídy </w:t>
      </w:r>
      <w:r w:rsidR="00931998" w:rsidRPr="00DD4B7E">
        <w:rPr>
          <w:i/>
          <w:iCs/>
          <w:sz w:val="24"/>
          <w:szCs w:val="24"/>
          <w:lang w:eastAsia="cs-CZ"/>
        </w:rPr>
        <w:t>MyButton.</w:t>
      </w:r>
    </w:p>
    <w:p w14:paraId="4D039B50" w14:textId="77777777" w:rsidR="00F44780" w:rsidRDefault="00F34E75" w:rsidP="00F44780">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0"/>
                    <a:stretch>
                      <a:fillRect/>
                    </a:stretch>
                  </pic:blipFill>
                  <pic:spPr>
                    <a:xfrm>
                      <a:off x="0" y="0"/>
                      <a:ext cx="5139768" cy="4939208"/>
                    </a:xfrm>
                    <a:prstGeom prst="rect">
                      <a:avLst/>
                    </a:prstGeom>
                  </pic:spPr>
                </pic:pic>
              </a:graphicData>
            </a:graphic>
          </wp:inline>
        </w:drawing>
      </w:r>
    </w:p>
    <w:p w14:paraId="3470A734" w14:textId="209AD562" w:rsidR="00931998" w:rsidRPr="00DD4B7E" w:rsidRDefault="00F44780" w:rsidP="00F44780">
      <w:pPr>
        <w:pStyle w:val="Caption"/>
        <w:rPr>
          <w:sz w:val="24"/>
          <w:szCs w:val="24"/>
          <w:lang w:eastAsia="cs-CZ"/>
        </w:rPr>
      </w:pPr>
      <w:bookmarkStart w:id="76" w:name="_Toc167270967"/>
      <w:r>
        <w:t xml:space="preserve">Obrázek </w:t>
      </w:r>
      <w:r>
        <w:fldChar w:fldCharType="begin"/>
      </w:r>
      <w:r>
        <w:instrText xml:space="preserve"> SEQ Obrázek \* ARABIC </w:instrText>
      </w:r>
      <w:r>
        <w:fldChar w:fldCharType="separate"/>
      </w:r>
      <w:r>
        <w:rPr>
          <w:noProof/>
        </w:rPr>
        <w:t>27</w:t>
      </w:r>
      <w:r>
        <w:fldChar w:fldCharType="end"/>
      </w:r>
      <w:r w:rsidRPr="005B72BE">
        <w:t xml:space="preserve">: GameActivity 2 - </w:t>
      </w:r>
      <w:r>
        <w:t>onButtonClick</w:t>
      </w:r>
      <w:bookmarkEnd w:id="76"/>
    </w:p>
    <w:p w14:paraId="1980ADDD" w14:textId="655849FB" w:rsidR="009465FB" w:rsidRPr="00DD4B7E" w:rsidRDefault="00142BCC" w:rsidP="00DD4B7E">
      <w:pPr>
        <w:jc w:val="both"/>
        <w:rPr>
          <w:sz w:val="24"/>
          <w:szCs w:val="24"/>
          <w:lang w:eastAsia="cs-CZ"/>
        </w:rPr>
      </w:pPr>
      <w:r w:rsidRPr="00DD4B7E">
        <w:rPr>
          <w:sz w:val="24"/>
          <w:szCs w:val="24"/>
          <w:lang w:eastAsia="cs-CZ"/>
        </w:rPr>
        <w:lastRenderedPageBreak/>
        <w:t xml:space="preserve">Metoda </w:t>
      </w:r>
      <w:r w:rsidRPr="00DD4B7E">
        <w:rPr>
          <w:i/>
          <w:iCs/>
          <w:sz w:val="24"/>
          <w:szCs w:val="24"/>
          <w:lang w:eastAsia="cs-CZ"/>
        </w:rPr>
        <w:t>onButtonClick</w:t>
      </w:r>
      <w:r w:rsidR="00F15839" w:rsidRPr="00DD4B7E">
        <w:rPr>
          <w:i/>
          <w:iCs/>
          <w:sz w:val="24"/>
          <w:szCs w:val="24"/>
          <w:lang w:eastAsia="cs-CZ"/>
        </w:rPr>
        <w:t xml:space="preserve"> </w:t>
      </w:r>
      <w:r w:rsidR="00F15839" w:rsidRPr="00DD4B7E">
        <w:rPr>
          <w:sz w:val="24"/>
          <w:szCs w:val="24"/>
          <w:lang w:eastAsia="cs-CZ"/>
        </w:rPr>
        <w:t xml:space="preserve">byla </w:t>
      </w:r>
      <w:r w:rsidR="00B97A3E" w:rsidRPr="00DD4B7E">
        <w:rPr>
          <w:sz w:val="24"/>
          <w:szCs w:val="24"/>
          <w:lang w:eastAsia="cs-CZ"/>
        </w:rPr>
        <w:t>podstatně osekána a</w:t>
      </w:r>
      <w:r w:rsidRPr="00DD4B7E">
        <w:rPr>
          <w:sz w:val="24"/>
          <w:szCs w:val="24"/>
          <w:lang w:eastAsia="cs-CZ"/>
        </w:rPr>
        <w:t xml:space="preserve"> řeší </w:t>
      </w:r>
      <w:r w:rsidR="005466F7" w:rsidRPr="00DD4B7E">
        <w:rPr>
          <w:sz w:val="24"/>
          <w:szCs w:val="24"/>
          <w:lang w:eastAsia="cs-CZ"/>
        </w:rPr>
        <w:t xml:space="preserve">problém se spomalováním aplikace při větších rozměrech matice a opakované mazání a </w:t>
      </w:r>
      <w:r w:rsidR="003F712B" w:rsidRPr="00DD4B7E">
        <w:rPr>
          <w:sz w:val="24"/>
          <w:szCs w:val="24"/>
          <w:lang w:eastAsia="cs-CZ"/>
        </w:rPr>
        <w:t>přetváření matice proto bylo úplně odstraněno a nahrazeno metodou pro vypnutí jednoho tlačítka, matice jako samotná</w:t>
      </w:r>
      <w:r w:rsidR="00B97A3E" w:rsidRPr="00DD4B7E">
        <w:rPr>
          <w:sz w:val="24"/>
          <w:szCs w:val="24"/>
          <w:lang w:eastAsia="cs-CZ"/>
        </w:rPr>
        <w:t xml:space="preserve"> tak po celou dobu</w:t>
      </w:r>
      <w:r w:rsidR="00C13468" w:rsidRPr="00DD4B7E">
        <w:rPr>
          <w:sz w:val="24"/>
          <w:szCs w:val="24"/>
          <w:lang w:eastAsia="cs-CZ"/>
        </w:rPr>
        <w:t xml:space="preserve"> od jejího vytvoření</w:t>
      </w:r>
      <w:r w:rsidR="003F712B" w:rsidRPr="00DD4B7E">
        <w:rPr>
          <w:sz w:val="24"/>
          <w:szCs w:val="24"/>
          <w:lang w:eastAsia="cs-CZ"/>
        </w:rPr>
        <w:t xml:space="preserve"> zůstává.</w:t>
      </w:r>
      <w:r w:rsidR="00080B53" w:rsidRPr="00DD4B7E">
        <w:rPr>
          <w:sz w:val="24"/>
          <w:szCs w:val="24"/>
          <w:lang w:eastAsia="cs-CZ"/>
        </w:rPr>
        <w:t xml:space="preserve"> </w:t>
      </w:r>
      <w:r w:rsidR="00F34E75" w:rsidRPr="00DD4B7E">
        <w:rPr>
          <w:sz w:val="24"/>
          <w:szCs w:val="24"/>
          <w:lang w:eastAsia="cs-CZ"/>
        </w:rPr>
        <w:t xml:space="preserve">Zároveň byla také upravena, aby přidávala časy mezi kliknutími do </w:t>
      </w:r>
      <w:r w:rsidR="00F34E75" w:rsidRPr="00DD4B7E">
        <w:rPr>
          <w:i/>
          <w:iCs/>
          <w:sz w:val="24"/>
          <w:szCs w:val="24"/>
          <w:lang w:eastAsia="cs-CZ"/>
        </w:rPr>
        <w:t>clickTimes</w:t>
      </w:r>
      <w:r w:rsidR="00F34E75" w:rsidRPr="00DD4B7E">
        <w:rPr>
          <w:sz w:val="24"/>
          <w:szCs w:val="24"/>
          <w:lang w:eastAsia="cs-CZ"/>
        </w:rPr>
        <w:t>.</w:t>
      </w:r>
    </w:p>
    <w:p w14:paraId="417CE81E" w14:textId="620CA0C6" w:rsidR="00142BCC" w:rsidRPr="00DD4B7E" w:rsidRDefault="00080B53" w:rsidP="00DD4B7E">
      <w:pPr>
        <w:jc w:val="both"/>
        <w:rPr>
          <w:sz w:val="24"/>
          <w:szCs w:val="24"/>
          <w:lang w:eastAsia="cs-CZ"/>
        </w:rPr>
      </w:pPr>
      <w:r w:rsidRPr="00DD4B7E">
        <w:rPr>
          <w:sz w:val="24"/>
          <w:szCs w:val="24"/>
          <w:lang w:eastAsia="cs-CZ"/>
        </w:rPr>
        <w:t>Vstupním parametrem pro metodu je namísto</w:t>
      </w:r>
      <w:r w:rsidR="009465FB" w:rsidRPr="00DD4B7E">
        <w:rPr>
          <w:sz w:val="24"/>
          <w:szCs w:val="24"/>
          <w:lang w:eastAsia="cs-CZ"/>
        </w:rPr>
        <w:t xml:space="preserve"> řádku a sloupce instance třídy </w:t>
      </w:r>
      <w:r w:rsidR="009465FB" w:rsidRPr="00DD4B7E">
        <w:rPr>
          <w:i/>
          <w:iCs/>
          <w:sz w:val="24"/>
          <w:szCs w:val="24"/>
          <w:lang w:eastAsia="cs-CZ"/>
        </w:rPr>
        <w:t>MyButton</w:t>
      </w:r>
      <w:r w:rsidR="009465FB" w:rsidRPr="00DD4B7E">
        <w:rPr>
          <w:sz w:val="24"/>
          <w:szCs w:val="24"/>
          <w:lang w:eastAsia="cs-CZ"/>
        </w:rPr>
        <w:t>.</w:t>
      </w:r>
    </w:p>
    <w:p w14:paraId="4CCB1BE2" w14:textId="77777777" w:rsidR="00F44780" w:rsidRDefault="00F34E75" w:rsidP="00F44780">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1"/>
                    <a:stretch>
                      <a:fillRect/>
                    </a:stretch>
                  </pic:blipFill>
                  <pic:spPr>
                    <a:xfrm>
                      <a:off x="0" y="0"/>
                      <a:ext cx="5760720" cy="1863725"/>
                    </a:xfrm>
                    <a:prstGeom prst="rect">
                      <a:avLst/>
                    </a:prstGeom>
                  </pic:spPr>
                </pic:pic>
              </a:graphicData>
            </a:graphic>
          </wp:inline>
        </w:drawing>
      </w:r>
    </w:p>
    <w:p w14:paraId="31D8BD21" w14:textId="4FEE04E5" w:rsidR="00F34E75" w:rsidRPr="00DD4B7E" w:rsidRDefault="00F44780" w:rsidP="00F44780">
      <w:pPr>
        <w:pStyle w:val="Caption"/>
        <w:rPr>
          <w:sz w:val="24"/>
          <w:szCs w:val="24"/>
          <w:lang w:eastAsia="cs-CZ"/>
        </w:rPr>
      </w:pPr>
      <w:bookmarkStart w:id="77" w:name="_Toc167270968"/>
      <w:r>
        <w:t xml:space="preserve">Obrázek </w:t>
      </w:r>
      <w:r>
        <w:fldChar w:fldCharType="begin"/>
      </w:r>
      <w:r>
        <w:instrText xml:space="preserve"> SEQ Obrázek \* ARABIC </w:instrText>
      </w:r>
      <w:r>
        <w:fldChar w:fldCharType="separate"/>
      </w:r>
      <w:r>
        <w:rPr>
          <w:noProof/>
        </w:rPr>
        <w:t>28</w:t>
      </w:r>
      <w:r>
        <w:fldChar w:fldCharType="end"/>
      </w:r>
      <w:r w:rsidRPr="00742B06">
        <w:t xml:space="preserve">: GameActivity 2 - </w:t>
      </w:r>
      <w:r>
        <w:t>showReactionTimeChart</w:t>
      </w:r>
      <w:bookmarkEnd w:id="77"/>
    </w:p>
    <w:p w14:paraId="65C37047" w14:textId="779C1B67" w:rsidR="00F34E75" w:rsidRPr="00DD4B7E" w:rsidRDefault="00F34E75" w:rsidP="00DD4B7E">
      <w:pPr>
        <w:jc w:val="both"/>
        <w:rPr>
          <w:sz w:val="24"/>
          <w:szCs w:val="24"/>
          <w:lang w:eastAsia="cs-CZ"/>
        </w:rPr>
      </w:pPr>
      <w:r w:rsidRPr="00DD4B7E">
        <w:rPr>
          <w:sz w:val="24"/>
          <w:szCs w:val="24"/>
          <w:lang w:eastAsia="cs-CZ"/>
        </w:rPr>
        <w:t xml:space="preserve">Pro vykreslování grafu byla přidána metoda </w:t>
      </w:r>
      <w:r w:rsidRPr="00DD4B7E">
        <w:rPr>
          <w:i/>
          <w:iCs/>
          <w:sz w:val="24"/>
          <w:szCs w:val="24"/>
          <w:lang w:eastAsia="cs-CZ"/>
        </w:rPr>
        <w:t>showReactionTimeChart</w:t>
      </w:r>
      <w:r w:rsidRPr="00DD4B7E">
        <w:rPr>
          <w:sz w:val="24"/>
          <w:szCs w:val="24"/>
          <w:lang w:eastAsia="cs-CZ"/>
        </w:rPr>
        <w:t>, která používá nové importy MPAndroidChart. Odkazuje se na element grafu v XML rozložení a vytváří seznam vstupů s hodnotami osy. Po vytvoření objektu s daty pro linkový graf jsou mu předávány hodnoty pro vykreslení a nakonec je graf obnoven, aby se zobrazila nová data.</w:t>
      </w:r>
    </w:p>
    <w:p w14:paraId="2D7B1530" w14:textId="77777777" w:rsidR="00F44780" w:rsidRDefault="0074231A" w:rsidP="00F44780">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2"/>
                    <a:stretch>
                      <a:fillRect/>
                    </a:stretch>
                  </pic:blipFill>
                  <pic:spPr>
                    <a:xfrm>
                      <a:off x="0" y="0"/>
                      <a:ext cx="5760720" cy="4204335"/>
                    </a:xfrm>
                    <a:prstGeom prst="rect">
                      <a:avLst/>
                    </a:prstGeom>
                  </pic:spPr>
                </pic:pic>
              </a:graphicData>
            </a:graphic>
          </wp:inline>
        </w:drawing>
      </w:r>
    </w:p>
    <w:p w14:paraId="74054E05" w14:textId="2D5EA8A4" w:rsidR="007A5E75" w:rsidRPr="00DD4B7E" w:rsidRDefault="00F44780" w:rsidP="00F44780">
      <w:pPr>
        <w:pStyle w:val="Caption"/>
        <w:rPr>
          <w:sz w:val="24"/>
          <w:szCs w:val="24"/>
          <w:lang w:eastAsia="cs-CZ"/>
        </w:rPr>
      </w:pPr>
      <w:bookmarkStart w:id="78" w:name="_Toc167270969"/>
      <w:r>
        <w:t xml:space="preserve">Obrázek </w:t>
      </w:r>
      <w:r>
        <w:fldChar w:fldCharType="begin"/>
      </w:r>
      <w:r>
        <w:instrText xml:space="preserve"> SEQ Obrázek \* ARABIC </w:instrText>
      </w:r>
      <w:r>
        <w:fldChar w:fldCharType="separate"/>
      </w:r>
      <w:r>
        <w:rPr>
          <w:noProof/>
        </w:rPr>
        <w:t>29</w:t>
      </w:r>
      <w:r>
        <w:fldChar w:fldCharType="end"/>
      </w:r>
      <w:r w:rsidRPr="0084409E">
        <w:t xml:space="preserve">: GameActivity 2 - </w:t>
      </w:r>
      <w:r>
        <w:t>endGame</w:t>
      </w:r>
      <w:bookmarkEnd w:id="78"/>
    </w:p>
    <w:p w14:paraId="0C1C62CB" w14:textId="3DAED921" w:rsidR="007A5E75" w:rsidRPr="00DD4B7E" w:rsidRDefault="007A5E75"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endGame</w:t>
      </w:r>
      <w:r w:rsidRPr="00DD4B7E">
        <w:rPr>
          <w:sz w:val="24"/>
          <w:szCs w:val="24"/>
          <w:lang w:eastAsia="cs-CZ"/>
        </w:rPr>
        <w:t xml:space="preserve"> </w:t>
      </w:r>
      <w:r w:rsidR="00AE33FF" w:rsidRPr="00DD4B7E">
        <w:rPr>
          <w:sz w:val="24"/>
          <w:szCs w:val="24"/>
          <w:lang w:eastAsia="cs-CZ"/>
        </w:rPr>
        <w:t>byla naopak viditelně rozšířena a obohacena o několik funkcí.</w:t>
      </w:r>
    </w:p>
    <w:p w14:paraId="7FF7FA0C" w14:textId="078243E1" w:rsidR="00AE33FF" w:rsidRPr="00DD4B7E" w:rsidRDefault="00E96DB1" w:rsidP="00DD4B7E">
      <w:pPr>
        <w:jc w:val="both"/>
        <w:rPr>
          <w:sz w:val="24"/>
          <w:szCs w:val="24"/>
          <w:lang w:eastAsia="cs-CZ"/>
        </w:rPr>
      </w:pPr>
      <w:r w:rsidRPr="00DD4B7E">
        <w:rPr>
          <w:sz w:val="24"/>
          <w:szCs w:val="24"/>
          <w:lang w:eastAsia="cs-CZ"/>
        </w:rPr>
        <w:t xml:space="preserve">Jediná instance pro mazání matice </w:t>
      </w:r>
      <w:r w:rsidRPr="00DD4B7E">
        <w:rPr>
          <w:i/>
          <w:iCs/>
          <w:sz w:val="24"/>
          <w:szCs w:val="24"/>
          <w:lang w:eastAsia="cs-CZ"/>
        </w:rPr>
        <w:t>removeMatrix</w:t>
      </w:r>
      <w:r w:rsidRPr="00DD4B7E">
        <w:rPr>
          <w:sz w:val="24"/>
          <w:szCs w:val="24"/>
          <w:lang w:eastAsia="cs-CZ"/>
        </w:rPr>
        <w:t xml:space="preserve"> je zde </w:t>
      </w:r>
      <w:r w:rsidR="00D518C4" w:rsidRPr="00DD4B7E">
        <w:rPr>
          <w:sz w:val="24"/>
          <w:szCs w:val="24"/>
          <w:lang w:eastAsia="cs-CZ"/>
        </w:rPr>
        <w:t xml:space="preserve">umístěn </w:t>
      </w:r>
      <w:r w:rsidRPr="00DD4B7E">
        <w:rPr>
          <w:sz w:val="24"/>
          <w:szCs w:val="24"/>
          <w:lang w:eastAsia="cs-CZ"/>
        </w:rPr>
        <w:t xml:space="preserve">na začátku metody. </w:t>
      </w:r>
    </w:p>
    <w:p w14:paraId="025CA284" w14:textId="564B7914" w:rsidR="00D518C4" w:rsidRPr="00DD4B7E" w:rsidRDefault="00D518C4" w:rsidP="00DD4B7E">
      <w:pPr>
        <w:jc w:val="both"/>
        <w:rPr>
          <w:sz w:val="24"/>
          <w:szCs w:val="24"/>
          <w:lang w:eastAsia="cs-CZ"/>
        </w:rPr>
      </w:pPr>
      <w:r w:rsidRPr="00DD4B7E">
        <w:rPr>
          <w:sz w:val="24"/>
          <w:szCs w:val="24"/>
          <w:lang w:eastAsia="cs-CZ"/>
        </w:rPr>
        <w:t xml:space="preserve">Výpočet přesnosti se už neprovádí v této metodě, ale byl přemístěn do vlastní metody </w:t>
      </w:r>
      <w:r w:rsidRPr="00DD4B7E">
        <w:rPr>
          <w:i/>
          <w:iCs/>
          <w:sz w:val="24"/>
          <w:szCs w:val="24"/>
          <w:lang w:eastAsia="cs-CZ"/>
        </w:rPr>
        <w:t>calculateAccuracy</w:t>
      </w:r>
      <w:r w:rsidR="00225DD4" w:rsidRPr="00DD4B7E">
        <w:rPr>
          <w:i/>
          <w:iCs/>
          <w:sz w:val="24"/>
          <w:szCs w:val="24"/>
          <w:lang w:eastAsia="cs-CZ"/>
        </w:rPr>
        <w:t xml:space="preserve">, </w:t>
      </w:r>
      <w:r w:rsidR="00225DD4" w:rsidRPr="00DD4B7E">
        <w:rPr>
          <w:sz w:val="24"/>
          <w:szCs w:val="24"/>
          <w:lang w:eastAsia="cs-CZ"/>
        </w:rPr>
        <w:t>která je obsahově v podstatě totožná, takže nebude uvedena</w:t>
      </w:r>
      <w:r w:rsidRPr="00DD4B7E">
        <w:rPr>
          <w:sz w:val="24"/>
          <w:szCs w:val="24"/>
          <w:lang w:eastAsia="cs-CZ"/>
        </w:rPr>
        <w:t>.</w:t>
      </w:r>
    </w:p>
    <w:p w14:paraId="31F9B952" w14:textId="2870DC0B" w:rsidR="00A8363B" w:rsidRPr="00DD4B7E" w:rsidRDefault="00A8363B" w:rsidP="00DD4B7E">
      <w:pPr>
        <w:jc w:val="both"/>
        <w:rPr>
          <w:sz w:val="24"/>
          <w:szCs w:val="24"/>
          <w:lang w:eastAsia="cs-CZ"/>
        </w:rPr>
      </w:pPr>
      <w:r w:rsidRPr="00DD4B7E">
        <w:rPr>
          <w:sz w:val="24"/>
          <w:szCs w:val="24"/>
          <w:lang w:eastAsia="cs-CZ"/>
        </w:rPr>
        <w:t>Nově vypočítává metoda</w:t>
      </w:r>
      <w:r w:rsidR="00605058" w:rsidRPr="00DD4B7E">
        <w:rPr>
          <w:sz w:val="24"/>
          <w:szCs w:val="24"/>
          <w:lang w:eastAsia="cs-CZ"/>
        </w:rPr>
        <w:t xml:space="preserve"> průměrný čas kliknutí </w:t>
      </w:r>
      <w:r w:rsidR="00605058" w:rsidRPr="00DD4B7E">
        <w:rPr>
          <w:i/>
          <w:iCs/>
          <w:sz w:val="24"/>
          <w:szCs w:val="24"/>
          <w:lang w:eastAsia="cs-CZ"/>
        </w:rPr>
        <w:t>averageTimePerClick</w:t>
      </w:r>
      <w:r w:rsidR="00605058" w:rsidRPr="00DD4B7E">
        <w:rPr>
          <w:sz w:val="24"/>
          <w:szCs w:val="24"/>
          <w:lang w:eastAsia="cs-CZ"/>
        </w:rPr>
        <w:t xml:space="preserve"> a pro zobrazení jej převádí do tex</w:t>
      </w:r>
      <w:r w:rsidR="004F6942" w:rsidRPr="00DD4B7E">
        <w:rPr>
          <w:sz w:val="24"/>
          <w:szCs w:val="24"/>
          <w:lang w:eastAsia="cs-CZ"/>
        </w:rPr>
        <w:t>tové formy.</w:t>
      </w:r>
    </w:p>
    <w:p w14:paraId="4537E9B1" w14:textId="54C83FF5" w:rsidR="004F6942" w:rsidRPr="00DD4B7E" w:rsidRDefault="004F6942" w:rsidP="00DD4B7E">
      <w:pPr>
        <w:jc w:val="both"/>
        <w:rPr>
          <w:sz w:val="24"/>
          <w:szCs w:val="24"/>
          <w:lang w:eastAsia="cs-CZ"/>
        </w:rPr>
      </w:pPr>
      <w:r w:rsidRPr="00DD4B7E">
        <w:rPr>
          <w:sz w:val="24"/>
          <w:szCs w:val="24"/>
          <w:lang w:eastAsia="cs-CZ"/>
        </w:rPr>
        <w:t xml:space="preserve">Největším rozšířením je </w:t>
      </w:r>
      <w:r w:rsidR="002119A6" w:rsidRPr="00DD4B7E">
        <w:rPr>
          <w:sz w:val="24"/>
          <w:szCs w:val="24"/>
          <w:lang w:eastAsia="cs-CZ"/>
        </w:rPr>
        <w:t xml:space="preserve">ukládání výsledků uživatele a jejich ukládání pomocí třídy </w:t>
      </w:r>
      <w:r w:rsidR="002119A6" w:rsidRPr="00DD4B7E">
        <w:rPr>
          <w:i/>
          <w:iCs/>
          <w:sz w:val="24"/>
          <w:szCs w:val="24"/>
          <w:lang w:eastAsia="cs-CZ"/>
        </w:rPr>
        <w:t>DataManager</w:t>
      </w:r>
      <w:r w:rsidR="0074231A" w:rsidRPr="00DD4B7E">
        <w:rPr>
          <w:sz w:val="24"/>
          <w:szCs w:val="24"/>
          <w:lang w:eastAsia="cs-CZ"/>
        </w:rPr>
        <w:t xml:space="preserve"> a zobrazování grafu, který je nastaven na visible a je mu přidán popisek.</w:t>
      </w:r>
    </w:p>
    <w:p w14:paraId="43459F92" w14:textId="77777777" w:rsidR="00F44780" w:rsidRDefault="006C6C9D" w:rsidP="00F44780">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3"/>
                    <a:stretch>
                      <a:fillRect/>
                    </a:stretch>
                  </pic:blipFill>
                  <pic:spPr>
                    <a:xfrm>
                      <a:off x="0" y="0"/>
                      <a:ext cx="5760720" cy="2244725"/>
                    </a:xfrm>
                    <a:prstGeom prst="rect">
                      <a:avLst/>
                    </a:prstGeom>
                  </pic:spPr>
                </pic:pic>
              </a:graphicData>
            </a:graphic>
          </wp:inline>
        </w:drawing>
      </w:r>
    </w:p>
    <w:p w14:paraId="41EFFC51" w14:textId="6ECA9004" w:rsidR="002119A6" w:rsidRPr="00DD4B7E" w:rsidRDefault="00F44780" w:rsidP="00F44780">
      <w:pPr>
        <w:pStyle w:val="Caption"/>
        <w:rPr>
          <w:sz w:val="24"/>
          <w:szCs w:val="24"/>
          <w:lang w:eastAsia="cs-CZ"/>
        </w:rPr>
      </w:pPr>
      <w:bookmarkStart w:id="79" w:name="_Toc167270970"/>
      <w:r>
        <w:t xml:space="preserve">Obrázek </w:t>
      </w:r>
      <w:r>
        <w:fldChar w:fldCharType="begin"/>
      </w:r>
      <w:r>
        <w:instrText xml:space="preserve"> SEQ Obrázek \* ARABIC </w:instrText>
      </w:r>
      <w:r>
        <w:fldChar w:fldCharType="separate"/>
      </w:r>
      <w:r>
        <w:rPr>
          <w:noProof/>
        </w:rPr>
        <w:t>30</w:t>
      </w:r>
      <w:r>
        <w:fldChar w:fldCharType="end"/>
      </w:r>
      <w:r w:rsidRPr="0072438D">
        <w:t xml:space="preserve">: GameActivity 2 - </w:t>
      </w:r>
      <w:r>
        <w:t>MyButton</w:t>
      </w:r>
      <w:bookmarkEnd w:id="79"/>
    </w:p>
    <w:p w14:paraId="0B401B86" w14:textId="52669AAC" w:rsidR="0090289E" w:rsidRPr="00DD4B7E" w:rsidRDefault="009675CF" w:rsidP="00DD4B7E">
      <w:pPr>
        <w:jc w:val="both"/>
        <w:rPr>
          <w:sz w:val="24"/>
          <w:szCs w:val="24"/>
          <w:lang w:eastAsia="cs-CZ"/>
        </w:rPr>
      </w:pPr>
      <w:r w:rsidRPr="00DD4B7E">
        <w:rPr>
          <w:sz w:val="24"/>
          <w:szCs w:val="24"/>
          <w:lang w:eastAsia="cs-CZ"/>
        </w:rPr>
        <w:t xml:space="preserve">Nově vytvořená třída </w:t>
      </w:r>
      <w:r w:rsidRPr="00DD4B7E">
        <w:rPr>
          <w:i/>
          <w:iCs/>
          <w:sz w:val="24"/>
          <w:szCs w:val="24"/>
          <w:lang w:eastAsia="cs-CZ"/>
        </w:rPr>
        <w:t>MyButton</w:t>
      </w:r>
      <w:r w:rsidRPr="00DD4B7E">
        <w:rPr>
          <w:sz w:val="24"/>
          <w:szCs w:val="24"/>
          <w:lang w:eastAsia="cs-CZ"/>
        </w:rPr>
        <w:t xml:space="preserve"> slouží pro implementaci tlačítek a </w:t>
      </w:r>
      <w:r w:rsidR="00114538" w:rsidRPr="00DD4B7E">
        <w:rPr>
          <w:sz w:val="24"/>
          <w:szCs w:val="24"/>
          <w:lang w:eastAsia="cs-CZ"/>
        </w:rPr>
        <w:t xml:space="preserve">má dědičnost od třídy </w:t>
      </w:r>
      <w:r w:rsidR="00114538" w:rsidRPr="00DD4B7E">
        <w:rPr>
          <w:i/>
          <w:iCs/>
          <w:sz w:val="24"/>
          <w:szCs w:val="24"/>
          <w:lang w:eastAsia="cs-CZ"/>
        </w:rPr>
        <w:t>AppCompatButton</w:t>
      </w:r>
      <w:r w:rsidR="00114538" w:rsidRPr="00DD4B7E">
        <w:rPr>
          <w:sz w:val="24"/>
          <w:szCs w:val="24"/>
          <w:lang w:eastAsia="cs-CZ"/>
        </w:rPr>
        <w:t xml:space="preserve">, která obsahuje </w:t>
      </w:r>
      <w:r w:rsidR="0090289E" w:rsidRPr="00DD4B7E">
        <w:rPr>
          <w:sz w:val="24"/>
          <w:szCs w:val="24"/>
          <w:lang w:eastAsia="cs-CZ"/>
        </w:rPr>
        <w:t>vlastnosti pro standardí tlačítko. Dále má kontruktor s parametry Context</w:t>
      </w:r>
      <w:r w:rsidR="00824F7A" w:rsidRPr="00DD4B7E">
        <w:rPr>
          <w:sz w:val="24"/>
          <w:szCs w:val="24"/>
          <w:lang w:eastAsia="cs-CZ"/>
        </w:rPr>
        <w:t>, row (řádek) a col (sloupec) tlačítka.</w:t>
      </w:r>
    </w:p>
    <w:p w14:paraId="0CBD84D8" w14:textId="62241906" w:rsidR="00824F7A" w:rsidRPr="00DD4B7E" w:rsidRDefault="00824F7A" w:rsidP="00DD4B7E">
      <w:pPr>
        <w:jc w:val="both"/>
        <w:rPr>
          <w:sz w:val="24"/>
          <w:szCs w:val="24"/>
          <w:lang w:eastAsia="cs-CZ"/>
        </w:rPr>
      </w:pPr>
      <w:r w:rsidRPr="00DD4B7E">
        <w:rPr>
          <w:sz w:val="24"/>
          <w:szCs w:val="24"/>
          <w:lang w:eastAsia="cs-CZ"/>
        </w:rPr>
        <w:t xml:space="preserve">Obsahuje metody pro </w:t>
      </w:r>
      <w:r w:rsidR="00365F29" w:rsidRPr="00DD4B7E">
        <w:rPr>
          <w:sz w:val="24"/>
          <w:szCs w:val="24"/>
          <w:lang w:eastAsia="cs-CZ"/>
        </w:rPr>
        <w:t>incializování (init) s</w:t>
      </w:r>
      <w:r w:rsidR="00546A73" w:rsidRPr="00DD4B7E">
        <w:rPr>
          <w:sz w:val="24"/>
          <w:szCs w:val="24"/>
          <w:lang w:eastAsia="cs-CZ"/>
        </w:rPr>
        <w:t xml:space="preserve"> výchozí</w:t>
      </w:r>
      <w:r w:rsidR="00365F29" w:rsidRPr="00DD4B7E">
        <w:rPr>
          <w:sz w:val="24"/>
          <w:szCs w:val="24"/>
          <w:lang w:eastAsia="cs-CZ"/>
        </w:rPr>
        <w:t> bílou barvou, rozsvícení</w:t>
      </w:r>
      <w:r w:rsidR="00546A73" w:rsidRPr="00DD4B7E">
        <w:rPr>
          <w:sz w:val="24"/>
          <w:szCs w:val="24"/>
          <w:lang w:eastAsia="cs-CZ"/>
        </w:rPr>
        <w:t xml:space="preserve"> (</w:t>
      </w:r>
      <w:r w:rsidR="00546A73" w:rsidRPr="00DD4B7E">
        <w:rPr>
          <w:i/>
          <w:iCs/>
          <w:sz w:val="24"/>
          <w:szCs w:val="24"/>
          <w:lang w:eastAsia="cs-CZ"/>
        </w:rPr>
        <w:t>lightUp</w:t>
      </w:r>
      <w:r w:rsidR="00546A73" w:rsidRPr="00DD4B7E">
        <w:rPr>
          <w:sz w:val="24"/>
          <w:szCs w:val="24"/>
          <w:lang w:eastAsia="cs-CZ"/>
        </w:rPr>
        <w:t>) s červenou barvou</w:t>
      </w:r>
      <w:r w:rsidR="00365F29" w:rsidRPr="00DD4B7E">
        <w:rPr>
          <w:sz w:val="24"/>
          <w:szCs w:val="24"/>
          <w:lang w:eastAsia="cs-CZ"/>
        </w:rPr>
        <w:t xml:space="preserve"> a zhasnutí</w:t>
      </w:r>
      <w:r w:rsidR="00546A73" w:rsidRPr="00DD4B7E">
        <w:rPr>
          <w:sz w:val="24"/>
          <w:szCs w:val="24"/>
          <w:lang w:eastAsia="cs-CZ"/>
        </w:rPr>
        <w:t xml:space="preserve"> (</w:t>
      </w:r>
      <w:r w:rsidR="001C04C1" w:rsidRPr="00DD4B7E">
        <w:rPr>
          <w:i/>
          <w:iCs/>
          <w:sz w:val="24"/>
          <w:szCs w:val="24"/>
          <w:lang w:eastAsia="cs-CZ"/>
        </w:rPr>
        <w:t>turnOff</w:t>
      </w:r>
      <w:r w:rsidR="001C04C1" w:rsidRPr="00DD4B7E">
        <w:rPr>
          <w:sz w:val="24"/>
          <w:szCs w:val="24"/>
          <w:lang w:eastAsia="cs-CZ"/>
        </w:rPr>
        <w:t>)</w:t>
      </w:r>
      <w:r w:rsidR="00365F29" w:rsidRPr="00DD4B7E">
        <w:rPr>
          <w:sz w:val="24"/>
          <w:szCs w:val="24"/>
          <w:lang w:eastAsia="cs-CZ"/>
        </w:rPr>
        <w:t xml:space="preserve"> tlačítka</w:t>
      </w:r>
      <w:r w:rsidR="001C04C1" w:rsidRPr="00DD4B7E">
        <w:rPr>
          <w:sz w:val="24"/>
          <w:szCs w:val="24"/>
          <w:lang w:eastAsia="cs-CZ"/>
        </w:rPr>
        <w:t xml:space="preserve"> zpět na bílou.</w:t>
      </w:r>
    </w:p>
    <w:p w14:paraId="53038711" w14:textId="77777777" w:rsidR="00F44780" w:rsidRDefault="00FB480F" w:rsidP="00F44780">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4"/>
                    <a:stretch>
                      <a:fillRect/>
                    </a:stretch>
                  </pic:blipFill>
                  <pic:spPr>
                    <a:xfrm>
                      <a:off x="0" y="0"/>
                      <a:ext cx="5760720" cy="2967355"/>
                    </a:xfrm>
                    <a:prstGeom prst="rect">
                      <a:avLst/>
                    </a:prstGeom>
                  </pic:spPr>
                </pic:pic>
              </a:graphicData>
            </a:graphic>
          </wp:inline>
        </w:drawing>
      </w:r>
    </w:p>
    <w:p w14:paraId="597AC2E5" w14:textId="721507C7" w:rsidR="001C04C1" w:rsidRPr="00DD4B7E" w:rsidRDefault="00F44780" w:rsidP="00F44780">
      <w:pPr>
        <w:pStyle w:val="Caption"/>
        <w:rPr>
          <w:sz w:val="24"/>
          <w:szCs w:val="24"/>
          <w:lang w:eastAsia="cs-CZ"/>
        </w:rPr>
      </w:pPr>
      <w:bookmarkStart w:id="80" w:name="_Toc167270971"/>
      <w:r>
        <w:t xml:space="preserve">Obrázek </w:t>
      </w:r>
      <w:r>
        <w:fldChar w:fldCharType="begin"/>
      </w:r>
      <w:r>
        <w:instrText xml:space="preserve"> SEQ Obrázek \* ARABIC </w:instrText>
      </w:r>
      <w:r>
        <w:fldChar w:fldCharType="separate"/>
      </w:r>
      <w:r>
        <w:rPr>
          <w:noProof/>
        </w:rPr>
        <w:t>31</w:t>
      </w:r>
      <w:r>
        <w:fldChar w:fldCharType="end"/>
      </w:r>
      <w:r w:rsidRPr="00942E0E">
        <w:t xml:space="preserve">: GameActivity 2 - </w:t>
      </w:r>
      <w:r>
        <w:t>DataManager</w:t>
      </w:r>
      <w:bookmarkEnd w:id="80"/>
    </w:p>
    <w:p w14:paraId="4C23480A" w14:textId="6E2828DC" w:rsidR="00FB480F" w:rsidRPr="00DD4B7E" w:rsidRDefault="00FB480F" w:rsidP="00DD4B7E">
      <w:pPr>
        <w:jc w:val="both"/>
        <w:rPr>
          <w:sz w:val="24"/>
          <w:szCs w:val="24"/>
          <w:lang w:eastAsia="cs-CZ"/>
        </w:rPr>
      </w:pPr>
      <w:r w:rsidRPr="00DD4B7E">
        <w:rPr>
          <w:sz w:val="24"/>
          <w:szCs w:val="24"/>
          <w:lang w:eastAsia="cs-CZ"/>
        </w:rPr>
        <w:t>Poslední novou částí je singleton objekt</w:t>
      </w:r>
      <w:r w:rsidR="00BB376A" w:rsidRPr="00DD4B7E">
        <w:rPr>
          <w:sz w:val="24"/>
          <w:szCs w:val="24"/>
          <w:lang w:eastAsia="cs-CZ"/>
        </w:rPr>
        <w:t xml:space="preserve"> </w:t>
      </w:r>
      <w:r w:rsidR="00BB376A" w:rsidRPr="00DD4B7E">
        <w:rPr>
          <w:i/>
          <w:iCs/>
          <w:sz w:val="24"/>
          <w:szCs w:val="24"/>
          <w:lang w:eastAsia="cs-CZ"/>
        </w:rPr>
        <w:t>DataManager</w:t>
      </w:r>
      <w:r w:rsidR="00BB376A" w:rsidRPr="00DD4B7E">
        <w:rPr>
          <w:sz w:val="24"/>
          <w:szCs w:val="24"/>
          <w:lang w:eastAsia="cs-CZ"/>
        </w:rPr>
        <w:t xml:space="preserve"> sloužící pro </w:t>
      </w:r>
      <w:r w:rsidR="003557BD" w:rsidRPr="00DD4B7E">
        <w:rPr>
          <w:sz w:val="24"/>
          <w:szCs w:val="24"/>
          <w:lang w:eastAsia="cs-CZ"/>
        </w:rPr>
        <w:t>operace sloužící se správou dat</w:t>
      </w:r>
      <w:r w:rsidR="00B435D9" w:rsidRPr="00DD4B7E">
        <w:rPr>
          <w:sz w:val="24"/>
          <w:szCs w:val="24"/>
          <w:lang w:eastAsia="cs-CZ"/>
        </w:rPr>
        <w:t>, konkrétně načítání a ukládání výsledků.</w:t>
      </w:r>
    </w:p>
    <w:p w14:paraId="493AB845" w14:textId="39D8AACC" w:rsidR="00B435D9" w:rsidRPr="00DD4B7E" w:rsidRDefault="00B435D9" w:rsidP="00DD4B7E">
      <w:pPr>
        <w:jc w:val="both"/>
        <w:rPr>
          <w:sz w:val="24"/>
          <w:szCs w:val="24"/>
          <w:lang w:eastAsia="cs-CZ"/>
        </w:rPr>
      </w:pPr>
      <w:r w:rsidRPr="00DD4B7E">
        <w:rPr>
          <w:sz w:val="24"/>
          <w:szCs w:val="24"/>
          <w:lang w:eastAsia="cs-CZ"/>
        </w:rPr>
        <w:lastRenderedPageBreak/>
        <w:t xml:space="preserve">Konstanta </w:t>
      </w:r>
      <w:r w:rsidRPr="00DD4B7E">
        <w:rPr>
          <w:i/>
          <w:iCs/>
          <w:sz w:val="24"/>
          <w:szCs w:val="24"/>
          <w:lang w:eastAsia="cs-CZ"/>
        </w:rPr>
        <w:t>FILENAME</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5E141C" w:rsidRPr="00DD4B7E">
        <w:rPr>
          <w:i/>
          <w:iCs/>
          <w:sz w:val="24"/>
          <w:szCs w:val="24"/>
          <w:lang w:eastAsia="cs-CZ"/>
        </w:rPr>
        <w:t>UserResult</w:t>
      </w:r>
      <w:r w:rsidR="005E141C" w:rsidRPr="00DD4B7E">
        <w:rPr>
          <w:sz w:val="24"/>
          <w:szCs w:val="24"/>
          <w:lang w:eastAsia="cs-CZ"/>
        </w:rPr>
        <w:t xml:space="preserve"> obsahuje reprezentace výsledků s atributy </w:t>
      </w:r>
      <w:r w:rsidR="005E141C" w:rsidRPr="00DD4B7E">
        <w:rPr>
          <w:i/>
          <w:iCs/>
          <w:sz w:val="24"/>
          <w:szCs w:val="24"/>
          <w:lang w:eastAsia="cs-CZ"/>
        </w:rPr>
        <w:t>userName, matrixSize</w:t>
      </w:r>
      <w:r w:rsidR="007E63AD" w:rsidRPr="00DD4B7E">
        <w:rPr>
          <w:i/>
          <w:iCs/>
          <w:sz w:val="24"/>
          <w:szCs w:val="24"/>
          <w:lang w:eastAsia="cs-CZ"/>
        </w:rPr>
        <w:t>,</w:t>
      </w:r>
      <w:r w:rsidR="005E141C" w:rsidRPr="00DD4B7E">
        <w:rPr>
          <w:sz w:val="24"/>
          <w:szCs w:val="24"/>
          <w:lang w:eastAsia="cs-CZ"/>
        </w:rPr>
        <w:t xml:space="preserve"> atd.</w:t>
      </w:r>
    </w:p>
    <w:p w14:paraId="22F42F64" w14:textId="7E1F9B4D" w:rsidR="007E63AD" w:rsidRPr="00DD4B7E" w:rsidRDefault="007E63AD"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saveResultsToFile</w:t>
      </w:r>
      <w:r w:rsidRPr="00DD4B7E">
        <w:rPr>
          <w:sz w:val="24"/>
          <w:szCs w:val="24"/>
          <w:lang w:eastAsia="cs-CZ"/>
        </w:rPr>
        <w:t xml:space="preserve"> otevírá </w:t>
      </w:r>
      <w:r w:rsidR="00472D5C" w:rsidRPr="00DD4B7E">
        <w:rPr>
          <w:sz w:val="24"/>
          <w:szCs w:val="24"/>
          <w:lang w:eastAsia="cs-CZ"/>
        </w:rPr>
        <w:t>soubor pro zápis a vrátí OutputStream, do kterého lze poté zapisovat. Data jsou v textovém formátu a oddělována čárkou</w:t>
      </w:r>
      <w:r w:rsidR="002F7174" w:rsidRPr="00DD4B7E">
        <w:rPr>
          <w:sz w:val="24"/>
          <w:szCs w:val="24"/>
          <w:lang w:eastAsia="cs-CZ"/>
        </w:rPr>
        <w:t>. Pro vzniklé vyjímky je použit blok try-catch, který vypíše trasovací informace vyjímky.</w:t>
      </w:r>
    </w:p>
    <w:p w14:paraId="4C5F668C" w14:textId="02EFD7FB" w:rsidR="000E306C" w:rsidRPr="00DD4B7E" w:rsidRDefault="00E12D11" w:rsidP="00DD4B7E">
      <w:pPr>
        <w:pStyle w:val="Heading2"/>
        <w:jc w:val="both"/>
        <w:rPr>
          <w:rFonts w:ascii="Times New Roman" w:hAnsi="Times New Roman"/>
        </w:rPr>
      </w:pPr>
      <w:bookmarkStart w:id="81" w:name="_Toc167209410"/>
      <w:r w:rsidRPr="00DD4B7E">
        <w:rPr>
          <w:rFonts w:ascii="Times New Roman" w:hAnsi="Times New Roman"/>
        </w:rPr>
        <w:t>ac</w:t>
      </w:r>
      <w:r w:rsidR="006A1A58" w:rsidRPr="00DD4B7E">
        <w:rPr>
          <w:rFonts w:ascii="Times New Roman" w:hAnsi="Times New Roman"/>
        </w:rPr>
        <w:t>tivity_</w:t>
      </w:r>
      <w:r w:rsidRPr="00DD4B7E">
        <w:rPr>
          <w:rFonts w:ascii="Times New Roman" w:hAnsi="Times New Roman"/>
        </w:rPr>
        <w:t>leaderboard.xml a item_leaderboard_header.xml</w:t>
      </w:r>
      <w:bookmarkEnd w:id="81"/>
    </w:p>
    <w:p w14:paraId="7A7444C1" w14:textId="2E544D3E" w:rsidR="00E12D11" w:rsidRPr="00DD4B7E" w:rsidRDefault="001F6442" w:rsidP="00DD4B7E">
      <w:pPr>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nové třídy s aktivitou pro obsluhování žebříčku s výsledky uživatelů. Stejně tak byly přidány layouty pro vzhled této aktivity, kterými jsou activity_leaderboard se samotným rozvržením a item_leaderboard_header sloužící pro upravení vzhledu tabulky s výsledky.</w:t>
      </w:r>
    </w:p>
    <w:p w14:paraId="181AEAAD" w14:textId="77777777" w:rsidR="00F44780" w:rsidRDefault="007E0085" w:rsidP="00F44780">
      <w:pPr>
        <w:keepNext/>
        <w:jc w:val="center"/>
      </w:pPr>
      <w:r w:rsidRPr="00DD4B7E">
        <w:rPr>
          <w:noProof/>
          <w:sz w:val="24"/>
          <w:szCs w:val="24"/>
          <w:lang w:eastAsia="cs-CZ"/>
        </w:rPr>
        <w:drawing>
          <wp:inline distT="0" distB="0" distL="0" distR="0" wp14:anchorId="5701D6D5" wp14:editId="73E09A34">
            <wp:extent cx="3724795" cy="2391109"/>
            <wp:effectExtent l="0" t="0" r="9525" b="952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5"/>
                    <a:stretch>
                      <a:fillRect/>
                    </a:stretch>
                  </pic:blipFill>
                  <pic:spPr>
                    <a:xfrm>
                      <a:off x="0" y="0"/>
                      <a:ext cx="3724795" cy="2391109"/>
                    </a:xfrm>
                    <a:prstGeom prst="rect">
                      <a:avLst/>
                    </a:prstGeom>
                  </pic:spPr>
                </pic:pic>
              </a:graphicData>
            </a:graphic>
          </wp:inline>
        </w:drawing>
      </w:r>
    </w:p>
    <w:p w14:paraId="4B116FC2" w14:textId="419B3AAB" w:rsidR="007E0085" w:rsidRPr="00DD4B7E" w:rsidRDefault="00F44780" w:rsidP="00F44780">
      <w:pPr>
        <w:pStyle w:val="Caption"/>
        <w:rPr>
          <w:sz w:val="24"/>
          <w:szCs w:val="24"/>
          <w:lang w:eastAsia="cs-CZ"/>
        </w:rPr>
      </w:pPr>
      <w:bookmarkStart w:id="82" w:name="_Toc167270972"/>
      <w:r>
        <w:t xml:space="preserve">Obrázek </w:t>
      </w:r>
      <w:r>
        <w:fldChar w:fldCharType="begin"/>
      </w:r>
      <w:r>
        <w:instrText xml:space="preserve"> SEQ Obrázek \* ARABIC </w:instrText>
      </w:r>
      <w:r>
        <w:fldChar w:fldCharType="separate"/>
      </w:r>
      <w:r>
        <w:rPr>
          <w:noProof/>
        </w:rPr>
        <w:t>32</w:t>
      </w:r>
      <w:r>
        <w:fldChar w:fldCharType="end"/>
      </w:r>
      <w:r>
        <w:t>: activity_leaderboard - Spinner</w:t>
      </w:r>
      <w:bookmarkEnd w:id="82"/>
    </w:p>
    <w:p w14:paraId="3A7A9716" w14:textId="2CEC7E1C" w:rsidR="007E0085" w:rsidRPr="00DD4B7E" w:rsidRDefault="007E0085" w:rsidP="00DD4B7E">
      <w:pPr>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F44780">
      <w:pPr>
        <w:keepNext/>
        <w:jc w:val="center"/>
      </w:pPr>
      <w:r w:rsidRPr="00DD4B7E">
        <w:rPr>
          <w:noProof/>
          <w:sz w:val="24"/>
          <w:szCs w:val="24"/>
          <w:lang w:eastAsia="cs-CZ"/>
        </w:rPr>
        <w:lastRenderedPageBreak/>
        <w:drawing>
          <wp:inline distT="0" distB="0" distL="0" distR="0" wp14:anchorId="0073CFAB" wp14:editId="744AAB71">
            <wp:extent cx="3801005" cy="7011378"/>
            <wp:effectExtent l="0" t="0" r="9525"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6"/>
                    <a:stretch>
                      <a:fillRect/>
                    </a:stretch>
                  </pic:blipFill>
                  <pic:spPr>
                    <a:xfrm>
                      <a:off x="0" y="0"/>
                      <a:ext cx="3801005" cy="7011378"/>
                    </a:xfrm>
                    <a:prstGeom prst="rect">
                      <a:avLst/>
                    </a:prstGeom>
                  </pic:spPr>
                </pic:pic>
              </a:graphicData>
            </a:graphic>
          </wp:inline>
        </w:drawing>
      </w:r>
    </w:p>
    <w:p w14:paraId="5482BF63" w14:textId="08655C50" w:rsidR="007E0085" w:rsidRPr="00DD4B7E" w:rsidRDefault="00F44780" w:rsidP="00F44780">
      <w:pPr>
        <w:pStyle w:val="Caption"/>
        <w:rPr>
          <w:sz w:val="24"/>
          <w:szCs w:val="24"/>
          <w:lang w:eastAsia="cs-CZ"/>
        </w:rPr>
      </w:pPr>
      <w:bookmarkStart w:id="83" w:name="_Toc167270973"/>
      <w:r>
        <w:t xml:space="preserve">Obrázek </w:t>
      </w:r>
      <w:r>
        <w:fldChar w:fldCharType="begin"/>
      </w:r>
      <w:r>
        <w:instrText xml:space="preserve"> SEQ Obrázek \* ARABIC </w:instrText>
      </w:r>
      <w:r>
        <w:fldChar w:fldCharType="separate"/>
      </w:r>
      <w:r>
        <w:rPr>
          <w:noProof/>
        </w:rPr>
        <w:t>33</w:t>
      </w:r>
      <w:r>
        <w:fldChar w:fldCharType="end"/>
      </w:r>
      <w:r>
        <w:t>: activity_leaderboard - Buttons</w:t>
      </w:r>
      <w:bookmarkEnd w:id="83"/>
    </w:p>
    <w:p w14:paraId="69137395" w14:textId="745C5EEB" w:rsidR="007E0085" w:rsidRPr="00DD4B7E" w:rsidRDefault="006605FB" w:rsidP="00DD4B7E">
      <w:pPr>
        <w:jc w:val="both"/>
        <w:rPr>
          <w:sz w:val="24"/>
          <w:szCs w:val="24"/>
          <w:lang w:eastAsia="cs-CZ"/>
        </w:rPr>
      </w:pPr>
      <w:r w:rsidRPr="00DD4B7E">
        <w:rPr>
          <w:sz w:val="24"/>
          <w:szCs w:val="24"/>
          <w:lang w:eastAsia="cs-CZ"/>
        </w:rPr>
        <w:t xml:space="preserve">Problém s razením výsledků byla skutečnost, že od sebe nebyly odlišeny různé obtížnosti, takže se výsledky her „Jednoduchá“, „Střední“ i „Těžká“ řadily mezi sebe nehledě na použitou velikost matice. Tento problém byl vyřešen přidáním hodnoty velikosti matice do výsledků a vytvoření tlačítek, které zobrazí výsledky pouze </w:t>
      </w:r>
      <w:r w:rsidRPr="00DD4B7E">
        <w:rPr>
          <w:sz w:val="24"/>
          <w:szCs w:val="24"/>
          <w:lang w:eastAsia="cs-CZ"/>
        </w:rPr>
        <w:lastRenderedPageBreak/>
        <w:t>z vybrané obtížnosti. Tlačítka jsou vložena do LinearLayout, takže jsou seřazena vedle sebe.</w:t>
      </w:r>
    </w:p>
    <w:p w14:paraId="3F9DF235" w14:textId="77777777" w:rsidR="00F44780" w:rsidRDefault="006605FB" w:rsidP="00F44780">
      <w:pPr>
        <w:keepNext/>
        <w:jc w:val="center"/>
      </w:pPr>
      <w:r w:rsidRPr="00DD4B7E">
        <w:rPr>
          <w:noProof/>
          <w:sz w:val="24"/>
          <w:szCs w:val="24"/>
          <w:lang w:eastAsia="cs-CZ"/>
        </w:rPr>
        <w:drawing>
          <wp:inline distT="0" distB="0" distL="0" distR="0" wp14:anchorId="300FDFDA" wp14:editId="11EA2D62">
            <wp:extent cx="4001058" cy="4572638"/>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7"/>
                    <a:stretch>
                      <a:fillRect/>
                    </a:stretch>
                  </pic:blipFill>
                  <pic:spPr>
                    <a:xfrm>
                      <a:off x="0" y="0"/>
                      <a:ext cx="4001058" cy="4572638"/>
                    </a:xfrm>
                    <a:prstGeom prst="rect">
                      <a:avLst/>
                    </a:prstGeom>
                  </pic:spPr>
                </pic:pic>
              </a:graphicData>
            </a:graphic>
          </wp:inline>
        </w:drawing>
      </w:r>
    </w:p>
    <w:p w14:paraId="5066E8A2" w14:textId="038BFEB9" w:rsidR="006605FB" w:rsidRPr="00DD4B7E" w:rsidRDefault="00F44780" w:rsidP="00F44780">
      <w:pPr>
        <w:pStyle w:val="Caption"/>
        <w:rPr>
          <w:sz w:val="24"/>
          <w:szCs w:val="24"/>
          <w:lang w:eastAsia="cs-CZ"/>
        </w:rPr>
      </w:pPr>
      <w:bookmarkStart w:id="84" w:name="_Toc167270974"/>
      <w:r>
        <w:t xml:space="preserve">Obrázek </w:t>
      </w:r>
      <w:r>
        <w:fldChar w:fldCharType="begin"/>
      </w:r>
      <w:r>
        <w:instrText xml:space="preserve"> SEQ Obrázek \* ARABIC </w:instrText>
      </w:r>
      <w:r>
        <w:fldChar w:fldCharType="separate"/>
      </w:r>
      <w:r>
        <w:rPr>
          <w:noProof/>
        </w:rPr>
        <w:t>34</w:t>
      </w:r>
      <w:r>
        <w:fldChar w:fldCharType="end"/>
      </w:r>
      <w:r>
        <w:t>: activity_leaderboard - RecyclerView</w:t>
      </w:r>
      <w:bookmarkEnd w:id="84"/>
    </w:p>
    <w:p w14:paraId="0DED445E" w14:textId="55F06E14" w:rsidR="006605FB" w:rsidRPr="00DD4B7E" w:rsidRDefault="00A201D3" w:rsidP="00DD4B7E">
      <w:pPr>
        <w:jc w:val="both"/>
        <w:rPr>
          <w:sz w:val="24"/>
          <w:szCs w:val="24"/>
          <w:lang w:eastAsia="cs-CZ"/>
        </w:rPr>
      </w:pPr>
      <w:r w:rsidRPr="00DD4B7E">
        <w:rPr>
          <w:sz w:val="24"/>
          <w:szCs w:val="24"/>
          <w:lang w:eastAsia="cs-CZ"/>
        </w:rPr>
        <w:t>Spodní část obrazovky obsahuje tlačítko pro vymazání výsledků, které po stisknutí otevírá textový soubor a maže jeho obsah.</w:t>
      </w:r>
    </w:p>
    <w:p w14:paraId="5B40BFB9" w14:textId="3DDF9F79" w:rsidR="00A201D3" w:rsidRPr="00DD4B7E" w:rsidRDefault="00A201D3" w:rsidP="00DD4B7E">
      <w:pPr>
        <w:jc w:val="both"/>
        <w:rPr>
          <w:sz w:val="24"/>
          <w:szCs w:val="24"/>
          <w:lang w:eastAsia="cs-CZ"/>
        </w:rPr>
      </w:pPr>
      <w:r w:rsidRPr="00DD4B7E">
        <w:rPr>
          <w:sz w:val="24"/>
          <w:szCs w:val="24"/>
          <w:lang w:eastAsia="cs-CZ"/>
        </w:rPr>
        <w:t>První a nejdůležitější částí celého layoutu je tzv. recyclerView, který je v podstatě tabulkou, do které se vypisují výsledky z textového souboru podle vytvořené logiky. Prvek recyclerView automaticky obsahuje funkci scrollování, takže nehrozí zaplnění tabulky při větším počtu řádků.</w:t>
      </w:r>
    </w:p>
    <w:p w14:paraId="66499963" w14:textId="7C9317BB" w:rsidR="00A201D3" w:rsidRPr="00DD4B7E" w:rsidRDefault="00A201D3" w:rsidP="00DD4B7E">
      <w:pPr>
        <w:jc w:val="both"/>
        <w:rPr>
          <w:sz w:val="24"/>
          <w:szCs w:val="24"/>
          <w:lang w:eastAsia="cs-CZ"/>
        </w:rPr>
      </w:pPr>
      <w:r w:rsidRPr="00DD4B7E">
        <w:rPr>
          <w:sz w:val="24"/>
          <w:szCs w:val="24"/>
          <w:lang w:eastAsia="cs-CZ"/>
        </w:rPr>
        <w:t xml:space="preserve">Soubor </w:t>
      </w:r>
      <w:r w:rsidRPr="00DD4B7E">
        <w:rPr>
          <w:i/>
          <w:iCs/>
          <w:sz w:val="24"/>
          <w:szCs w:val="24"/>
          <w:lang w:eastAsia="cs-CZ"/>
        </w:rPr>
        <w:t>item_leaderboard_header</w:t>
      </w:r>
      <w:r w:rsidRPr="00DD4B7E">
        <w:rPr>
          <w:sz w:val="24"/>
          <w:szCs w:val="24"/>
          <w:lang w:eastAsia="cs-CZ"/>
        </w:rPr>
        <w:t xml:space="preserve"> obsahuje pouze čtyři prvky TextView v LinearLayout s texty „Jméno“, „Počet Pokusů“, „Úspěšné Pokusy“ a „Průměrný Čas“, a slouží jako záhlaví pro celou tabulku.</w:t>
      </w:r>
    </w:p>
    <w:p w14:paraId="5D4D647C" w14:textId="704F7F74" w:rsidR="00A201D3" w:rsidRPr="00DD4B7E" w:rsidRDefault="00A201D3" w:rsidP="00DD4B7E">
      <w:pPr>
        <w:pStyle w:val="Heading2"/>
        <w:jc w:val="both"/>
        <w:rPr>
          <w:rFonts w:ascii="Times New Roman" w:hAnsi="Times New Roman"/>
        </w:rPr>
      </w:pPr>
      <w:bookmarkStart w:id="85" w:name="_Toc167209411"/>
      <w:r w:rsidRPr="00DD4B7E">
        <w:rPr>
          <w:rFonts w:ascii="Times New Roman" w:hAnsi="Times New Roman"/>
        </w:rPr>
        <w:lastRenderedPageBreak/>
        <w:t>LeaderboardActivity.kt</w:t>
      </w:r>
      <w:bookmarkEnd w:id="85"/>
      <w:r w:rsidRPr="00DD4B7E">
        <w:rPr>
          <w:rFonts w:ascii="Times New Roman" w:hAnsi="Times New Roman"/>
        </w:rPr>
        <w:t xml:space="preserve"> </w:t>
      </w:r>
    </w:p>
    <w:p w14:paraId="126BD6B4" w14:textId="3D4D144D" w:rsidR="000529B5" w:rsidRPr="00DD4B7E" w:rsidRDefault="00A201D3" w:rsidP="00DD4B7E">
      <w:pPr>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aktivita pro obsluhování žebříčku, jejíž layout byl popsán výše. Podíváme se na několik nových knihoven, které v ní byly použity:</w:t>
      </w:r>
    </w:p>
    <w:p w14:paraId="64D6E5FA" w14:textId="10EAFE1F" w:rsidR="000529B5" w:rsidRPr="00DD4B7E" w:rsidRDefault="000529B5" w:rsidP="00DD4B7E">
      <w:pPr>
        <w:pStyle w:val="ListParagraph"/>
        <w:numPr>
          <w:ilvl w:val="0"/>
          <w:numId w:val="25"/>
        </w:numPr>
        <w:jc w:val="both"/>
        <w:rPr>
          <w:szCs w:val="24"/>
          <w:lang w:eastAsia="cs-CZ"/>
        </w:rPr>
      </w:pPr>
      <w:r w:rsidRPr="00DD4B7E">
        <w:rPr>
          <w:szCs w:val="24"/>
          <w:lang w:eastAsia="cs-CZ"/>
        </w:rPr>
        <w:t>android.view.LayoutInflater: Používá se v Androidu k naplnění XML layoutů do odpovídajících objektů v běžící aplikaci. Používáme ho v relaci s </w:t>
      </w:r>
      <w:r w:rsidRPr="00DD4B7E">
        <w:rPr>
          <w:i/>
          <w:iCs/>
          <w:szCs w:val="24"/>
          <w:lang w:eastAsia="cs-CZ"/>
        </w:rPr>
        <w:t>aktivity_leaderboard</w:t>
      </w:r>
      <w:r w:rsidRPr="00DD4B7E">
        <w:rPr>
          <w:szCs w:val="24"/>
          <w:lang w:eastAsia="cs-CZ"/>
        </w:rPr>
        <w:t xml:space="preserve">, kde v metodě </w:t>
      </w:r>
      <w:r w:rsidRPr="00DD4B7E">
        <w:rPr>
          <w:i/>
          <w:iCs/>
          <w:szCs w:val="24"/>
          <w:lang w:eastAsia="cs-CZ"/>
        </w:rPr>
        <w:t>OnCreate</w:t>
      </w:r>
      <w:r w:rsidRPr="00DD4B7E">
        <w:rPr>
          <w:szCs w:val="24"/>
          <w:lang w:eastAsia="cs-CZ"/>
        </w:rPr>
        <w:t xml:space="preserve"> inicializujeme různé prvky </w:t>
      </w:r>
      <w:r w:rsidR="00BC2E2F" w:rsidRPr="00DD4B7E">
        <w:rPr>
          <w:szCs w:val="24"/>
          <w:lang w:eastAsia="cs-CZ"/>
        </w:rPr>
        <w:t>uživatelského rozhraní</w:t>
      </w:r>
      <w:r w:rsidRPr="00DD4B7E">
        <w:rPr>
          <w:szCs w:val="24"/>
          <w:lang w:eastAsia="cs-CZ"/>
        </w:rPr>
        <w:t>.</w:t>
      </w:r>
    </w:p>
    <w:p w14:paraId="34D51CDB" w14:textId="208599A6" w:rsidR="000529B5" w:rsidRPr="00DD4B7E" w:rsidRDefault="00BC2E2F" w:rsidP="00DD4B7E">
      <w:pPr>
        <w:pStyle w:val="ListParagraph"/>
        <w:numPr>
          <w:ilvl w:val="0"/>
          <w:numId w:val="25"/>
        </w:numPr>
        <w:jc w:val="both"/>
        <w:rPr>
          <w:szCs w:val="24"/>
          <w:lang w:eastAsia="cs-CZ"/>
        </w:rPr>
      </w:pPr>
      <w:r w:rsidRPr="00DD4B7E">
        <w:rPr>
          <w:szCs w:val="24"/>
          <w:lang w:eastAsia="cs-CZ"/>
        </w:rPr>
        <w:t>android.view.ViewGroup: Základní třída pro vytváření skupin prvků uživatelského rozhraní. V naší aktivitě je zodpovědná za zobrazení uživatelů v žebříčku.</w:t>
      </w:r>
    </w:p>
    <w:p w14:paraId="38301446" w14:textId="1845899E" w:rsidR="007700D4" w:rsidRPr="00DD4B7E" w:rsidRDefault="007700D4" w:rsidP="00DD4B7E">
      <w:pPr>
        <w:pStyle w:val="ListParagraph"/>
        <w:numPr>
          <w:ilvl w:val="0"/>
          <w:numId w:val="25"/>
        </w:numPr>
        <w:jc w:val="both"/>
        <w:rPr>
          <w:szCs w:val="24"/>
          <w:lang w:eastAsia="cs-CZ"/>
        </w:rPr>
      </w:pPr>
      <w:r w:rsidRPr="00DD4B7E">
        <w:rPr>
          <w:szCs w:val="24"/>
          <w:lang w:eastAsia="cs-CZ"/>
        </w:rPr>
        <w:t>androidx.recyclerview.widget.RecyclerView: Nástroj pro zobrazování většího objemu dat v seznamu, mřížce, apod. Používáme při zobrazování seznamu uživatelů.</w:t>
      </w:r>
    </w:p>
    <w:p w14:paraId="60155474" w14:textId="1F88B667" w:rsidR="00BC2E2F" w:rsidRPr="00DD4B7E" w:rsidRDefault="00BC2E2F" w:rsidP="00DD4B7E">
      <w:pPr>
        <w:pStyle w:val="ListParagraph"/>
        <w:numPr>
          <w:ilvl w:val="0"/>
          <w:numId w:val="25"/>
        </w:numPr>
        <w:jc w:val="both"/>
        <w:rPr>
          <w:szCs w:val="24"/>
          <w:lang w:eastAsia="cs-CZ"/>
        </w:rPr>
      </w:pPr>
      <w:r w:rsidRPr="00DD4B7E">
        <w:rPr>
          <w:szCs w:val="24"/>
          <w:lang w:eastAsia="cs-CZ"/>
        </w:rPr>
        <w:t xml:space="preserve">androidx.recyclerview.widget.LinearLayoutManager: </w:t>
      </w:r>
      <w:r w:rsidR="007700D4" w:rsidRPr="00DD4B7E">
        <w:rPr>
          <w:szCs w:val="24"/>
          <w:lang w:eastAsia="cs-CZ"/>
        </w:rPr>
        <w:t>Opět n</w:t>
      </w:r>
      <w:r w:rsidRPr="00DD4B7E">
        <w:rPr>
          <w:szCs w:val="24"/>
          <w:lang w:eastAsia="cs-CZ"/>
        </w:rPr>
        <w:t>ástroj pro zobrazování dat v nějakém seznamu, konkrétně u nás je jeho instance správcem rozložení pro RecyclerView.</w:t>
      </w:r>
    </w:p>
    <w:p w14:paraId="57834F87" w14:textId="6E16615B" w:rsidR="00BC2E2F" w:rsidRPr="00DD4B7E" w:rsidRDefault="007700D4" w:rsidP="00DD4B7E">
      <w:pPr>
        <w:pStyle w:val="ListParagraph"/>
        <w:numPr>
          <w:ilvl w:val="0"/>
          <w:numId w:val="25"/>
        </w:numPr>
        <w:jc w:val="both"/>
        <w:rPr>
          <w:szCs w:val="24"/>
          <w:lang w:eastAsia="cs-CZ"/>
        </w:rPr>
      </w:pPr>
      <w:r w:rsidRPr="00DD4B7E">
        <w:rPr>
          <w:szCs w:val="24"/>
          <w:lang w:eastAsia="cs-CZ"/>
        </w:rPr>
        <w:t xml:space="preserve">android.widget.Toast: Umožňuje pro uživatele zobrazit krátkou zprávu jako pop-up. </w:t>
      </w:r>
      <w:r w:rsidR="00E32305" w:rsidRPr="00DD4B7E">
        <w:rPr>
          <w:szCs w:val="24"/>
          <w:lang w:eastAsia="cs-CZ"/>
        </w:rPr>
        <w:t>Zobrazuje nám zprávu při úspěšném vymazání výsledků ze souboru.</w:t>
      </w:r>
    </w:p>
    <w:p w14:paraId="39A1590E" w14:textId="3DD59B88" w:rsidR="00E32305" w:rsidRPr="00DD4B7E" w:rsidRDefault="00E32305" w:rsidP="00DD4B7E">
      <w:pPr>
        <w:pStyle w:val="ListParagraph"/>
        <w:numPr>
          <w:ilvl w:val="0"/>
          <w:numId w:val="25"/>
        </w:numPr>
        <w:jc w:val="both"/>
        <w:rPr>
          <w:szCs w:val="24"/>
          <w:lang w:eastAsia="cs-CZ"/>
        </w:rPr>
      </w:pPr>
      <w:r w:rsidRPr="00DD4B7E">
        <w:rPr>
          <w:szCs w:val="24"/>
          <w:lang w:eastAsia="cs-CZ"/>
        </w:rPr>
        <w:t xml:space="preserve">android.widget.ArrayAdapter: </w:t>
      </w:r>
      <w:r w:rsidR="004B30C1" w:rsidRPr="00DD4B7E">
        <w:rPr>
          <w:szCs w:val="24"/>
          <w:lang w:eastAsia="cs-CZ"/>
        </w:rPr>
        <w:t>Adaptér pro převádění dat z datového zdroje na zobrazení položek v rozhraní. Používáme jej pro naplnění dat do spinneru pro výběr způsobu řazení ž</w:t>
      </w:r>
      <w:r w:rsidR="003E5591" w:rsidRPr="00DD4B7E">
        <w:rPr>
          <w:szCs w:val="24"/>
          <w:lang w:eastAsia="cs-CZ"/>
        </w:rPr>
        <w:t>e</w:t>
      </w:r>
      <w:r w:rsidR="004B30C1" w:rsidRPr="00DD4B7E">
        <w:rPr>
          <w:szCs w:val="24"/>
          <w:lang w:eastAsia="cs-CZ"/>
        </w:rPr>
        <w:t>bříčku.</w:t>
      </w:r>
    </w:p>
    <w:p w14:paraId="6A6FF86B" w14:textId="4C829A52" w:rsidR="003E5591" w:rsidRPr="00DD4B7E" w:rsidRDefault="003E5591" w:rsidP="00DD4B7E">
      <w:pPr>
        <w:pStyle w:val="ListParagraph"/>
        <w:numPr>
          <w:ilvl w:val="0"/>
          <w:numId w:val="25"/>
        </w:numPr>
        <w:jc w:val="both"/>
        <w:rPr>
          <w:szCs w:val="24"/>
          <w:lang w:eastAsia="cs-CZ"/>
        </w:rPr>
      </w:pPr>
      <w:r w:rsidRPr="00DD4B7E">
        <w:rPr>
          <w:szCs w:val="24"/>
          <w:lang w:eastAsia="cs-CZ"/>
        </w:rPr>
        <w:t>android.widget.AdapterView: Poskytuje obecné metody pro práci s daty a jejich zobrazování v rozhraní. Opět používáme při naplňování tabulky v RecyclerView.</w:t>
      </w:r>
    </w:p>
    <w:p w14:paraId="1173A1A6" w14:textId="047A9294" w:rsidR="003E5591" w:rsidRPr="00DD4B7E" w:rsidRDefault="003E5591" w:rsidP="00DD4B7E">
      <w:pPr>
        <w:pStyle w:val="ListParagraph"/>
        <w:numPr>
          <w:ilvl w:val="0"/>
          <w:numId w:val="25"/>
        </w:numPr>
        <w:jc w:val="both"/>
        <w:rPr>
          <w:szCs w:val="24"/>
          <w:lang w:eastAsia="cs-CZ"/>
        </w:rPr>
      </w:pPr>
      <w:r w:rsidRPr="00DD4B7E">
        <w:rPr>
          <w:szCs w:val="24"/>
          <w:lang w:eastAsia="cs-CZ"/>
        </w:rPr>
        <w:t>android.widget.Spinner: Umožňuje použít drop-down menu (spinner), což je prvek uživatelského rozhraní, který dovoluje uživatelům vybírat hodnoty z rozbalovacího seznamu.</w:t>
      </w:r>
    </w:p>
    <w:p w14:paraId="39273B63" w14:textId="4F9A2979" w:rsidR="00BD3E51" w:rsidRPr="00DD4B7E" w:rsidRDefault="0058393C" w:rsidP="00DD4B7E">
      <w:pPr>
        <w:jc w:val="both"/>
        <w:rPr>
          <w:sz w:val="24"/>
          <w:szCs w:val="24"/>
          <w:lang w:eastAsia="cs-CZ"/>
        </w:rPr>
      </w:pPr>
      <w:r w:rsidRPr="00DD4B7E">
        <w:rPr>
          <w:sz w:val="24"/>
          <w:szCs w:val="24"/>
          <w:lang w:eastAsia="cs-CZ"/>
        </w:rPr>
        <w:t xml:space="preserve">Aktivita žebříčku neplní pouze funkci zobrazování dat; musí mimo to být schopná číst data z otevřeného souboru, vložit je správně do tabulky, seřadit je podle pokynů uživatele a rozlišovat různé obtížnosti, podle kterých buď data do tabulky vloží, nebo je </w:t>
      </w:r>
      <w:r w:rsidRPr="00DD4B7E">
        <w:rPr>
          <w:sz w:val="24"/>
          <w:szCs w:val="24"/>
          <w:lang w:eastAsia="cs-CZ"/>
        </w:rPr>
        <w:lastRenderedPageBreak/>
        <w:t>vynechá. Navíc aktivita obsahuje funkci kompletního smazání textového obsahu souboru.</w:t>
      </w:r>
    </w:p>
    <w:p w14:paraId="055407ED" w14:textId="77777777" w:rsidR="00F44780" w:rsidRDefault="001D487B" w:rsidP="00F44780">
      <w:pPr>
        <w:keepNext/>
        <w:jc w:val="center"/>
      </w:pPr>
      <w:r w:rsidRPr="00DD4B7E">
        <w:rPr>
          <w:noProof/>
          <w:sz w:val="24"/>
          <w:szCs w:val="24"/>
          <w:lang w:eastAsia="cs-CZ"/>
        </w:rPr>
        <w:drawing>
          <wp:inline distT="0" distB="0" distL="0" distR="0" wp14:anchorId="305C04A8" wp14:editId="7C529A01">
            <wp:extent cx="5125165" cy="3181794"/>
            <wp:effectExtent l="0" t="0" r="0" b="0"/>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8"/>
                    <a:stretch>
                      <a:fillRect/>
                    </a:stretch>
                  </pic:blipFill>
                  <pic:spPr>
                    <a:xfrm>
                      <a:off x="0" y="0"/>
                      <a:ext cx="5125165" cy="3181794"/>
                    </a:xfrm>
                    <a:prstGeom prst="rect">
                      <a:avLst/>
                    </a:prstGeom>
                  </pic:spPr>
                </pic:pic>
              </a:graphicData>
            </a:graphic>
          </wp:inline>
        </w:drawing>
      </w:r>
    </w:p>
    <w:p w14:paraId="1F9573C5" w14:textId="797C3D2E" w:rsidR="009567E5" w:rsidRPr="00DD4B7E" w:rsidRDefault="00F44780" w:rsidP="00F44780">
      <w:pPr>
        <w:pStyle w:val="Caption"/>
        <w:rPr>
          <w:sz w:val="24"/>
          <w:szCs w:val="24"/>
          <w:lang w:eastAsia="cs-CZ"/>
        </w:rPr>
      </w:pPr>
      <w:bookmarkStart w:id="86" w:name="_Toc167270975"/>
      <w:r>
        <w:t xml:space="preserve">Obrázek </w:t>
      </w:r>
      <w:r>
        <w:fldChar w:fldCharType="begin"/>
      </w:r>
      <w:r>
        <w:instrText xml:space="preserve"> SEQ Obrázek \* ARABIC </w:instrText>
      </w:r>
      <w:r>
        <w:fldChar w:fldCharType="separate"/>
      </w:r>
      <w:r>
        <w:rPr>
          <w:noProof/>
        </w:rPr>
        <w:t>35</w:t>
      </w:r>
      <w:r>
        <w:fldChar w:fldCharType="end"/>
      </w:r>
      <w:r>
        <w:t>: LeaderboardActivity - onCreate</w:t>
      </w:r>
      <w:bookmarkEnd w:id="86"/>
    </w:p>
    <w:p w14:paraId="16B33482" w14:textId="2A2BBEC7" w:rsidR="009567E5" w:rsidRPr="00DD4B7E" w:rsidRDefault="009567E5" w:rsidP="00DD4B7E">
      <w:pPr>
        <w:jc w:val="both"/>
        <w:rPr>
          <w:sz w:val="24"/>
          <w:szCs w:val="24"/>
          <w:lang w:eastAsia="cs-CZ"/>
        </w:rPr>
      </w:pPr>
      <w:r w:rsidRPr="00DD4B7E">
        <w:rPr>
          <w:sz w:val="24"/>
          <w:szCs w:val="24"/>
          <w:lang w:eastAsia="cs-CZ"/>
        </w:rPr>
        <w:t xml:space="preserve">Na začátku třídy inicializujeme několik proměnných pro pozdější použití. Proměnná </w:t>
      </w:r>
      <w:r w:rsidRPr="00DD4B7E">
        <w:rPr>
          <w:i/>
          <w:iCs/>
          <w:sz w:val="24"/>
          <w:szCs w:val="24"/>
          <w:lang w:eastAsia="cs-CZ"/>
        </w:rPr>
        <w:t>recyclerView</w:t>
      </w:r>
      <w:r w:rsidRPr="00DD4B7E">
        <w:rPr>
          <w:sz w:val="24"/>
          <w:szCs w:val="24"/>
          <w:lang w:eastAsia="cs-CZ"/>
        </w:rPr>
        <w:t xml:space="preserve"> slouží pro zobrazení kontejneru (seznamu) s výsledky. Správce rozložení </w:t>
      </w:r>
      <w:r w:rsidRPr="00DD4B7E">
        <w:rPr>
          <w:i/>
          <w:iCs/>
          <w:sz w:val="24"/>
          <w:szCs w:val="24"/>
          <w:lang w:eastAsia="cs-CZ"/>
        </w:rPr>
        <w:t>layoutManager</w:t>
      </w:r>
      <w:r w:rsidRPr="00DD4B7E">
        <w:rPr>
          <w:sz w:val="24"/>
          <w:szCs w:val="24"/>
          <w:lang w:eastAsia="cs-CZ"/>
        </w:rPr>
        <w:t xml:space="preserve"> určuje, jak budou položky v tabulce uspořádány. Data o uživatelích uspořádává </w:t>
      </w:r>
      <w:r w:rsidRPr="00DD4B7E">
        <w:rPr>
          <w:i/>
          <w:iCs/>
          <w:sz w:val="24"/>
          <w:szCs w:val="24"/>
          <w:lang w:eastAsia="cs-CZ"/>
        </w:rPr>
        <w:t>leaderboardAdapter</w:t>
      </w:r>
      <w:r w:rsidRPr="00DD4B7E">
        <w:rPr>
          <w:sz w:val="24"/>
          <w:szCs w:val="24"/>
          <w:lang w:eastAsia="cs-CZ"/>
        </w:rPr>
        <w:t xml:space="preserve">, který je připravuje a podle pokynů zobrazuje. Poslední lateinit variable je </w:t>
      </w:r>
      <w:r w:rsidRPr="00DD4B7E">
        <w:rPr>
          <w:i/>
          <w:iCs/>
          <w:sz w:val="24"/>
          <w:szCs w:val="24"/>
          <w:lang w:eastAsia="cs-CZ"/>
        </w:rPr>
        <w:t>sortBySpinner</w:t>
      </w:r>
      <w:r w:rsidRPr="00DD4B7E">
        <w:rPr>
          <w:sz w:val="24"/>
          <w:szCs w:val="24"/>
          <w:lang w:eastAsia="cs-CZ"/>
        </w:rPr>
        <w:t xml:space="preserve">, který poskytuje funkčnost widgetu se spinnerem. Informace o velikosti matice, které se později zapisují do textového souboru jsou později ukládány do proměnné </w:t>
      </w:r>
      <w:r w:rsidRPr="00DD4B7E">
        <w:rPr>
          <w:i/>
          <w:iCs/>
          <w:sz w:val="24"/>
          <w:szCs w:val="24"/>
          <w:lang w:eastAsia="cs-CZ"/>
        </w:rPr>
        <w:t>currentMatrixSize</w:t>
      </w:r>
      <w:r w:rsidRPr="00DD4B7E">
        <w:rPr>
          <w:sz w:val="24"/>
          <w:szCs w:val="24"/>
          <w:lang w:eastAsia="cs-CZ"/>
        </w:rPr>
        <w:t>.</w:t>
      </w:r>
    </w:p>
    <w:p w14:paraId="76686EA9" w14:textId="7139A51D" w:rsidR="009567E5" w:rsidRPr="00DD4B7E" w:rsidRDefault="006462C0" w:rsidP="00DD4B7E">
      <w:pPr>
        <w:jc w:val="both"/>
        <w:rPr>
          <w:sz w:val="24"/>
          <w:szCs w:val="24"/>
          <w:lang w:eastAsia="cs-CZ"/>
        </w:rPr>
      </w:pPr>
      <w:r w:rsidRPr="00DD4B7E">
        <w:rPr>
          <w:sz w:val="24"/>
          <w:szCs w:val="24"/>
          <w:lang w:eastAsia="cs-CZ"/>
        </w:rPr>
        <w:t xml:space="preserve">V metodě </w:t>
      </w:r>
      <w:r w:rsidRPr="00DD4B7E">
        <w:rPr>
          <w:i/>
          <w:iCs/>
          <w:sz w:val="24"/>
          <w:szCs w:val="24"/>
          <w:lang w:eastAsia="cs-CZ"/>
        </w:rPr>
        <w:t>onCreate</w:t>
      </w:r>
      <w:r w:rsidRPr="00DD4B7E">
        <w:rPr>
          <w:sz w:val="24"/>
          <w:szCs w:val="24"/>
          <w:lang w:eastAsia="cs-CZ"/>
        </w:rPr>
        <w:t xml:space="preserve"> na začátku klasicky provádíme základní nastavení aktivity a nastavujeme layout podle souboru </w:t>
      </w:r>
      <w:r w:rsidRPr="00DD4B7E">
        <w:rPr>
          <w:i/>
          <w:iCs/>
          <w:sz w:val="24"/>
          <w:szCs w:val="24"/>
          <w:lang w:eastAsia="cs-CZ"/>
        </w:rPr>
        <w:t>aktivity_leaderboard</w:t>
      </w:r>
      <w:r w:rsidRPr="00DD4B7E">
        <w:rPr>
          <w:sz w:val="24"/>
          <w:szCs w:val="24"/>
          <w:lang w:eastAsia="cs-CZ"/>
        </w:rPr>
        <w:t xml:space="preserve">. Dále proběhne inicializace RecyclerView pomocí ID, vytváříme nový LinearLayoutManager a přiřazujeme layout manager k RecyclerView. Následně najdeme podle ID Spinner a přiřadíme ho k příslušné proměnné a voláme metodu </w:t>
      </w:r>
      <w:r w:rsidRPr="00DD4B7E">
        <w:rPr>
          <w:i/>
          <w:iCs/>
          <w:sz w:val="24"/>
          <w:szCs w:val="24"/>
          <w:lang w:eastAsia="cs-CZ"/>
        </w:rPr>
        <w:t>setupSpinner</w:t>
      </w:r>
      <w:r w:rsidRPr="00DD4B7E">
        <w:rPr>
          <w:sz w:val="24"/>
          <w:szCs w:val="24"/>
          <w:lang w:eastAsia="cs-CZ"/>
        </w:rPr>
        <w:t xml:space="preserve"> pro nastavení posluchačů. </w:t>
      </w:r>
    </w:p>
    <w:p w14:paraId="7C672C47" w14:textId="77777777" w:rsidR="00F44780" w:rsidRDefault="001D487B" w:rsidP="00F44780">
      <w:pPr>
        <w:keepNext/>
        <w:jc w:val="center"/>
      </w:pPr>
      <w:r w:rsidRPr="00DD4B7E">
        <w:rPr>
          <w:noProof/>
          <w:sz w:val="24"/>
          <w:szCs w:val="24"/>
          <w:lang w:eastAsia="cs-CZ"/>
        </w:rPr>
        <w:lastRenderedPageBreak/>
        <w:drawing>
          <wp:inline distT="0" distB="0" distL="0" distR="0" wp14:anchorId="77387301" wp14:editId="788CFC6C">
            <wp:extent cx="5611008" cy="6982799"/>
            <wp:effectExtent l="0" t="0" r="889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49"/>
                    <a:stretch>
                      <a:fillRect/>
                    </a:stretch>
                  </pic:blipFill>
                  <pic:spPr>
                    <a:xfrm>
                      <a:off x="0" y="0"/>
                      <a:ext cx="5611008" cy="6982799"/>
                    </a:xfrm>
                    <a:prstGeom prst="rect">
                      <a:avLst/>
                    </a:prstGeom>
                  </pic:spPr>
                </pic:pic>
              </a:graphicData>
            </a:graphic>
          </wp:inline>
        </w:drawing>
      </w:r>
    </w:p>
    <w:p w14:paraId="60F4E62D" w14:textId="1998C80A" w:rsidR="001D487B" w:rsidRPr="00DD4B7E" w:rsidRDefault="00F44780" w:rsidP="00F44780">
      <w:pPr>
        <w:pStyle w:val="Caption"/>
        <w:rPr>
          <w:sz w:val="24"/>
          <w:szCs w:val="24"/>
          <w:lang w:eastAsia="cs-CZ"/>
        </w:rPr>
      </w:pPr>
      <w:bookmarkStart w:id="87" w:name="_Toc167270976"/>
      <w:r>
        <w:t xml:space="preserve">Obrázek </w:t>
      </w:r>
      <w:r>
        <w:fldChar w:fldCharType="begin"/>
      </w:r>
      <w:r>
        <w:instrText xml:space="preserve"> SEQ Obrázek \* ARABIC </w:instrText>
      </w:r>
      <w:r>
        <w:fldChar w:fldCharType="separate"/>
      </w:r>
      <w:r>
        <w:rPr>
          <w:noProof/>
        </w:rPr>
        <w:t>36</w:t>
      </w:r>
      <w:r>
        <w:fldChar w:fldCharType="end"/>
      </w:r>
      <w:r w:rsidRPr="009B3055">
        <w:t xml:space="preserve">: LeaderboardActivity - </w:t>
      </w:r>
      <w:r>
        <w:t>Buttons</w:t>
      </w:r>
      <w:bookmarkEnd w:id="87"/>
    </w:p>
    <w:p w14:paraId="07FFC594" w14:textId="032DA0E2" w:rsidR="001D487B" w:rsidRPr="00DD4B7E" w:rsidRDefault="001D487B" w:rsidP="00DD4B7E">
      <w:pPr>
        <w:jc w:val="both"/>
        <w:rPr>
          <w:sz w:val="24"/>
          <w:szCs w:val="24"/>
          <w:lang w:eastAsia="cs-CZ"/>
        </w:rPr>
      </w:pPr>
      <w:r w:rsidRPr="00DD4B7E">
        <w:rPr>
          <w:sz w:val="24"/>
          <w:szCs w:val="24"/>
          <w:lang w:eastAsia="cs-CZ"/>
        </w:rPr>
        <w:t>V druhé části třídy je provedeno nalezení tlačítek podle jejich ID v layoutu, jejich přiřazení proměnným a následné přiřazení posluchačů těmto tlačítkům. Tlačítka plní funkci filtrace výsledků a jejich smazání.</w:t>
      </w:r>
    </w:p>
    <w:p w14:paraId="74F050A2" w14:textId="290764C6" w:rsidR="001D487B" w:rsidRPr="00DD4B7E" w:rsidRDefault="001D487B" w:rsidP="00DD4B7E">
      <w:pPr>
        <w:jc w:val="both"/>
        <w:rPr>
          <w:sz w:val="24"/>
          <w:szCs w:val="24"/>
          <w:lang w:eastAsia="cs-CZ"/>
        </w:rPr>
      </w:pPr>
      <w:r w:rsidRPr="00DD4B7E">
        <w:rPr>
          <w:sz w:val="24"/>
          <w:szCs w:val="24"/>
          <w:lang w:eastAsia="cs-CZ"/>
        </w:rPr>
        <w:lastRenderedPageBreak/>
        <w:t>Poslední metoda obstará zobrazení všech výsledků, když není vybrána obtížnost.</w:t>
      </w:r>
    </w:p>
    <w:p w14:paraId="1FDD6E34" w14:textId="77777777" w:rsidR="00F44780" w:rsidRDefault="00724DEC" w:rsidP="00F44780">
      <w:pPr>
        <w:keepNext/>
        <w:jc w:val="center"/>
      </w:pPr>
      <w:r w:rsidRPr="00DD4B7E">
        <w:rPr>
          <w:noProof/>
          <w:sz w:val="24"/>
          <w:szCs w:val="24"/>
          <w:lang w:eastAsia="cs-CZ"/>
        </w:rPr>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0"/>
                    <a:stretch>
                      <a:fillRect/>
                    </a:stretch>
                  </pic:blipFill>
                  <pic:spPr>
                    <a:xfrm>
                      <a:off x="0" y="0"/>
                      <a:ext cx="5760720" cy="3899535"/>
                    </a:xfrm>
                    <a:prstGeom prst="rect">
                      <a:avLst/>
                    </a:prstGeom>
                  </pic:spPr>
                </pic:pic>
              </a:graphicData>
            </a:graphic>
          </wp:inline>
        </w:drawing>
      </w:r>
    </w:p>
    <w:p w14:paraId="10CE2E50" w14:textId="571CD309" w:rsidR="001D487B" w:rsidRPr="00DD4B7E" w:rsidRDefault="00F44780" w:rsidP="00F44780">
      <w:pPr>
        <w:pStyle w:val="Caption"/>
        <w:rPr>
          <w:sz w:val="24"/>
          <w:szCs w:val="24"/>
          <w:lang w:eastAsia="cs-CZ"/>
        </w:rPr>
      </w:pPr>
      <w:bookmarkStart w:id="88" w:name="_Toc167270977"/>
      <w:r>
        <w:t xml:space="preserve">Obrázek </w:t>
      </w:r>
      <w:r>
        <w:fldChar w:fldCharType="begin"/>
      </w:r>
      <w:r>
        <w:instrText xml:space="preserve"> SEQ Obrázek \* ARABIC </w:instrText>
      </w:r>
      <w:r>
        <w:fldChar w:fldCharType="separate"/>
      </w:r>
      <w:r>
        <w:rPr>
          <w:noProof/>
        </w:rPr>
        <w:t>37</w:t>
      </w:r>
      <w:r>
        <w:fldChar w:fldCharType="end"/>
      </w:r>
      <w:r w:rsidRPr="001D54B2">
        <w:t xml:space="preserve">: LeaderboardActivity - </w:t>
      </w:r>
      <w:r>
        <w:t>loadUsers, clearResults</w:t>
      </w:r>
      <w:bookmarkEnd w:id="88"/>
    </w:p>
    <w:p w14:paraId="75CAEAF1" w14:textId="09181CB5" w:rsidR="009707F0" w:rsidRPr="00DD4B7E" w:rsidRDefault="009707F0"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loadAllUsers</w:t>
      </w:r>
      <w:r w:rsidRPr="00DD4B7E">
        <w:rPr>
          <w:sz w:val="24"/>
          <w:szCs w:val="24"/>
          <w:lang w:eastAsia="cs-CZ"/>
        </w:rPr>
        <w:t xml:space="preserve"> použitá právě po spuštění posluchačů načítá pomocí metody </w:t>
      </w:r>
      <w:r w:rsidRPr="00DD4B7E">
        <w:rPr>
          <w:i/>
          <w:iCs/>
          <w:sz w:val="24"/>
          <w:szCs w:val="24"/>
          <w:lang w:eastAsia="cs-CZ"/>
        </w:rPr>
        <w:t>loadUsersFromStorage</w:t>
      </w:r>
      <w:r w:rsidRPr="00DD4B7E">
        <w:rPr>
          <w:sz w:val="24"/>
          <w:szCs w:val="24"/>
          <w:lang w:eastAsia="cs-CZ"/>
        </w:rPr>
        <w:t xml:space="preserve"> data výsledků</w:t>
      </w:r>
      <w:r w:rsidR="00BC7BDD" w:rsidRPr="00DD4B7E">
        <w:rPr>
          <w:sz w:val="24"/>
          <w:szCs w:val="24"/>
          <w:lang w:eastAsia="cs-CZ"/>
        </w:rPr>
        <w:t>, předává je do LeaderboardAdapteru a následně nastavuje adapter pro RecyclerView pro jejich zobrazení.</w:t>
      </w:r>
    </w:p>
    <w:p w14:paraId="394ACBA5" w14:textId="0A679D59" w:rsidR="00BC7BDD" w:rsidRPr="00DD4B7E" w:rsidRDefault="00BC7BDD" w:rsidP="00DD4B7E">
      <w:pPr>
        <w:jc w:val="both"/>
        <w:rPr>
          <w:sz w:val="24"/>
          <w:szCs w:val="24"/>
          <w:lang w:eastAsia="cs-CZ"/>
        </w:rPr>
      </w:pPr>
      <w:r w:rsidRPr="00DD4B7E">
        <w:rPr>
          <w:sz w:val="24"/>
          <w:szCs w:val="24"/>
          <w:lang w:eastAsia="cs-CZ"/>
        </w:rPr>
        <w:t xml:space="preserve">Další metoda </w:t>
      </w:r>
      <w:r w:rsidRPr="00DD4B7E">
        <w:rPr>
          <w:i/>
          <w:iCs/>
          <w:sz w:val="24"/>
          <w:szCs w:val="24"/>
          <w:lang w:eastAsia="cs-CZ"/>
        </w:rPr>
        <w:t>loadUsersByMatrixSize</w:t>
      </w:r>
      <w:r w:rsidRPr="00DD4B7E">
        <w:rPr>
          <w:sz w:val="24"/>
          <w:szCs w:val="24"/>
          <w:lang w:eastAsia="cs-CZ"/>
        </w:rPr>
        <w:t xml:space="preserve"> načítá opět data s výsledky, které filtruje podle obtížnosti (velikosti matice). Dále funguje jako předešlá.</w:t>
      </w:r>
    </w:p>
    <w:p w14:paraId="1FAA5052" w14:textId="6C8E12CF" w:rsidR="00BC7BDD" w:rsidRPr="00DD4B7E" w:rsidRDefault="00BC7BDD"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clearResults</w:t>
      </w:r>
      <w:r w:rsidRPr="00DD4B7E">
        <w:rPr>
          <w:sz w:val="24"/>
          <w:szCs w:val="24"/>
          <w:lang w:eastAsia="cs-CZ"/>
        </w:rPr>
        <w:t xml:space="preserve"> si otevírá soubor s výsledky a buď jej maže, pročemž se zobrazí toast zpráva „Výsledky byly úspěšně smazány“, nebo zachytí vyjímku a zobrazí zprávu „Nastala chyba při mazání výsledků“.</w:t>
      </w:r>
    </w:p>
    <w:p w14:paraId="0F2D8981" w14:textId="77777777" w:rsidR="00F44780" w:rsidRDefault="00E92AE3" w:rsidP="00F44780">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1"/>
                    <a:stretch>
                      <a:fillRect/>
                    </a:stretch>
                  </pic:blipFill>
                  <pic:spPr>
                    <a:xfrm>
                      <a:off x="0" y="0"/>
                      <a:ext cx="5760720" cy="3317875"/>
                    </a:xfrm>
                    <a:prstGeom prst="rect">
                      <a:avLst/>
                    </a:prstGeom>
                  </pic:spPr>
                </pic:pic>
              </a:graphicData>
            </a:graphic>
          </wp:inline>
        </w:drawing>
      </w:r>
    </w:p>
    <w:p w14:paraId="74A1E25A" w14:textId="0DD5EE69" w:rsidR="00BC7BDD" w:rsidRPr="00DD4B7E" w:rsidRDefault="00F44780" w:rsidP="00F44780">
      <w:pPr>
        <w:pStyle w:val="Caption"/>
        <w:rPr>
          <w:sz w:val="24"/>
          <w:szCs w:val="24"/>
          <w:lang w:eastAsia="cs-CZ"/>
        </w:rPr>
      </w:pPr>
      <w:bookmarkStart w:id="89" w:name="_Toc167270978"/>
      <w:r>
        <w:t xml:space="preserve">Obrázek </w:t>
      </w:r>
      <w:r>
        <w:fldChar w:fldCharType="begin"/>
      </w:r>
      <w:r>
        <w:instrText xml:space="preserve"> SEQ Obrázek \* ARABIC </w:instrText>
      </w:r>
      <w:r>
        <w:fldChar w:fldCharType="separate"/>
      </w:r>
      <w:r>
        <w:rPr>
          <w:noProof/>
        </w:rPr>
        <w:t>38</w:t>
      </w:r>
      <w:r>
        <w:fldChar w:fldCharType="end"/>
      </w:r>
      <w:r w:rsidRPr="00611D40">
        <w:t xml:space="preserve">: LeaderboardActivity - </w:t>
      </w:r>
      <w:r>
        <w:t>loadUsersFromStorage</w:t>
      </w:r>
      <w:bookmarkEnd w:id="89"/>
    </w:p>
    <w:p w14:paraId="05DF6CDE" w14:textId="7320D32B" w:rsidR="00E92AE3" w:rsidRPr="00DD4B7E" w:rsidRDefault="00E92AE3" w:rsidP="00DD4B7E">
      <w:pPr>
        <w:jc w:val="both"/>
        <w:rPr>
          <w:sz w:val="24"/>
          <w:szCs w:val="24"/>
          <w:lang w:eastAsia="cs-CZ"/>
        </w:rPr>
      </w:pPr>
      <w:r w:rsidRPr="00DD4B7E">
        <w:rPr>
          <w:sz w:val="24"/>
          <w:szCs w:val="24"/>
          <w:lang w:eastAsia="cs-CZ"/>
        </w:rPr>
        <w:t xml:space="preserve">Již použitá metoda </w:t>
      </w:r>
      <w:r w:rsidRPr="00DD4B7E">
        <w:rPr>
          <w:i/>
          <w:iCs/>
          <w:sz w:val="24"/>
          <w:szCs w:val="24"/>
          <w:lang w:eastAsia="cs-CZ"/>
        </w:rPr>
        <w:t>loadUserFromStorage</w:t>
      </w:r>
      <w:r w:rsidRPr="00DD4B7E">
        <w:rPr>
          <w:sz w:val="24"/>
          <w:szCs w:val="24"/>
          <w:lang w:eastAsia="cs-CZ"/>
        </w:rPr>
        <w:t xml:space="preserve"> má za úkol načítat data v podobě textu ze souboru a vracet je ve formě seznamu. Nejprve je vytvořen prázdný seznam users pro postupné zapisování dat. </w:t>
      </w:r>
      <w:r w:rsidR="00724DEC" w:rsidRPr="00DD4B7E">
        <w:rPr>
          <w:sz w:val="24"/>
          <w:szCs w:val="24"/>
          <w:lang w:eastAsia="cs-CZ"/>
        </w:rPr>
        <w:t>Poté je zbytek uzavřen do try-catch bloku, který bude postupně monitorovat proces načítání. V tomto bloku je otevřen soubor s výsledky a vrácený InputStream je zpracován přes třídu BufferedReader, která umožňuje postupné čtení po řádcích. Jednotlivé části řádku jsou vidět v kódu a rozděleny jsou čárkou.</w:t>
      </w:r>
    </w:p>
    <w:p w14:paraId="61446BC3" w14:textId="50023259" w:rsidR="00724DEC" w:rsidRPr="00DD4B7E" w:rsidRDefault="00724DEC" w:rsidP="00DD4B7E">
      <w:pPr>
        <w:jc w:val="both"/>
        <w:rPr>
          <w:sz w:val="24"/>
          <w:szCs w:val="24"/>
          <w:lang w:eastAsia="cs-CZ"/>
        </w:rPr>
      </w:pPr>
      <w:r w:rsidRPr="00DD4B7E">
        <w:rPr>
          <w:sz w:val="24"/>
          <w:szCs w:val="24"/>
          <w:lang w:eastAsia="cs-CZ"/>
        </w:rPr>
        <w:t xml:space="preserve">V případě, že soubor neexistuje, vyvolá se vyjímka, zachytí se do bloku catch a není provedena žádná operace. </w:t>
      </w:r>
    </w:p>
    <w:p w14:paraId="14A223F0" w14:textId="3618B76B" w:rsidR="00724DEC" w:rsidRPr="00DD4B7E" w:rsidRDefault="00724DEC" w:rsidP="00DD4B7E">
      <w:pPr>
        <w:jc w:val="both"/>
        <w:rPr>
          <w:sz w:val="24"/>
          <w:szCs w:val="24"/>
          <w:lang w:eastAsia="cs-CZ"/>
        </w:rPr>
      </w:pPr>
      <w:r w:rsidRPr="00DD4B7E">
        <w:rPr>
          <w:sz w:val="24"/>
          <w:szCs w:val="24"/>
          <w:lang w:eastAsia="cs-CZ"/>
        </w:rPr>
        <w:t>Nakonec je seznam s daty vrácen z metody.</w:t>
      </w:r>
    </w:p>
    <w:p w14:paraId="535EDB8C" w14:textId="77777777" w:rsidR="00F44780" w:rsidRDefault="00724DEC" w:rsidP="00F44780">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2"/>
                    <a:stretch>
                      <a:fillRect/>
                    </a:stretch>
                  </pic:blipFill>
                  <pic:spPr>
                    <a:xfrm>
                      <a:off x="0" y="0"/>
                      <a:ext cx="5760720" cy="3294380"/>
                    </a:xfrm>
                    <a:prstGeom prst="rect">
                      <a:avLst/>
                    </a:prstGeom>
                  </pic:spPr>
                </pic:pic>
              </a:graphicData>
            </a:graphic>
          </wp:inline>
        </w:drawing>
      </w:r>
    </w:p>
    <w:p w14:paraId="7D115F2D" w14:textId="3C9B7967" w:rsidR="00724DEC" w:rsidRPr="00DD4B7E" w:rsidRDefault="00F44780" w:rsidP="00F44780">
      <w:pPr>
        <w:pStyle w:val="Caption"/>
        <w:rPr>
          <w:sz w:val="24"/>
          <w:szCs w:val="24"/>
          <w:lang w:eastAsia="cs-CZ"/>
        </w:rPr>
      </w:pPr>
      <w:bookmarkStart w:id="90" w:name="_Toc167270979"/>
      <w:r>
        <w:t xml:space="preserve">Obrázek </w:t>
      </w:r>
      <w:r>
        <w:fldChar w:fldCharType="begin"/>
      </w:r>
      <w:r>
        <w:instrText xml:space="preserve"> SEQ Obrázek \* ARABIC </w:instrText>
      </w:r>
      <w:r>
        <w:fldChar w:fldCharType="separate"/>
      </w:r>
      <w:r>
        <w:rPr>
          <w:noProof/>
        </w:rPr>
        <w:t>39</w:t>
      </w:r>
      <w:r>
        <w:fldChar w:fldCharType="end"/>
      </w:r>
      <w:r w:rsidRPr="00DF1796">
        <w:t xml:space="preserve">: LeaderboardActivity - </w:t>
      </w:r>
      <w:r>
        <w:t>LeaderboardAdapter</w:t>
      </w:r>
      <w:bookmarkEnd w:id="90"/>
    </w:p>
    <w:p w14:paraId="4D0B1E7E" w14:textId="56783DBD" w:rsidR="00724DEC" w:rsidRPr="00DD4B7E" w:rsidRDefault="001537D8" w:rsidP="00DD4B7E">
      <w:pPr>
        <w:jc w:val="both"/>
        <w:rPr>
          <w:sz w:val="24"/>
          <w:szCs w:val="24"/>
          <w:lang w:eastAsia="cs-CZ"/>
        </w:rPr>
      </w:pPr>
      <w:r w:rsidRPr="00DD4B7E">
        <w:rPr>
          <w:sz w:val="24"/>
          <w:szCs w:val="24"/>
          <w:lang w:eastAsia="cs-CZ"/>
        </w:rPr>
        <w:t xml:space="preserve">Třída </w:t>
      </w:r>
      <w:r w:rsidRPr="00DD4B7E">
        <w:rPr>
          <w:i/>
          <w:iCs/>
          <w:sz w:val="24"/>
          <w:szCs w:val="24"/>
          <w:lang w:eastAsia="cs-CZ"/>
        </w:rPr>
        <w:t>Leaderbo</w:t>
      </w:r>
      <w:r w:rsidR="004C114E" w:rsidRPr="00DD4B7E">
        <w:rPr>
          <w:i/>
          <w:iCs/>
          <w:sz w:val="24"/>
          <w:szCs w:val="24"/>
          <w:lang w:eastAsia="cs-CZ"/>
        </w:rPr>
        <w:t>ard</w:t>
      </w:r>
      <w:r w:rsidRPr="00DD4B7E">
        <w:rPr>
          <w:i/>
          <w:iCs/>
          <w:sz w:val="24"/>
          <w:szCs w:val="24"/>
          <w:lang w:eastAsia="cs-CZ"/>
        </w:rPr>
        <w:t>Adadapter</w:t>
      </w:r>
      <w:r w:rsidRPr="00DD4B7E">
        <w:rPr>
          <w:sz w:val="24"/>
          <w:szCs w:val="24"/>
          <w:lang w:eastAsia="cs-CZ"/>
        </w:rPr>
        <w:t xml:space="preserve"> je adapter pro propojení seznamu uživatelů s RecyclerView, který jej zobrazuje.</w:t>
      </w:r>
    </w:p>
    <w:p w14:paraId="672E5819" w14:textId="44E1F8D5" w:rsidR="001537D8" w:rsidRPr="00DD4B7E" w:rsidRDefault="001537D8" w:rsidP="00DD4B7E">
      <w:pPr>
        <w:jc w:val="both"/>
        <w:rPr>
          <w:sz w:val="24"/>
          <w:szCs w:val="24"/>
          <w:lang w:eastAsia="cs-CZ"/>
        </w:rPr>
      </w:pPr>
      <w:r w:rsidRPr="00DD4B7E">
        <w:rPr>
          <w:sz w:val="24"/>
          <w:szCs w:val="24"/>
          <w:lang w:eastAsia="cs-CZ"/>
        </w:rPr>
        <w:t xml:space="preserve">Konstruktor přijímá seznam uživatelů, který má poté RecyclerView zobrazovat. Metoda </w:t>
      </w:r>
      <w:r w:rsidRPr="00DD4B7E">
        <w:rPr>
          <w:i/>
          <w:iCs/>
          <w:sz w:val="24"/>
          <w:szCs w:val="24"/>
          <w:lang w:eastAsia="cs-CZ"/>
        </w:rPr>
        <w:t>onCreateViewHolder</w:t>
      </w:r>
      <w:r w:rsidRPr="00DD4B7E">
        <w:rPr>
          <w:sz w:val="24"/>
          <w:szCs w:val="24"/>
          <w:lang w:eastAsia="cs-CZ"/>
        </w:rPr>
        <w:t xml:space="preserve"> je volána, když RecyclerView potřebuje při operacích vytvořit nový view holder, tedy buňku s jednou položkou ze seznamu. Metoda </w:t>
      </w:r>
      <w:r w:rsidRPr="00DD4B7E">
        <w:rPr>
          <w:i/>
          <w:iCs/>
          <w:sz w:val="24"/>
          <w:szCs w:val="24"/>
          <w:lang w:eastAsia="cs-CZ"/>
        </w:rPr>
        <w:t>onBindViewHolder</w:t>
      </w:r>
      <w:r w:rsidRPr="00DD4B7E">
        <w:rPr>
          <w:sz w:val="24"/>
          <w:szCs w:val="24"/>
          <w:lang w:eastAsia="cs-CZ"/>
        </w:rPr>
        <w:t xml:space="preserve"> se volá při plnění nově vytvořeného view holder. Přijímá vytvořený </w:t>
      </w:r>
      <w:r w:rsidRPr="00DD4B7E">
        <w:rPr>
          <w:i/>
          <w:iCs/>
          <w:sz w:val="24"/>
          <w:szCs w:val="24"/>
          <w:lang w:eastAsia="cs-CZ"/>
        </w:rPr>
        <w:t>LeaderboardViewHolder</w:t>
      </w:r>
      <w:r w:rsidRPr="00DD4B7E">
        <w:rPr>
          <w:sz w:val="24"/>
          <w:szCs w:val="24"/>
          <w:lang w:eastAsia="cs-CZ"/>
        </w:rPr>
        <w:t xml:space="preserve"> a index položky v seznamu. Metoda </w:t>
      </w:r>
      <w:r w:rsidRPr="00DD4B7E">
        <w:rPr>
          <w:i/>
          <w:iCs/>
          <w:sz w:val="24"/>
          <w:szCs w:val="24"/>
          <w:lang w:eastAsia="cs-CZ"/>
        </w:rPr>
        <w:t>getItemCount</w:t>
      </w:r>
      <w:r w:rsidR="005F7897" w:rsidRPr="00DD4B7E">
        <w:rPr>
          <w:sz w:val="24"/>
          <w:szCs w:val="24"/>
          <w:lang w:eastAsia="cs-CZ"/>
        </w:rPr>
        <w:t xml:space="preserve"> zjišťuje počet položek v seznamu a určuje, kolikrát bude volána metoda </w:t>
      </w:r>
      <w:r w:rsidR="005F7897" w:rsidRPr="00DD4B7E">
        <w:rPr>
          <w:i/>
          <w:iCs/>
          <w:sz w:val="24"/>
          <w:szCs w:val="24"/>
          <w:lang w:eastAsia="cs-CZ"/>
        </w:rPr>
        <w:t>onBindViewHolder</w:t>
      </w:r>
      <w:r w:rsidR="005F7897" w:rsidRPr="00DD4B7E">
        <w:rPr>
          <w:sz w:val="24"/>
          <w:szCs w:val="24"/>
          <w:lang w:eastAsia="cs-CZ"/>
        </w:rPr>
        <w:t>.</w:t>
      </w:r>
    </w:p>
    <w:p w14:paraId="0E689E0F" w14:textId="14570B8A" w:rsidR="005F7897" w:rsidRPr="00DD4B7E" w:rsidRDefault="005F7897" w:rsidP="00DD4B7E">
      <w:pPr>
        <w:jc w:val="both"/>
        <w:rPr>
          <w:sz w:val="24"/>
          <w:szCs w:val="24"/>
          <w:lang w:eastAsia="cs-CZ"/>
        </w:rPr>
      </w:pPr>
      <w:r w:rsidRPr="00DD4B7E">
        <w:rPr>
          <w:sz w:val="24"/>
          <w:szCs w:val="24"/>
          <w:lang w:eastAsia="cs-CZ"/>
        </w:rPr>
        <w:t xml:space="preserve">Vnitřní třída </w:t>
      </w:r>
      <w:r w:rsidRPr="00DD4B7E">
        <w:rPr>
          <w:i/>
          <w:iCs/>
          <w:sz w:val="24"/>
          <w:szCs w:val="24"/>
          <w:lang w:eastAsia="cs-CZ"/>
        </w:rPr>
        <w:t>LeaderboardViewHolder</w:t>
      </w:r>
      <w:r w:rsidRPr="00DD4B7E">
        <w:rPr>
          <w:sz w:val="24"/>
          <w:szCs w:val="24"/>
          <w:lang w:eastAsia="cs-CZ"/>
        </w:rPr>
        <w:t xml:space="preserve"> obsahuje odkazy na jednotlivé položky v seznamu a metodu bind, která určuje obsah těchto prvků.</w:t>
      </w:r>
    </w:p>
    <w:p w14:paraId="4EE0802A" w14:textId="77777777" w:rsidR="00F44780" w:rsidRDefault="004C114E" w:rsidP="00F44780">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3"/>
                    <a:stretch>
                      <a:fillRect/>
                    </a:stretch>
                  </pic:blipFill>
                  <pic:spPr>
                    <a:xfrm>
                      <a:off x="0" y="0"/>
                      <a:ext cx="5760720" cy="5003800"/>
                    </a:xfrm>
                    <a:prstGeom prst="rect">
                      <a:avLst/>
                    </a:prstGeom>
                  </pic:spPr>
                </pic:pic>
              </a:graphicData>
            </a:graphic>
          </wp:inline>
        </w:drawing>
      </w:r>
    </w:p>
    <w:p w14:paraId="4E6F167D" w14:textId="51D5C6E8" w:rsidR="00B70C47" w:rsidRPr="00DD4B7E" w:rsidRDefault="00F44780" w:rsidP="00F44780">
      <w:pPr>
        <w:pStyle w:val="Caption"/>
        <w:rPr>
          <w:sz w:val="24"/>
          <w:szCs w:val="24"/>
          <w:lang w:eastAsia="cs-CZ"/>
        </w:rPr>
      </w:pPr>
      <w:bookmarkStart w:id="91" w:name="_Toc167270980"/>
      <w:r>
        <w:t xml:space="preserve">Obrázek </w:t>
      </w:r>
      <w:r>
        <w:fldChar w:fldCharType="begin"/>
      </w:r>
      <w:r>
        <w:instrText xml:space="preserve"> SEQ Obrázek \* ARABIC </w:instrText>
      </w:r>
      <w:r>
        <w:fldChar w:fldCharType="separate"/>
      </w:r>
      <w:r>
        <w:rPr>
          <w:noProof/>
        </w:rPr>
        <w:t>40</w:t>
      </w:r>
      <w:r>
        <w:fldChar w:fldCharType="end"/>
      </w:r>
      <w:r w:rsidRPr="00A47EE5">
        <w:t xml:space="preserve">: LeaderboardActivity - </w:t>
      </w:r>
      <w:r>
        <w:t>setupSpinner</w:t>
      </w:r>
      <w:bookmarkEnd w:id="91"/>
    </w:p>
    <w:p w14:paraId="774F1A48" w14:textId="22C660CC" w:rsidR="004C114E" w:rsidRPr="00DD4B7E" w:rsidRDefault="004C114E"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setupSpinner</w:t>
      </w:r>
      <w:r w:rsidRPr="00DD4B7E">
        <w:rPr>
          <w:sz w:val="24"/>
          <w:szCs w:val="24"/>
          <w:lang w:eastAsia="cs-CZ"/>
        </w:rPr>
        <w:t xml:space="preserve"> slouží k inicializaci a nastavení spinneru, který slouží k řazení položek v tabulce s výsledky.</w:t>
      </w:r>
    </w:p>
    <w:p w14:paraId="4A5E6A48" w14:textId="2DF51DBA" w:rsidR="004C114E" w:rsidRPr="00DD4B7E" w:rsidRDefault="004C114E" w:rsidP="00DD4B7E">
      <w:pPr>
        <w:jc w:val="both"/>
        <w:rPr>
          <w:sz w:val="24"/>
          <w:szCs w:val="24"/>
          <w:lang w:eastAsia="cs-CZ"/>
        </w:rPr>
      </w:pPr>
      <w:r w:rsidRPr="00DD4B7E">
        <w:rPr>
          <w:sz w:val="24"/>
          <w:szCs w:val="24"/>
          <w:lang w:eastAsia="cs-CZ"/>
        </w:rPr>
        <w:t xml:space="preserve">Globální proměnná </w:t>
      </w:r>
      <w:r w:rsidRPr="00DD4B7E">
        <w:rPr>
          <w:i/>
          <w:iCs/>
          <w:sz w:val="24"/>
          <w:szCs w:val="24"/>
          <w:lang w:eastAsia="cs-CZ"/>
        </w:rPr>
        <w:t>currentSortOption</w:t>
      </w:r>
      <w:r w:rsidRPr="00DD4B7E">
        <w:rPr>
          <w:sz w:val="24"/>
          <w:szCs w:val="24"/>
          <w:u w:val="single"/>
          <w:lang w:eastAsia="cs-CZ"/>
        </w:rPr>
        <w:t xml:space="preserve"> </w:t>
      </w:r>
      <w:r w:rsidRPr="00DD4B7E">
        <w:rPr>
          <w:sz w:val="24"/>
          <w:szCs w:val="24"/>
          <w:lang w:eastAsia="cs-CZ"/>
        </w:rPr>
        <w:t>uchovává aktuální vybranou možnost spinneru a její výchozí řazení je podle USER_NAME, neboli podle jmen uživatelů.</w:t>
      </w:r>
    </w:p>
    <w:p w14:paraId="304689D5" w14:textId="55424D1B" w:rsidR="004C114E" w:rsidRPr="00DD4B7E" w:rsidRDefault="004C114E" w:rsidP="00DD4B7E">
      <w:pPr>
        <w:jc w:val="both"/>
        <w:rPr>
          <w:sz w:val="24"/>
          <w:szCs w:val="24"/>
          <w:lang w:eastAsia="cs-CZ"/>
        </w:rPr>
      </w:pPr>
      <w:r w:rsidRPr="00DD4B7E">
        <w:rPr>
          <w:sz w:val="24"/>
          <w:szCs w:val="24"/>
          <w:lang w:eastAsia="cs-CZ"/>
        </w:rPr>
        <w:t xml:space="preserve">Samotná metoda začíná vytvořením pole řetězců s hodnotami Jméno, Počet Pokusů, atd., které reprezentují možnosti řazení. ArrayAdapter vytváří adapter, který propojí pole se spinnerem. Vzhled </w:t>
      </w:r>
      <w:r w:rsidR="00B13042" w:rsidRPr="00DD4B7E">
        <w:rPr>
          <w:sz w:val="24"/>
          <w:szCs w:val="24"/>
          <w:lang w:eastAsia="cs-CZ"/>
        </w:rPr>
        <w:t xml:space="preserve">jednotlivých položek </w:t>
      </w:r>
      <w:r w:rsidRPr="00DD4B7E">
        <w:rPr>
          <w:sz w:val="24"/>
          <w:szCs w:val="24"/>
          <w:lang w:eastAsia="cs-CZ"/>
        </w:rPr>
        <w:t xml:space="preserve">spinneru je nastaven přes </w:t>
      </w:r>
      <w:r w:rsidRPr="00DD4B7E">
        <w:rPr>
          <w:i/>
          <w:iCs/>
          <w:sz w:val="24"/>
          <w:szCs w:val="24"/>
          <w:lang w:eastAsia="cs-CZ"/>
        </w:rPr>
        <w:t>setDropDownViewResource</w:t>
      </w:r>
      <w:r w:rsidR="00B13042" w:rsidRPr="00DD4B7E">
        <w:rPr>
          <w:sz w:val="24"/>
          <w:szCs w:val="24"/>
          <w:lang w:eastAsia="cs-CZ"/>
        </w:rPr>
        <w:t xml:space="preserve"> na základní vzhled (simple_spinner_dropdown_item) a nakonec je kompletní adapter přiřazen.</w:t>
      </w:r>
    </w:p>
    <w:p w14:paraId="4C9550CA" w14:textId="3E9FD8A7" w:rsidR="00B13042" w:rsidRPr="00DD4B7E" w:rsidRDefault="00B13042" w:rsidP="00DD4B7E">
      <w:pPr>
        <w:jc w:val="both"/>
        <w:rPr>
          <w:sz w:val="24"/>
          <w:szCs w:val="24"/>
          <w:lang w:eastAsia="cs-CZ"/>
        </w:rPr>
      </w:pPr>
      <w:r w:rsidRPr="00DD4B7E">
        <w:rPr>
          <w:sz w:val="24"/>
          <w:szCs w:val="24"/>
          <w:lang w:eastAsia="cs-CZ"/>
        </w:rPr>
        <w:lastRenderedPageBreak/>
        <w:t xml:space="preserve">Následuje nastavení posluchače událosté, které je v tomto případě o něco složitější, než jak tomu bylo u klasických tlačítek. Přes </w:t>
      </w:r>
      <w:r w:rsidRPr="00DD4B7E">
        <w:rPr>
          <w:i/>
          <w:iCs/>
          <w:sz w:val="24"/>
          <w:szCs w:val="24"/>
          <w:lang w:eastAsia="cs-CZ"/>
        </w:rPr>
        <w:t>sortBySpinner.onItemSelectedListener</w:t>
      </w:r>
      <w:r w:rsidRPr="00DD4B7E">
        <w:rPr>
          <w:sz w:val="24"/>
          <w:szCs w:val="24"/>
          <w:lang w:eastAsia="cs-CZ"/>
        </w:rPr>
        <w:t xml:space="preserve"> je třeba nastavit posluchače pro každou položku ve spinneru metodou </w:t>
      </w:r>
      <w:r w:rsidRPr="00DD4B7E">
        <w:rPr>
          <w:i/>
          <w:iCs/>
          <w:sz w:val="24"/>
          <w:szCs w:val="24"/>
          <w:lang w:eastAsia="cs-CZ"/>
        </w:rPr>
        <w:t>onItemSelected</w:t>
      </w:r>
      <w:r w:rsidRPr="00DD4B7E">
        <w:rPr>
          <w:sz w:val="24"/>
          <w:szCs w:val="24"/>
          <w:lang w:eastAsia="cs-CZ"/>
        </w:rPr>
        <w:t>.</w:t>
      </w:r>
      <w:r w:rsidR="00612BB5" w:rsidRPr="00DD4B7E">
        <w:rPr>
          <w:sz w:val="24"/>
          <w:szCs w:val="24"/>
          <w:lang w:eastAsia="cs-CZ"/>
        </w:rPr>
        <w:t xml:space="preserve"> Proměnná </w:t>
      </w:r>
      <w:r w:rsidR="00612BB5" w:rsidRPr="00DD4B7E">
        <w:rPr>
          <w:i/>
          <w:iCs/>
          <w:sz w:val="24"/>
          <w:szCs w:val="24"/>
          <w:lang w:eastAsia="cs-CZ"/>
        </w:rPr>
        <w:t>sortByOption</w:t>
      </w:r>
      <w:r w:rsidR="00612BB5" w:rsidRPr="00DD4B7E">
        <w:rPr>
          <w:sz w:val="24"/>
          <w:szCs w:val="24"/>
          <w:lang w:eastAsia="cs-CZ"/>
        </w:rPr>
        <w:t xml:space="preserve"> rozlišuje, jaká z variant spinneru byla vybrána, následně ji ukládá do globální proměnné </w:t>
      </w:r>
      <w:r w:rsidR="00612BB5" w:rsidRPr="00DD4B7E">
        <w:rPr>
          <w:i/>
          <w:iCs/>
          <w:sz w:val="24"/>
          <w:szCs w:val="24"/>
          <w:lang w:eastAsia="cs-CZ"/>
        </w:rPr>
        <w:t>currentSortOption</w:t>
      </w:r>
      <w:r w:rsidR="00612BB5" w:rsidRPr="00DD4B7E">
        <w:rPr>
          <w:sz w:val="24"/>
          <w:szCs w:val="24"/>
          <w:lang w:eastAsia="cs-CZ"/>
        </w:rPr>
        <w:t xml:space="preserve"> a metoda </w:t>
      </w:r>
      <w:r w:rsidR="00612BB5" w:rsidRPr="00DD4B7E">
        <w:rPr>
          <w:i/>
          <w:iCs/>
          <w:sz w:val="24"/>
          <w:szCs w:val="24"/>
          <w:lang w:eastAsia="cs-CZ"/>
        </w:rPr>
        <w:t>sortLeadeboard</w:t>
      </w:r>
      <w:r w:rsidR="00612BB5" w:rsidRPr="00DD4B7E">
        <w:rPr>
          <w:sz w:val="24"/>
          <w:szCs w:val="24"/>
          <w:lang w:eastAsia="cs-CZ"/>
        </w:rPr>
        <w:t xml:space="preserve"> poté řadí žebříček podle vybrané možnosti. Metoda </w:t>
      </w:r>
      <w:r w:rsidR="00612BB5" w:rsidRPr="00DD4B7E">
        <w:rPr>
          <w:i/>
          <w:iCs/>
          <w:sz w:val="24"/>
          <w:szCs w:val="24"/>
          <w:lang w:eastAsia="cs-CZ"/>
        </w:rPr>
        <w:t>onNothingSelected</w:t>
      </w:r>
      <w:r w:rsidR="00612BB5" w:rsidRPr="00DD4B7E">
        <w:rPr>
          <w:sz w:val="24"/>
          <w:szCs w:val="24"/>
          <w:lang w:eastAsia="cs-CZ"/>
        </w:rPr>
        <w:t xml:space="preserve"> v momentální verzi neplní žádnou úlohu, ale byla zanechána pro případné rozšíření a je volána, pokud není vybrána žádná z možností</w:t>
      </w:r>
    </w:p>
    <w:p w14:paraId="3C62B9F4" w14:textId="77777777" w:rsidR="00F44780" w:rsidRDefault="004065DA" w:rsidP="00F44780">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4"/>
                    <a:stretch>
                      <a:fillRect/>
                    </a:stretch>
                  </pic:blipFill>
                  <pic:spPr>
                    <a:xfrm>
                      <a:off x="0" y="0"/>
                      <a:ext cx="5760720" cy="3681095"/>
                    </a:xfrm>
                    <a:prstGeom prst="rect">
                      <a:avLst/>
                    </a:prstGeom>
                  </pic:spPr>
                </pic:pic>
              </a:graphicData>
            </a:graphic>
          </wp:inline>
        </w:drawing>
      </w:r>
    </w:p>
    <w:p w14:paraId="759BD03B" w14:textId="67496F6E" w:rsidR="00612BB5" w:rsidRPr="00DD4B7E" w:rsidRDefault="00F44780" w:rsidP="00F44780">
      <w:pPr>
        <w:pStyle w:val="Caption"/>
        <w:rPr>
          <w:sz w:val="24"/>
          <w:szCs w:val="24"/>
          <w:lang w:eastAsia="cs-CZ"/>
        </w:rPr>
      </w:pPr>
      <w:bookmarkStart w:id="92" w:name="_Toc167270981"/>
      <w:r>
        <w:t xml:space="preserve">Obrázek </w:t>
      </w:r>
      <w:r>
        <w:fldChar w:fldCharType="begin"/>
      </w:r>
      <w:r>
        <w:instrText xml:space="preserve"> SEQ Obrázek \* ARABIC </w:instrText>
      </w:r>
      <w:r>
        <w:fldChar w:fldCharType="separate"/>
      </w:r>
      <w:r>
        <w:rPr>
          <w:noProof/>
        </w:rPr>
        <w:t>41</w:t>
      </w:r>
      <w:r>
        <w:fldChar w:fldCharType="end"/>
      </w:r>
      <w:r w:rsidRPr="001841D9">
        <w:t xml:space="preserve">: LeaderboardActivity - </w:t>
      </w:r>
      <w:r>
        <w:t>sortLeaderboard</w:t>
      </w:r>
      <w:bookmarkEnd w:id="92"/>
    </w:p>
    <w:p w14:paraId="4E2828CD" w14:textId="5ED515D9" w:rsidR="00844518" w:rsidRPr="00DD4B7E" w:rsidRDefault="00844518" w:rsidP="00DD4B7E">
      <w:pPr>
        <w:jc w:val="both"/>
        <w:rPr>
          <w:sz w:val="24"/>
          <w:szCs w:val="24"/>
          <w:lang w:eastAsia="cs-CZ"/>
        </w:rPr>
      </w:pPr>
      <w:r w:rsidRPr="00DD4B7E">
        <w:rPr>
          <w:sz w:val="24"/>
          <w:szCs w:val="24"/>
          <w:lang w:eastAsia="cs-CZ"/>
        </w:rPr>
        <w:t xml:space="preserve">Metoda </w:t>
      </w:r>
      <w:r w:rsidRPr="00DD4B7E">
        <w:rPr>
          <w:i/>
          <w:iCs/>
          <w:sz w:val="24"/>
          <w:szCs w:val="24"/>
          <w:lang w:eastAsia="cs-CZ"/>
        </w:rPr>
        <w:t>sortLeaderboard</w:t>
      </w:r>
      <w:r w:rsidRPr="00DD4B7E">
        <w:rPr>
          <w:sz w:val="24"/>
          <w:szCs w:val="24"/>
          <w:lang w:eastAsia="cs-CZ"/>
        </w:rPr>
        <w:t xml:space="preserve"> slouží v předchozí metodě na seřazení tabulky podle vybrané možnosti spinneru. </w:t>
      </w:r>
      <w:r w:rsidR="00C76986" w:rsidRPr="00DD4B7E">
        <w:rPr>
          <w:sz w:val="24"/>
          <w:szCs w:val="24"/>
          <w:lang w:eastAsia="cs-CZ"/>
        </w:rPr>
        <w:t xml:space="preserve">Metoda nejdříve rozlišuje momentálně vybranou obtížnost podle velikosti matice a zobrazuje pouze ty výsledky. Bez vybrané varianty zobrazuje všechny. V druhé části provádí řazení dle vybrané možnosti spinneru podle </w:t>
      </w:r>
      <w:r w:rsidR="004065DA" w:rsidRPr="00DD4B7E">
        <w:rPr>
          <w:sz w:val="24"/>
          <w:szCs w:val="24"/>
          <w:lang w:eastAsia="cs-CZ"/>
        </w:rPr>
        <w:t xml:space="preserve">nastavených kritérií; USER_NAME jsou řazeny abecedně, hodnoty TOTAL_ATTEMPTS i SUCCESSFUL_ATTEMPTS mají obě řazení záporné a řadí se tedy od největší a hodnoty AVERAGE_SPEED mají řazení kladné, tedy budou postupně řazeny od nejmenší. </w:t>
      </w:r>
    </w:p>
    <w:p w14:paraId="2880CE5B" w14:textId="3F1F1FF8" w:rsidR="004065DA" w:rsidRDefault="004065DA" w:rsidP="00DD4B7E">
      <w:pPr>
        <w:jc w:val="both"/>
        <w:rPr>
          <w:sz w:val="24"/>
          <w:szCs w:val="24"/>
          <w:lang w:eastAsia="cs-CZ"/>
        </w:rPr>
      </w:pPr>
      <w:r w:rsidRPr="00DD4B7E">
        <w:rPr>
          <w:sz w:val="24"/>
          <w:szCs w:val="24"/>
          <w:lang w:eastAsia="cs-CZ"/>
        </w:rPr>
        <w:lastRenderedPageBreak/>
        <w:t xml:space="preserve">Nakonec metody je vytvořen nový adapter s aktuálně seřazenými uživateli a je nastaven pro </w:t>
      </w:r>
      <w:r w:rsidRPr="00DD4B7E">
        <w:rPr>
          <w:i/>
          <w:iCs/>
          <w:sz w:val="24"/>
          <w:szCs w:val="24"/>
          <w:lang w:eastAsia="cs-CZ"/>
        </w:rPr>
        <w:t>recyclerView</w:t>
      </w:r>
      <w:r w:rsidRPr="00DD4B7E">
        <w:rPr>
          <w:sz w:val="24"/>
          <w:szCs w:val="24"/>
          <w:lang w:eastAsia="cs-CZ"/>
        </w:rPr>
        <w:t>, čímž se aktualizuje zobrazení žebříčku.</w:t>
      </w:r>
    </w:p>
    <w:p w14:paraId="0197167F" w14:textId="262F66B9" w:rsidR="00874A26" w:rsidRDefault="00874A26" w:rsidP="00874A26">
      <w:pPr>
        <w:pStyle w:val="Heading1"/>
      </w:pPr>
      <w:r>
        <w:t>Instalace a vyhodnocení</w:t>
      </w:r>
    </w:p>
    <w:p w14:paraId="73BC93DD" w14:textId="63CE0E34" w:rsidR="00874A26" w:rsidRDefault="00874A26" w:rsidP="00874A26">
      <w:pPr>
        <w:rPr>
          <w:sz w:val="24"/>
          <w:szCs w:val="24"/>
          <w:lang w:eastAsia="cs-CZ"/>
        </w:rPr>
      </w:pPr>
      <w:r>
        <w:rPr>
          <w:sz w:val="24"/>
          <w:szCs w:val="24"/>
          <w:lang w:eastAsia="cs-CZ"/>
        </w:rPr>
        <w:t xml:space="preserve">Poslední fází při vývoji této aplikace je instalace do tabletu gyroskopického simulátoru, otevstování funkčnosti a vyhodnocení získávaných dat. Aplikaci jako samotnou lze snadno otestovat i bez zasazení do simulátoru, jelikož tablet je odjímatelný a byl poskytnut k zapůjčení pro účely vývoje a testování. </w:t>
      </w:r>
    </w:p>
    <w:p w14:paraId="1E6711D2" w14:textId="4830CD9F" w:rsidR="00874A26" w:rsidRPr="00874A26" w:rsidRDefault="00874A26" w:rsidP="00874A26">
      <w:pPr>
        <w:rPr>
          <w:b/>
          <w:bCs/>
          <w:sz w:val="24"/>
          <w:szCs w:val="24"/>
          <w:lang w:eastAsia="cs-CZ"/>
        </w:rPr>
      </w:pPr>
      <w:r>
        <w:rPr>
          <w:b/>
          <w:bCs/>
          <w:sz w:val="24"/>
          <w:szCs w:val="24"/>
          <w:lang w:eastAsia="cs-CZ"/>
        </w:rPr>
        <w:t>[fotka trenažeru]</w:t>
      </w:r>
    </w:p>
    <w:p w14:paraId="754CB97E" w14:textId="617D1D56" w:rsidR="00874A26" w:rsidRDefault="00874A26" w:rsidP="00874A26">
      <w:pPr>
        <w:rPr>
          <w:sz w:val="24"/>
          <w:szCs w:val="24"/>
          <w:lang w:eastAsia="cs-CZ"/>
        </w:rPr>
      </w:pPr>
      <w:r>
        <w:rPr>
          <w:sz w:val="24"/>
          <w:szCs w:val="24"/>
          <w:lang w:eastAsia="cs-CZ"/>
        </w:rPr>
        <w:t>Díky implementaci žebříčku výsledků a grafu, který zřetelně zobrazuje rozdíly v reačních časech a přesnosti uživatele, lze z dat provést vyhodnocování podle kritérií učitelů. V</w:t>
      </w:r>
      <w:r w:rsidR="00C63E72">
        <w:rPr>
          <w:sz w:val="24"/>
          <w:szCs w:val="24"/>
          <w:lang w:eastAsia="cs-CZ"/>
        </w:rPr>
        <w:t xml:space="preserve"> delším</w:t>
      </w:r>
      <w:r>
        <w:rPr>
          <w:sz w:val="24"/>
          <w:szCs w:val="24"/>
          <w:lang w:eastAsia="cs-CZ"/>
        </w:rPr>
        <w:t xml:space="preserve"> časovém rozpětí a po větším počtu testování by poté bylo snadné pozorovat postupné zlepšování </w:t>
      </w:r>
      <w:r w:rsidR="00C63E72">
        <w:rPr>
          <w:sz w:val="24"/>
          <w:szCs w:val="24"/>
          <w:lang w:eastAsia="cs-CZ"/>
        </w:rPr>
        <w:t>studentů v jejich přesnosti a rychlosti reakcí při používání aplikace, k čemuž byla samozřejmě v první řadě vytvořena.</w:t>
      </w:r>
    </w:p>
    <w:p w14:paraId="6CE32F82" w14:textId="75C260ED" w:rsidR="00C63E72" w:rsidRPr="007A66DE" w:rsidRDefault="00C63E72" w:rsidP="00874A26">
      <w:pPr>
        <w:rPr>
          <w:sz w:val="24"/>
          <w:szCs w:val="24"/>
          <w:lang w:eastAsia="cs-CZ"/>
        </w:rPr>
      </w:pPr>
      <w:r>
        <w:rPr>
          <w:sz w:val="24"/>
          <w:szCs w:val="24"/>
          <w:lang w:eastAsia="cs-CZ"/>
        </w:rPr>
        <w:t>Aplikace byla psána s myšlenkou možnosti budoucího rozšiřování o další funkce a tato práce může posloužit jako návod v případě jakýchkoliv potenciálních úprav.</w:t>
      </w:r>
      <w:r w:rsidR="007A66DE">
        <w:rPr>
          <w:sz w:val="24"/>
          <w:szCs w:val="24"/>
          <w:lang w:eastAsia="cs-CZ"/>
        </w:rPr>
        <w:t xml:space="preserve"> </w:t>
      </w:r>
      <w:r w:rsidR="007A66DE">
        <w:rPr>
          <w:b/>
          <w:bCs/>
          <w:sz w:val="24"/>
          <w:szCs w:val="24"/>
          <w:lang w:eastAsia="cs-CZ"/>
        </w:rPr>
        <w:t>[možná do závěru]</w:t>
      </w:r>
    </w:p>
    <w:p w14:paraId="5054AB65" w14:textId="77777777" w:rsidR="002F5A67" w:rsidRPr="00DD4B7E" w:rsidRDefault="002F5A67" w:rsidP="00DD4B7E">
      <w:pPr>
        <w:jc w:val="both"/>
        <w:rPr>
          <w:sz w:val="24"/>
          <w:szCs w:val="24"/>
          <w:lang w:eastAsia="cs-CZ"/>
        </w:rPr>
      </w:pPr>
    </w:p>
    <w:p w14:paraId="68B22B4F" w14:textId="77777777" w:rsidR="00384962" w:rsidRPr="00DD4B7E" w:rsidRDefault="00384962" w:rsidP="00DD4B7E">
      <w:pPr>
        <w:jc w:val="both"/>
        <w:rPr>
          <w:lang w:eastAsia="cs-CZ"/>
        </w:rPr>
      </w:pPr>
    </w:p>
    <w:p w14:paraId="2F78E2F3" w14:textId="77777777" w:rsidR="00384962" w:rsidRPr="00DD4B7E" w:rsidRDefault="00384962" w:rsidP="00DD4B7E">
      <w:pPr>
        <w:pStyle w:val="Odstavec"/>
        <w:rPr>
          <w:rFonts w:ascii="Times New Roman" w:hAnsi="Times New Roman"/>
        </w:rPr>
      </w:pPr>
    </w:p>
    <w:p w14:paraId="01EBBE64" w14:textId="77777777" w:rsidR="00E13393" w:rsidRPr="00DD4B7E" w:rsidRDefault="00E13393" w:rsidP="00DD4B7E">
      <w:pPr>
        <w:pStyle w:val="Heading1"/>
        <w:numPr>
          <w:ilvl w:val="0"/>
          <w:numId w:val="0"/>
        </w:numPr>
        <w:jc w:val="both"/>
        <w:rPr>
          <w:rFonts w:ascii="Times New Roman" w:hAnsi="Times New Roman"/>
        </w:rPr>
      </w:pPr>
      <w:bookmarkStart w:id="93" w:name="_Toc175620018"/>
      <w:bookmarkStart w:id="94" w:name="_Toc175704447"/>
      <w:bookmarkStart w:id="95" w:name="_Toc176513330"/>
    </w:p>
    <w:p w14:paraId="4BF3B654" w14:textId="1195E3D1" w:rsidR="003E75F1" w:rsidRPr="00DD4B7E" w:rsidRDefault="00E13393"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96" w:name="_Toc167209412"/>
      <w:r w:rsidR="003E75F1" w:rsidRPr="00DD4B7E">
        <w:rPr>
          <w:rFonts w:ascii="Times New Roman" w:hAnsi="Times New Roman"/>
          <w:sz w:val="28"/>
        </w:rPr>
        <w:lastRenderedPageBreak/>
        <w:t>ZÁVĚR</w:t>
      </w:r>
      <w:bookmarkEnd w:id="93"/>
      <w:bookmarkEnd w:id="94"/>
      <w:bookmarkEnd w:id="95"/>
      <w:bookmarkEnd w:id="96"/>
    </w:p>
    <w:p w14:paraId="5FA6909A" w14:textId="77777777" w:rsidR="00677DE8" w:rsidRPr="00DD4B7E" w:rsidRDefault="00677DE8" w:rsidP="00DD4B7E">
      <w:pPr>
        <w:spacing w:before="0" w:after="0"/>
        <w:ind w:firstLine="708"/>
        <w:jc w:val="both"/>
        <w:rPr>
          <w:rFonts w:eastAsia="Times New Roman"/>
          <w:sz w:val="24"/>
          <w:szCs w:val="24"/>
          <w:lang w:eastAsia="cs-CZ"/>
        </w:rPr>
      </w:pPr>
      <w:r w:rsidRPr="00DD4B7E">
        <w:rPr>
          <w:rFonts w:eastAsia="Times New Roman"/>
          <w:sz w:val="24"/>
          <w:szCs w:val="24"/>
          <w:lang w:eastAsia="cs-CZ"/>
        </w:rPr>
        <w:t>Je nutné věnovat stejnou, ne-li větší pozornost jako úvodu. V závěru musíte podat shrnutí, vyzvednout nejdůležitější postřehy a také vyhodnotit, zdali jste naplnili cíle, které jste si stanovili v úvodu své práce.</w:t>
      </w:r>
    </w:p>
    <w:p w14:paraId="14065DDB" w14:textId="77777777" w:rsidR="00677DE8" w:rsidRPr="00DD4B7E" w:rsidRDefault="00677DE8" w:rsidP="00DD4B7E">
      <w:pPr>
        <w:pStyle w:val="Odstavec"/>
        <w:tabs>
          <w:tab w:val="clear" w:pos="709"/>
        </w:tabs>
        <w:ind w:firstLine="397"/>
        <w:rPr>
          <w:rFonts w:ascii="Times New Roman" w:hAnsi="Times New Roman"/>
        </w:rPr>
      </w:pPr>
    </w:p>
    <w:p w14:paraId="534B6257" w14:textId="77777777" w:rsidR="003E75F1" w:rsidRPr="00DD4B7E" w:rsidRDefault="00516BC6" w:rsidP="00DD4B7E">
      <w:pPr>
        <w:jc w:val="both"/>
      </w:pPr>
      <w:r w:rsidRPr="00DD4B7E">
        <w:br w:type="page"/>
      </w:r>
    </w:p>
    <w:p w14:paraId="0E087DE6" w14:textId="77777777" w:rsidR="00516BC6" w:rsidRPr="00DD4B7E" w:rsidRDefault="0094745C" w:rsidP="00DD4B7E">
      <w:pPr>
        <w:pStyle w:val="Heading1"/>
        <w:numPr>
          <w:ilvl w:val="0"/>
          <w:numId w:val="0"/>
        </w:numPr>
        <w:ind w:left="432" w:hanging="432"/>
        <w:jc w:val="both"/>
        <w:rPr>
          <w:rFonts w:ascii="Times New Roman" w:hAnsi="Times New Roman"/>
          <w:sz w:val="28"/>
        </w:rPr>
      </w:pPr>
      <w:bookmarkStart w:id="97" w:name="_Toc167209413"/>
      <w:r w:rsidRPr="00DD4B7E">
        <w:rPr>
          <w:rFonts w:ascii="Times New Roman" w:hAnsi="Times New Roman"/>
          <w:sz w:val="28"/>
        </w:rPr>
        <w:lastRenderedPageBreak/>
        <w:t xml:space="preserve">SEZNAM POUŽITÉ LITERATURY </w:t>
      </w:r>
      <w:r w:rsidR="00516BC6" w:rsidRPr="00DD4B7E">
        <w:rPr>
          <w:rFonts w:ascii="Times New Roman" w:hAnsi="Times New Roman"/>
          <w:sz w:val="28"/>
        </w:rPr>
        <w:t>(</w:t>
      </w:r>
      <w:r w:rsidR="00516BC6" w:rsidRPr="00DD4B7E">
        <w:rPr>
          <w:rFonts w:ascii="Times New Roman" w:hAnsi="Times New Roman"/>
          <w:sz w:val="28"/>
          <w:highlight w:val="lightGray"/>
        </w:rPr>
        <w:t>vzor</w:t>
      </w:r>
      <w:r w:rsidR="00516BC6" w:rsidRPr="00DD4B7E">
        <w:rPr>
          <w:rFonts w:ascii="Times New Roman" w:hAnsi="Times New Roman"/>
          <w:sz w:val="28"/>
        </w:rPr>
        <w:t>)</w:t>
      </w:r>
      <w:bookmarkEnd w:id="97"/>
    </w:p>
    <w:p w14:paraId="76D28F4F" w14:textId="77777777" w:rsidR="00B9078F" w:rsidRPr="00DD4B7E" w:rsidRDefault="00B9078F" w:rsidP="00DD4B7E">
      <w:pPr>
        <w:spacing w:line="480" w:lineRule="auto"/>
        <w:jc w:val="both"/>
        <w:rPr>
          <w:b/>
        </w:rPr>
      </w:pPr>
      <w:r w:rsidRPr="00DD4B7E">
        <w:rPr>
          <w:b/>
        </w:rPr>
        <w:t>MONOGRAFIE</w:t>
      </w:r>
    </w:p>
    <w:p w14:paraId="06D0B0BB" w14:textId="77777777" w:rsidR="00B9078F" w:rsidRPr="00DD4B7E" w:rsidRDefault="00B9078F" w:rsidP="00DD4B7E">
      <w:pPr>
        <w:pStyle w:val="literaturatext"/>
      </w:pPr>
      <w:r w:rsidRPr="00DD4B7E">
        <w:t xml:space="preserve">ANTUŠÁK, Emil. </w:t>
      </w:r>
      <w:r w:rsidRPr="00DD4B7E">
        <w:rPr>
          <w:i/>
          <w:iCs/>
        </w:rPr>
        <w:t>Strategie a ekonomika v bezpečnostním systému České republiky</w:t>
      </w:r>
      <w:r w:rsidRPr="00DD4B7E">
        <w:t>. 1. vyd. Praha: Ministerst</w:t>
      </w:r>
      <w:r w:rsidR="00677DE8" w:rsidRPr="00DD4B7E">
        <w:t>vo obrany České republiky, 2002. s. 141 – 180.</w:t>
      </w:r>
      <w:r w:rsidRPr="00DD4B7E">
        <w:t xml:space="preserve"> ISBN 80-7278-143-x.</w:t>
      </w:r>
    </w:p>
    <w:p w14:paraId="0F18A01F" w14:textId="77777777" w:rsidR="00B9078F" w:rsidRPr="00DD4B7E" w:rsidRDefault="00B9078F" w:rsidP="00DD4B7E">
      <w:pPr>
        <w:pStyle w:val="literaturatext"/>
      </w:pPr>
      <w:r w:rsidRPr="00DD4B7E">
        <w:t xml:space="preserve">BRČÁK, Josef. </w:t>
      </w:r>
      <w:r w:rsidRPr="00DD4B7E">
        <w:rPr>
          <w:i/>
          <w:iCs/>
        </w:rPr>
        <w:t>Česká republika ve světle ekonomických teorií</w:t>
      </w:r>
      <w:r w:rsidRPr="00DD4B7E">
        <w:t xml:space="preserve">. 1. vyd. Plzeň: Vydavatelství a </w:t>
      </w:r>
      <w:r w:rsidR="00677DE8" w:rsidRPr="00DD4B7E">
        <w:t>nakladatelství Aleš Čeněk, 2012. s. 78 – 150.</w:t>
      </w:r>
      <w:r w:rsidRPr="00DD4B7E">
        <w:t xml:space="preserve"> ISBN 978-80-7380-369-8.</w:t>
      </w:r>
    </w:p>
    <w:p w14:paraId="3EC382DA" w14:textId="77777777" w:rsidR="00B9078F" w:rsidRPr="00DD4B7E" w:rsidRDefault="00B9078F" w:rsidP="00DD4B7E">
      <w:pPr>
        <w:pStyle w:val="literaturatext"/>
      </w:pPr>
      <w:r w:rsidRPr="00DD4B7E">
        <w:t xml:space="preserve">KADEŘÁBKOVÁ, Anna. </w:t>
      </w:r>
      <w:r w:rsidRPr="00DD4B7E">
        <w:rPr>
          <w:i/>
          <w:iCs/>
        </w:rPr>
        <w:t>Základy makroekonomické analýzy: růst, konkurenceschopnost, rovnováha</w:t>
      </w:r>
      <w:r w:rsidRPr="00DD4B7E">
        <w:t>. 1. vyd. Praha: Linde, 2003</w:t>
      </w:r>
      <w:r w:rsidR="00677DE8" w:rsidRPr="00DD4B7E">
        <w:t>.</w:t>
      </w:r>
      <w:r w:rsidRPr="00DD4B7E">
        <w:t xml:space="preserve"> 175 s. ISBN 80-86131-36-x.</w:t>
      </w:r>
    </w:p>
    <w:p w14:paraId="6D7FCADF" w14:textId="77777777" w:rsidR="00B9078F" w:rsidRPr="00DD4B7E" w:rsidRDefault="00B9078F" w:rsidP="00DD4B7E">
      <w:pPr>
        <w:spacing w:line="480" w:lineRule="auto"/>
        <w:jc w:val="both"/>
        <w:rPr>
          <w:b/>
        </w:rPr>
      </w:pPr>
    </w:p>
    <w:p w14:paraId="5A96B982" w14:textId="77777777" w:rsidR="00B9078F" w:rsidRPr="00DD4B7E" w:rsidRDefault="00B9078F" w:rsidP="00DD4B7E">
      <w:pPr>
        <w:spacing w:line="480" w:lineRule="auto"/>
        <w:jc w:val="both"/>
        <w:rPr>
          <w:b/>
        </w:rPr>
      </w:pPr>
      <w:r w:rsidRPr="00DD4B7E">
        <w:rPr>
          <w:b/>
        </w:rPr>
        <w:t>ELEKTRONICKÉ ZDROJE</w:t>
      </w:r>
    </w:p>
    <w:p w14:paraId="63578AAA" w14:textId="77777777" w:rsidR="00B9078F" w:rsidRPr="00DD4B7E" w:rsidRDefault="00B9078F" w:rsidP="00DD4B7E">
      <w:pPr>
        <w:pStyle w:val="literaturatext"/>
        <w:numPr>
          <w:ilvl w:val="0"/>
          <w:numId w:val="9"/>
        </w:numPr>
      </w:pPr>
      <w:r w:rsidRPr="00DD4B7E">
        <w:t xml:space="preserve">BALCAROVÁ, Pavlína. </w:t>
      </w:r>
      <w:r w:rsidRPr="00DD4B7E">
        <w:rPr>
          <w:i/>
          <w:iCs/>
        </w:rPr>
        <w:t>Konkurenceschopnost ekonomiky a její měření</w:t>
      </w:r>
      <w:r w:rsidRPr="00DD4B7E">
        <w:t xml:space="preserve"> [online]. Brno, 2007 [cit. 2014-12-30]. Dostupné z: ˂</w:t>
      </w:r>
      <w:hyperlink r:id="rId55" w:history="1">
        <w:r w:rsidRPr="00DD4B7E">
          <w:rPr>
            <w:rStyle w:val="Hyperlink"/>
            <w:color w:val="auto"/>
            <w:u w:val="none"/>
          </w:rPr>
          <w:t>http://is.muni.cz/th/75962/prif_m/diplomova_prace.pdf</w:t>
        </w:r>
      </w:hyperlink>
      <w:r w:rsidRPr="00DD4B7E">
        <w:t>˃. Diplomová práce. Masarykova univerzita.</w:t>
      </w:r>
    </w:p>
    <w:p w14:paraId="306F7ED0" w14:textId="77777777" w:rsidR="00B9078F" w:rsidRPr="00DD4B7E" w:rsidRDefault="00B9078F" w:rsidP="00DD4B7E">
      <w:pPr>
        <w:pStyle w:val="literaturatext"/>
      </w:pPr>
      <w:r w:rsidRPr="00DD4B7E">
        <w:t xml:space="preserve">Česká republika: hlavní makroekonomické ukazatele. </w:t>
      </w:r>
      <w:r w:rsidRPr="00DD4B7E">
        <w:rPr>
          <w:i/>
          <w:iCs/>
        </w:rPr>
        <w:t>Český statistický úřad</w:t>
      </w:r>
      <w:r w:rsidRPr="00DD4B7E">
        <w:t xml:space="preserve"> [online]. 2014 [cit. 2015-01-28]. Dostupné z: ˂</w:t>
      </w:r>
      <w:hyperlink r:id="rId56" w:history="1">
        <w:r w:rsidRPr="00DD4B7E">
          <w:t>https://www.czso.cz/documents/10180/20555311/HLMAKRO.xls</w:t>
        </w:r>
      </w:hyperlink>
      <w:r w:rsidRPr="00DD4B7E">
        <w:t>˃.</w:t>
      </w:r>
    </w:p>
    <w:p w14:paraId="4060D059" w14:textId="77777777" w:rsidR="00677DE8" w:rsidRPr="00DD4B7E" w:rsidRDefault="00677DE8" w:rsidP="00DD4B7E">
      <w:pPr>
        <w:pStyle w:val="Heading1"/>
        <w:numPr>
          <w:ilvl w:val="0"/>
          <w:numId w:val="0"/>
        </w:numPr>
        <w:ind w:left="432" w:hanging="432"/>
        <w:jc w:val="both"/>
        <w:rPr>
          <w:rFonts w:ascii="Times New Roman" w:hAnsi="Times New Roman"/>
        </w:rPr>
      </w:pPr>
    </w:p>
    <w:p w14:paraId="5D25B78E" w14:textId="77777777" w:rsidR="00677DE8" w:rsidRPr="00DD4B7E" w:rsidRDefault="00677DE8" w:rsidP="00DD4B7E">
      <w:pPr>
        <w:jc w:val="both"/>
        <w:rPr>
          <w:lang w:eastAsia="cs-CZ"/>
        </w:rPr>
      </w:pPr>
    </w:p>
    <w:p w14:paraId="0AFF9888" w14:textId="77777777" w:rsidR="00677DE8" w:rsidRPr="00DD4B7E" w:rsidRDefault="00677DE8" w:rsidP="00DD4B7E">
      <w:pPr>
        <w:jc w:val="both"/>
        <w:rPr>
          <w:lang w:eastAsia="cs-CZ"/>
        </w:rPr>
      </w:pPr>
    </w:p>
    <w:p w14:paraId="0A8B59FF" w14:textId="77777777" w:rsidR="00677DE8" w:rsidRPr="00DD4B7E" w:rsidRDefault="00677DE8" w:rsidP="00DD4B7E">
      <w:pPr>
        <w:jc w:val="both"/>
        <w:rPr>
          <w:lang w:eastAsia="cs-CZ"/>
        </w:rPr>
      </w:pPr>
    </w:p>
    <w:p w14:paraId="1F085525" w14:textId="77777777" w:rsidR="00677DE8" w:rsidRPr="00DD4B7E" w:rsidRDefault="00677DE8" w:rsidP="00DD4B7E">
      <w:pPr>
        <w:jc w:val="both"/>
        <w:rPr>
          <w:lang w:eastAsia="cs-CZ"/>
        </w:rPr>
      </w:pPr>
    </w:p>
    <w:p w14:paraId="1DB72730" w14:textId="77777777" w:rsidR="00677DE8" w:rsidRPr="00DD4B7E" w:rsidRDefault="00677DE8" w:rsidP="00DD4B7E">
      <w:pPr>
        <w:jc w:val="both"/>
        <w:rPr>
          <w:lang w:eastAsia="cs-CZ"/>
        </w:rPr>
      </w:pPr>
    </w:p>
    <w:p w14:paraId="16671F80" w14:textId="77777777" w:rsidR="00677DE8" w:rsidRPr="00DD4B7E" w:rsidRDefault="00677DE8" w:rsidP="00DD4B7E">
      <w:pPr>
        <w:jc w:val="both"/>
        <w:rPr>
          <w:lang w:eastAsia="cs-CZ"/>
        </w:rPr>
      </w:pPr>
    </w:p>
    <w:p w14:paraId="0D303AC9" w14:textId="77777777" w:rsidR="00677DE8" w:rsidRPr="00DD4B7E" w:rsidRDefault="00677DE8" w:rsidP="00DD4B7E">
      <w:pPr>
        <w:jc w:val="both"/>
        <w:rPr>
          <w:lang w:eastAsia="cs-CZ"/>
        </w:rPr>
      </w:pPr>
    </w:p>
    <w:p w14:paraId="0E4BD6DD" w14:textId="77777777" w:rsidR="00677DE8" w:rsidRPr="00DD4B7E" w:rsidRDefault="00677DE8" w:rsidP="00DD4B7E">
      <w:pPr>
        <w:jc w:val="both"/>
        <w:rPr>
          <w:lang w:eastAsia="cs-CZ"/>
        </w:rPr>
      </w:pPr>
    </w:p>
    <w:p w14:paraId="0E7E8559" w14:textId="77777777" w:rsidR="00677DE8" w:rsidRPr="00DD4B7E" w:rsidRDefault="00677DE8" w:rsidP="00DD4B7E">
      <w:pPr>
        <w:jc w:val="both"/>
        <w:rPr>
          <w:lang w:eastAsia="cs-CZ"/>
        </w:rPr>
      </w:pPr>
    </w:p>
    <w:p w14:paraId="26CE6F7D" w14:textId="77777777" w:rsidR="00677DE8" w:rsidRPr="00DD4B7E" w:rsidRDefault="00677DE8" w:rsidP="00DD4B7E">
      <w:pPr>
        <w:jc w:val="both"/>
        <w:rPr>
          <w:lang w:eastAsia="cs-CZ"/>
        </w:rPr>
      </w:pPr>
    </w:p>
    <w:p w14:paraId="5897E52D" w14:textId="77777777" w:rsidR="00677DE8" w:rsidRPr="00DD4B7E" w:rsidRDefault="00677DE8" w:rsidP="00DD4B7E">
      <w:pPr>
        <w:jc w:val="both"/>
        <w:rPr>
          <w:lang w:eastAsia="cs-CZ"/>
        </w:rPr>
      </w:pPr>
    </w:p>
    <w:p w14:paraId="563FD639" w14:textId="77777777" w:rsidR="00D26175" w:rsidRPr="00DD4B7E" w:rsidRDefault="00D26175" w:rsidP="00DD4B7E">
      <w:pPr>
        <w:pStyle w:val="Heading1"/>
        <w:numPr>
          <w:ilvl w:val="0"/>
          <w:numId w:val="0"/>
        </w:numPr>
        <w:ind w:left="432" w:hanging="432"/>
        <w:jc w:val="both"/>
        <w:rPr>
          <w:rFonts w:ascii="Times New Roman" w:hAnsi="Times New Roman"/>
          <w:sz w:val="28"/>
        </w:rPr>
      </w:pPr>
      <w:bookmarkStart w:id="98" w:name="_Toc175620021"/>
      <w:bookmarkStart w:id="99" w:name="_Toc175704455"/>
      <w:bookmarkStart w:id="100" w:name="_Toc176513340"/>
      <w:bookmarkStart w:id="101" w:name="_Toc167209414"/>
      <w:r w:rsidRPr="00DD4B7E">
        <w:rPr>
          <w:rFonts w:ascii="Times New Roman" w:hAnsi="Times New Roman"/>
          <w:sz w:val="28"/>
        </w:rPr>
        <w:lastRenderedPageBreak/>
        <w:t>SEZNAM POUŽITÝCH ZKRATEK</w:t>
      </w:r>
      <w:bookmarkEnd w:id="98"/>
      <w:bookmarkEnd w:id="99"/>
      <w:bookmarkEnd w:id="100"/>
      <w:bookmarkEnd w:id="101"/>
    </w:p>
    <w:p w14:paraId="6A0A319B" w14:textId="77777777" w:rsidR="00D26175" w:rsidRPr="00DD4B7E" w:rsidRDefault="00D26175" w:rsidP="00DD4B7E">
      <w:pPr>
        <w:jc w:val="both"/>
      </w:pPr>
    </w:p>
    <w:tbl>
      <w:tblPr>
        <w:tblW w:w="0" w:type="auto"/>
        <w:tblLayout w:type="fixed"/>
        <w:tblCellMar>
          <w:left w:w="70" w:type="dxa"/>
          <w:right w:w="70" w:type="dxa"/>
        </w:tblCellMar>
        <w:tblLook w:val="0000" w:firstRow="0" w:lastRow="0" w:firstColumn="0" w:lastColumn="0" w:noHBand="0" w:noVBand="0"/>
      </w:tblPr>
      <w:tblGrid>
        <w:gridCol w:w="1913"/>
        <w:gridCol w:w="7088"/>
      </w:tblGrid>
      <w:tr w:rsidR="00D26175" w:rsidRPr="00DD4B7E" w14:paraId="73AC4116" w14:textId="77777777" w:rsidTr="003F43DF">
        <w:trPr>
          <w:trHeight w:val="293"/>
        </w:trPr>
        <w:tc>
          <w:tcPr>
            <w:tcW w:w="1913" w:type="dxa"/>
            <w:shd w:val="clear" w:color="auto" w:fill="auto"/>
          </w:tcPr>
          <w:p w14:paraId="241DEC8A" w14:textId="77777777" w:rsidR="00D26175" w:rsidRPr="00DD4B7E" w:rsidRDefault="00D26175" w:rsidP="00DD4B7E">
            <w:pPr>
              <w:pStyle w:val="Odstavec"/>
              <w:tabs>
                <w:tab w:val="clear" w:pos="709"/>
              </w:tabs>
              <w:rPr>
                <w:rFonts w:ascii="Times New Roman" w:hAnsi="Times New Roman"/>
              </w:rPr>
            </w:pPr>
            <w:r w:rsidRPr="00DD4B7E">
              <w:rPr>
                <w:rFonts w:ascii="Times New Roman" w:hAnsi="Times New Roman"/>
              </w:rPr>
              <w:t>AČR</w:t>
            </w:r>
          </w:p>
        </w:tc>
        <w:tc>
          <w:tcPr>
            <w:tcW w:w="7088" w:type="dxa"/>
            <w:shd w:val="clear" w:color="auto" w:fill="auto"/>
            <w:vAlign w:val="center"/>
          </w:tcPr>
          <w:p w14:paraId="2B082CD2" w14:textId="77777777" w:rsidR="00D26175" w:rsidRPr="00DD4B7E" w:rsidRDefault="00D26175" w:rsidP="00DD4B7E">
            <w:pPr>
              <w:pStyle w:val="Odstavec"/>
              <w:tabs>
                <w:tab w:val="clear" w:pos="709"/>
              </w:tabs>
              <w:rPr>
                <w:rFonts w:ascii="Times New Roman" w:hAnsi="Times New Roman"/>
              </w:rPr>
            </w:pPr>
            <w:r w:rsidRPr="00DD4B7E">
              <w:rPr>
                <w:rFonts w:ascii="Times New Roman" w:hAnsi="Times New Roman"/>
              </w:rPr>
              <w:t>Armáda České republiky</w:t>
            </w:r>
            <w:r w:rsidR="0019461C" w:rsidRPr="00DD4B7E">
              <w:rPr>
                <w:rFonts w:ascii="Times New Roman" w:hAnsi="Times New Roman"/>
              </w:rPr>
              <w:t xml:space="preserve"> (</w:t>
            </w:r>
            <w:r w:rsidR="0019461C" w:rsidRPr="00DD4B7E">
              <w:rPr>
                <w:rFonts w:ascii="Times New Roman" w:hAnsi="Times New Roman"/>
              </w:rPr>
              <w:sym w:font="Symbol" w:char="F0AE"/>
            </w:r>
            <w:r w:rsidR="0019461C" w:rsidRPr="00DD4B7E">
              <w:rPr>
                <w:rFonts w:ascii="Times New Roman" w:hAnsi="Times New Roman"/>
              </w:rPr>
              <w:t xml:space="preserve"> Styl seznam zkratek)</w:t>
            </w:r>
          </w:p>
        </w:tc>
      </w:tr>
      <w:tr w:rsidR="005E49DE" w:rsidRPr="00DD4B7E" w14:paraId="4EBCFC6F" w14:textId="77777777" w:rsidTr="003F43DF">
        <w:trPr>
          <w:trHeight w:val="293"/>
        </w:trPr>
        <w:tc>
          <w:tcPr>
            <w:tcW w:w="1913" w:type="dxa"/>
            <w:shd w:val="clear" w:color="auto" w:fill="auto"/>
          </w:tcPr>
          <w:p w14:paraId="3249F02A"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ISO</w:t>
            </w:r>
          </w:p>
        </w:tc>
        <w:tc>
          <w:tcPr>
            <w:tcW w:w="7088" w:type="dxa"/>
            <w:shd w:val="clear" w:color="auto" w:fill="auto"/>
            <w:vAlign w:val="center"/>
          </w:tcPr>
          <w:p w14:paraId="598F48CF"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International Organization for Standardization</w:t>
            </w:r>
          </w:p>
          <w:p w14:paraId="68E906F6" w14:textId="77777777" w:rsidR="005E49DE" w:rsidRPr="00DD4B7E" w:rsidRDefault="005E49DE" w:rsidP="00DD4B7E">
            <w:pPr>
              <w:pStyle w:val="Odstavec"/>
              <w:tabs>
                <w:tab w:val="clear" w:pos="709"/>
              </w:tabs>
              <w:rPr>
                <w:rFonts w:ascii="Times New Roman" w:hAnsi="Times New Roman"/>
              </w:rPr>
            </w:pPr>
            <w:r w:rsidRPr="00DD4B7E">
              <w:rPr>
                <w:rFonts w:ascii="Times New Roman" w:hAnsi="Times New Roman"/>
              </w:rPr>
              <w:t>Mezinárodní organizace</w:t>
            </w:r>
            <w:r w:rsidR="00B3529C" w:rsidRPr="00DD4B7E">
              <w:rPr>
                <w:rFonts w:ascii="Times New Roman" w:hAnsi="Times New Roman"/>
              </w:rPr>
              <w:t xml:space="preserve"> pro standardizaci</w:t>
            </w:r>
          </w:p>
        </w:tc>
      </w:tr>
      <w:tr w:rsidR="00D26175" w:rsidRPr="00DD4B7E" w14:paraId="58073C7E" w14:textId="77777777" w:rsidTr="003F43DF">
        <w:trPr>
          <w:trHeight w:val="293"/>
        </w:trPr>
        <w:tc>
          <w:tcPr>
            <w:tcW w:w="1913" w:type="dxa"/>
            <w:shd w:val="clear" w:color="auto" w:fill="auto"/>
          </w:tcPr>
          <w:p w14:paraId="432D0BD6" w14:textId="77777777" w:rsidR="00D26175" w:rsidRPr="00DD4B7E" w:rsidRDefault="00D26175" w:rsidP="00DD4B7E">
            <w:pPr>
              <w:pStyle w:val="Odstavec"/>
              <w:tabs>
                <w:tab w:val="clear" w:pos="709"/>
              </w:tabs>
              <w:rPr>
                <w:rFonts w:ascii="Times New Roman" w:hAnsi="Times New Roman"/>
              </w:rPr>
            </w:pPr>
          </w:p>
        </w:tc>
        <w:tc>
          <w:tcPr>
            <w:tcW w:w="7088" w:type="dxa"/>
            <w:shd w:val="clear" w:color="auto" w:fill="auto"/>
            <w:vAlign w:val="center"/>
          </w:tcPr>
          <w:p w14:paraId="322BDE98" w14:textId="77777777" w:rsidR="00D26175" w:rsidRPr="00DD4B7E" w:rsidRDefault="00D26175" w:rsidP="00DD4B7E">
            <w:pPr>
              <w:pStyle w:val="Odstavec"/>
              <w:tabs>
                <w:tab w:val="clear" w:pos="709"/>
              </w:tabs>
              <w:rPr>
                <w:rFonts w:ascii="Times New Roman" w:hAnsi="Times New Roman"/>
              </w:rPr>
            </w:pPr>
          </w:p>
        </w:tc>
      </w:tr>
      <w:tr w:rsidR="00D26175" w:rsidRPr="00DD4B7E" w14:paraId="322A2A4E" w14:textId="77777777" w:rsidTr="003F43DF">
        <w:trPr>
          <w:trHeight w:val="293"/>
        </w:trPr>
        <w:tc>
          <w:tcPr>
            <w:tcW w:w="1913" w:type="dxa"/>
            <w:shd w:val="clear" w:color="auto" w:fill="auto"/>
          </w:tcPr>
          <w:p w14:paraId="28A88E5C" w14:textId="77777777" w:rsidR="00D26175" w:rsidRPr="00DD4B7E" w:rsidRDefault="00D26175" w:rsidP="00DD4B7E">
            <w:pPr>
              <w:pStyle w:val="Seznamzkratek"/>
              <w:jc w:val="both"/>
              <w:rPr>
                <w:rFonts w:ascii="Times New Roman" w:hAnsi="Times New Roman"/>
                <w:b/>
              </w:rPr>
            </w:pPr>
          </w:p>
        </w:tc>
        <w:tc>
          <w:tcPr>
            <w:tcW w:w="7088" w:type="dxa"/>
            <w:shd w:val="clear" w:color="auto" w:fill="auto"/>
            <w:vAlign w:val="center"/>
          </w:tcPr>
          <w:p w14:paraId="656A1811" w14:textId="77777777" w:rsidR="00D26175" w:rsidRPr="00DD4B7E" w:rsidRDefault="00D26175" w:rsidP="00DD4B7E">
            <w:pPr>
              <w:pStyle w:val="Seznamzkratek"/>
              <w:jc w:val="both"/>
              <w:rPr>
                <w:rFonts w:ascii="Times New Roman" w:hAnsi="Times New Roman"/>
              </w:rPr>
            </w:pPr>
          </w:p>
        </w:tc>
      </w:tr>
    </w:tbl>
    <w:p w14:paraId="16A5BBEB" w14:textId="77777777" w:rsidR="00D26175" w:rsidRDefault="00D26175"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2" w:name="_Toc170630571"/>
      <w:bookmarkStart w:id="103" w:name="_Toc175620022"/>
      <w:bookmarkStart w:id="104" w:name="_Toc175704456"/>
      <w:bookmarkStart w:id="105" w:name="_Toc176513341"/>
      <w:bookmarkStart w:id="106" w:name="_Toc167209415"/>
      <w:r w:rsidRPr="00DD4B7E">
        <w:rPr>
          <w:rFonts w:ascii="Times New Roman" w:hAnsi="Times New Roman"/>
          <w:sz w:val="28"/>
        </w:rPr>
        <w:lastRenderedPageBreak/>
        <w:t>SEZNAM OBRÁZKŮ A TABULEK</w:t>
      </w:r>
      <w:bookmarkEnd w:id="102"/>
      <w:bookmarkEnd w:id="103"/>
      <w:bookmarkEnd w:id="104"/>
      <w:bookmarkEnd w:id="105"/>
      <w:bookmarkEnd w:id="106"/>
    </w:p>
    <w:p w14:paraId="600A65DA" w14:textId="6F97BA77" w:rsidR="00F44780" w:rsidRDefault="00DD4B7E">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270941" w:history="1">
        <w:r w:rsidR="00F44780" w:rsidRPr="00CF7E5F">
          <w:rPr>
            <w:rStyle w:val="Hyperlink"/>
            <w:noProof/>
          </w:rPr>
          <w:t>Obrázek 1: Pilotní simulátor</w:t>
        </w:r>
        <w:r w:rsidR="00F44780">
          <w:rPr>
            <w:noProof/>
            <w:webHidden/>
          </w:rPr>
          <w:tab/>
        </w:r>
        <w:r w:rsidR="00F44780">
          <w:rPr>
            <w:noProof/>
            <w:webHidden/>
          </w:rPr>
          <w:fldChar w:fldCharType="begin"/>
        </w:r>
        <w:r w:rsidR="00F44780">
          <w:rPr>
            <w:noProof/>
            <w:webHidden/>
          </w:rPr>
          <w:instrText xml:space="preserve"> PAGEREF _Toc167270941 \h </w:instrText>
        </w:r>
        <w:r w:rsidR="00F44780">
          <w:rPr>
            <w:noProof/>
            <w:webHidden/>
          </w:rPr>
        </w:r>
        <w:r w:rsidR="00F44780">
          <w:rPr>
            <w:noProof/>
            <w:webHidden/>
          </w:rPr>
          <w:fldChar w:fldCharType="separate"/>
        </w:r>
        <w:r w:rsidR="00F44780">
          <w:rPr>
            <w:noProof/>
            <w:webHidden/>
          </w:rPr>
          <w:t>24</w:t>
        </w:r>
        <w:r w:rsidR="00F44780">
          <w:rPr>
            <w:noProof/>
            <w:webHidden/>
          </w:rPr>
          <w:fldChar w:fldCharType="end"/>
        </w:r>
      </w:hyperlink>
    </w:p>
    <w:p w14:paraId="09F25236" w14:textId="3B2A367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2" w:history="1">
        <w:r w:rsidR="00F44780" w:rsidRPr="00CF7E5F">
          <w:rPr>
            <w:rStyle w:val="Hyperlink"/>
            <w:noProof/>
          </w:rPr>
          <w:t>Obrázek 2: Návrh aplikace</w:t>
        </w:r>
        <w:r w:rsidR="00F44780">
          <w:rPr>
            <w:noProof/>
            <w:webHidden/>
          </w:rPr>
          <w:tab/>
        </w:r>
        <w:r w:rsidR="00F44780">
          <w:rPr>
            <w:noProof/>
            <w:webHidden/>
          </w:rPr>
          <w:fldChar w:fldCharType="begin"/>
        </w:r>
        <w:r w:rsidR="00F44780">
          <w:rPr>
            <w:noProof/>
            <w:webHidden/>
          </w:rPr>
          <w:instrText xml:space="preserve"> PAGEREF _Toc167270942 \h </w:instrText>
        </w:r>
        <w:r w:rsidR="00F44780">
          <w:rPr>
            <w:noProof/>
            <w:webHidden/>
          </w:rPr>
        </w:r>
        <w:r w:rsidR="00F44780">
          <w:rPr>
            <w:noProof/>
            <w:webHidden/>
          </w:rPr>
          <w:fldChar w:fldCharType="separate"/>
        </w:r>
        <w:r w:rsidR="00F44780">
          <w:rPr>
            <w:noProof/>
            <w:webHidden/>
          </w:rPr>
          <w:t>26</w:t>
        </w:r>
        <w:r w:rsidR="00F44780">
          <w:rPr>
            <w:noProof/>
            <w:webHidden/>
          </w:rPr>
          <w:fldChar w:fldCharType="end"/>
        </w:r>
      </w:hyperlink>
    </w:p>
    <w:p w14:paraId="30489851" w14:textId="52E21810"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3" w:history="1">
        <w:r w:rsidR="00F44780" w:rsidRPr="00CF7E5F">
          <w:rPr>
            <w:rStyle w:val="Hyperlink"/>
            <w:noProof/>
          </w:rPr>
          <w:t>Obrázek 3Android Studio - šablony</w:t>
        </w:r>
        <w:r w:rsidR="00F44780">
          <w:rPr>
            <w:noProof/>
            <w:webHidden/>
          </w:rPr>
          <w:tab/>
        </w:r>
        <w:r w:rsidR="00F44780">
          <w:rPr>
            <w:noProof/>
            <w:webHidden/>
          </w:rPr>
          <w:fldChar w:fldCharType="begin"/>
        </w:r>
        <w:r w:rsidR="00F44780">
          <w:rPr>
            <w:noProof/>
            <w:webHidden/>
          </w:rPr>
          <w:instrText xml:space="preserve"> PAGEREF _Toc167270943 \h </w:instrText>
        </w:r>
        <w:r w:rsidR="00F44780">
          <w:rPr>
            <w:noProof/>
            <w:webHidden/>
          </w:rPr>
        </w:r>
        <w:r w:rsidR="00F44780">
          <w:rPr>
            <w:noProof/>
            <w:webHidden/>
          </w:rPr>
          <w:fldChar w:fldCharType="separate"/>
        </w:r>
        <w:r w:rsidR="00F44780">
          <w:rPr>
            <w:noProof/>
            <w:webHidden/>
          </w:rPr>
          <w:t>28</w:t>
        </w:r>
        <w:r w:rsidR="00F44780">
          <w:rPr>
            <w:noProof/>
            <w:webHidden/>
          </w:rPr>
          <w:fldChar w:fldCharType="end"/>
        </w:r>
      </w:hyperlink>
    </w:p>
    <w:p w14:paraId="6C0825D4" w14:textId="027372A7"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4" w:history="1">
        <w:r w:rsidR="00F44780" w:rsidRPr="00CF7E5F">
          <w:rPr>
            <w:rStyle w:val="Hyperlink"/>
            <w:noProof/>
          </w:rPr>
          <w:t>Obrázek 4: Android Studio - vytvoření aplikace</w:t>
        </w:r>
        <w:r w:rsidR="00F44780">
          <w:rPr>
            <w:noProof/>
            <w:webHidden/>
          </w:rPr>
          <w:tab/>
        </w:r>
        <w:r w:rsidR="00F44780">
          <w:rPr>
            <w:noProof/>
            <w:webHidden/>
          </w:rPr>
          <w:fldChar w:fldCharType="begin"/>
        </w:r>
        <w:r w:rsidR="00F44780">
          <w:rPr>
            <w:noProof/>
            <w:webHidden/>
          </w:rPr>
          <w:instrText xml:space="preserve"> PAGEREF _Toc167270944 \h </w:instrText>
        </w:r>
        <w:r w:rsidR="00F44780">
          <w:rPr>
            <w:noProof/>
            <w:webHidden/>
          </w:rPr>
        </w:r>
        <w:r w:rsidR="00F44780">
          <w:rPr>
            <w:noProof/>
            <w:webHidden/>
          </w:rPr>
          <w:fldChar w:fldCharType="separate"/>
        </w:r>
        <w:r w:rsidR="00F44780">
          <w:rPr>
            <w:noProof/>
            <w:webHidden/>
          </w:rPr>
          <w:t>29</w:t>
        </w:r>
        <w:r w:rsidR="00F44780">
          <w:rPr>
            <w:noProof/>
            <w:webHidden/>
          </w:rPr>
          <w:fldChar w:fldCharType="end"/>
        </w:r>
      </w:hyperlink>
    </w:p>
    <w:p w14:paraId="0FA01E05" w14:textId="4D24AC14"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5" w:history="1">
        <w:r w:rsidR="00F44780" w:rsidRPr="00CF7E5F">
          <w:rPr>
            <w:rStyle w:val="Hyperlink"/>
            <w:noProof/>
          </w:rPr>
          <w:t>Obrázek 5: Android Studio - základní aktivita</w:t>
        </w:r>
        <w:r w:rsidR="00F44780">
          <w:rPr>
            <w:noProof/>
            <w:webHidden/>
          </w:rPr>
          <w:tab/>
        </w:r>
        <w:r w:rsidR="00F44780">
          <w:rPr>
            <w:noProof/>
            <w:webHidden/>
          </w:rPr>
          <w:fldChar w:fldCharType="begin"/>
        </w:r>
        <w:r w:rsidR="00F44780">
          <w:rPr>
            <w:noProof/>
            <w:webHidden/>
          </w:rPr>
          <w:instrText xml:space="preserve"> PAGEREF _Toc167270945 \h </w:instrText>
        </w:r>
        <w:r w:rsidR="00F44780">
          <w:rPr>
            <w:noProof/>
            <w:webHidden/>
          </w:rPr>
        </w:r>
        <w:r w:rsidR="00F44780">
          <w:rPr>
            <w:noProof/>
            <w:webHidden/>
          </w:rPr>
          <w:fldChar w:fldCharType="separate"/>
        </w:r>
        <w:r w:rsidR="00F44780">
          <w:rPr>
            <w:noProof/>
            <w:webHidden/>
          </w:rPr>
          <w:t>30</w:t>
        </w:r>
        <w:r w:rsidR="00F44780">
          <w:rPr>
            <w:noProof/>
            <w:webHidden/>
          </w:rPr>
          <w:fldChar w:fldCharType="end"/>
        </w:r>
      </w:hyperlink>
    </w:p>
    <w:p w14:paraId="0CAC5DCB" w14:textId="643D6309"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6" w:history="1">
        <w:r w:rsidR="00F44780" w:rsidRPr="00CF7E5F">
          <w:rPr>
            <w:rStyle w:val="Hyperlink"/>
            <w:noProof/>
          </w:rPr>
          <w:t>Obrázek 6: Základní XML layout</w:t>
        </w:r>
        <w:r w:rsidR="00F44780">
          <w:rPr>
            <w:noProof/>
            <w:webHidden/>
          </w:rPr>
          <w:tab/>
        </w:r>
        <w:r w:rsidR="00F44780">
          <w:rPr>
            <w:noProof/>
            <w:webHidden/>
          </w:rPr>
          <w:fldChar w:fldCharType="begin"/>
        </w:r>
        <w:r w:rsidR="00F44780">
          <w:rPr>
            <w:noProof/>
            <w:webHidden/>
          </w:rPr>
          <w:instrText xml:space="preserve"> PAGEREF _Toc167270946 \h </w:instrText>
        </w:r>
        <w:r w:rsidR="00F44780">
          <w:rPr>
            <w:noProof/>
            <w:webHidden/>
          </w:rPr>
        </w:r>
        <w:r w:rsidR="00F44780">
          <w:rPr>
            <w:noProof/>
            <w:webHidden/>
          </w:rPr>
          <w:fldChar w:fldCharType="separate"/>
        </w:r>
        <w:r w:rsidR="00F44780">
          <w:rPr>
            <w:noProof/>
            <w:webHidden/>
          </w:rPr>
          <w:t>32</w:t>
        </w:r>
        <w:r w:rsidR="00F44780">
          <w:rPr>
            <w:noProof/>
            <w:webHidden/>
          </w:rPr>
          <w:fldChar w:fldCharType="end"/>
        </w:r>
      </w:hyperlink>
    </w:p>
    <w:p w14:paraId="4B96DC28" w14:textId="796524A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7" w:history="1">
        <w:r w:rsidR="00F44780" w:rsidRPr="00CF7E5F">
          <w:rPr>
            <w:rStyle w:val="Hyperlink"/>
            <w:noProof/>
          </w:rPr>
          <w:t>Obrázek 7: activity_main.xml 1</w:t>
        </w:r>
        <w:r w:rsidR="00F44780">
          <w:rPr>
            <w:noProof/>
            <w:webHidden/>
          </w:rPr>
          <w:tab/>
        </w:r>
        <w:r w:rsidR="00F44780">
          <w:rPr>
            <w:noProof/>
            <w:webHidden/>
          </w:rPr>
          <w:fldChar w:fldCharType="begin"/>
        </w:r>
        <w:r w:rsidR="00F44780">
          <w:rPr>
            <w:noProof/>
            <w:webHidden/>
          </w:rPr>
          <w:instrText xml:space="preserve"> PAGEREF _Toc167270947 \h </w:instrText>
        </w:r>
        <w:r w:rsidR="00F44780">
          <w:rPr>
            <w:noProof/>
            <w:webHidden/>
          </w:rPr>
        </w:r>
        <w:r w:rsidR="00F44780">
          <w:rPr>
            <w:noProof/>
            <w:webHidden/>
          </w:rPr>
          <w:fldChar w:fldCharType="separate"/>
        </w:r>
        <w:r w:rsidR="00F44780">
          <w:rPr>
            <w:noProof/>
            <w:webHidden/>
          </w:rPr>
          <w:t>33</w:t>
        </w:r>
        <w:r w:rsidR="00F44780">
          <w:rPr>
            <w:noProof/>
            <w:webHidden/>
          </w:rPr>
          <w:fldChar w:fldCharType="end"/>
        </w:r>
      </w:hyperlink>
    </w:p>
    <w:p w14:paraId="7588D933" w14:textId="18DD56D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8" w:history="1">
        <w:r w:rsidR="00F44780" w:rsidRPr="00CF7E5F">
          <w:rPr>
            <w:rStyle w:val="Hyperlink"/>
            <w:noProof/>
          </w:rPr>
          <w:t>Obrázek 8: Základní XML layout 2</w:t>
        </w:r>
        <w:r w:rsidR="00F44780">
          <w:rPr>
            <w:noProof/>
            <w:webHidden/>
          </w:rPr>
          <w:tab/>
        </w:r>
        <w:r w:rsidR="00F44780">
          <w:rPr>
            <w:noProof/>
            <w:webHidden/>
          </w:rPr>
          <w:fldChar w:fldCharType="begin"/>
        </w:r>
        <w:r w:rsidR="00F44780">
          <w:rPr>
            <w:noProof/>
            <w:webHidden/>
          </w:rPr>
          <w:instrText xml:space="preserve"> PAGEREF _Toc167270948 \h </w:instrText>
        </w:r>
        <w:r w:rsidR="00F44780">
          <w:rPr>
            <w:noProof/>
            <w:webHidden/>
          </w:rPr>
        </w:r>
        <w:r w:rsidR="00F44780">
          <w:rPr>
            <w:noProof/>
            <w:webHidden/>
          </w:rPr>
          <w:fldChar w:fldCharType="separate"/>
        </w:r>
        <w:r w:rsidR="00F44780">
          <w:rPr>
            <w:noProof/>
            <w:webHidden/>
          </w:rPr>
          <w:t>35</w:t>
        </w:r>
        <w:r w:rsidR="00F44780">
          <w:rPr>
            <w:noProof/>
            <w:webHidden/>
          </w:rPr>
          <w:fldChar w:fldCharType="end"/>
        </w:r>
      </w:hyperlink>
    </w:p>
    <w:p w14:paraId="1E015E3C" w14:textId="30C6BC9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49" w:history="1">
        <w:r w:rsidR="00F44780" w:rsidRPr="00CF7E5F">
          <w:rPr>
            <w:rStyle w:val="Hyperlink"/>
            <w:noProof/>
          </w:rPr>
          <w:t>Obrázek 9: activity_game.xml 1</w:t>
        </w:r>
        <w:r w:rsidR="00F44780">
          <w:rPr>
            <w:noProof/>
            <w:webHidden/>
          </w:rPr>
          <w:tab/>
        </w:r>
        <w:r w:rsidR="00F44780">
          <w:rPr>
            <w:noProof/>
            <w:webHidden/>
          </w:rPr>
          <w:fldChar w:fldCharType="begin"/>
        </w:r>
        <w:r w:rsidR="00F44780">
          <w:rPr>
            <w:noProof/>
            <w:webHidden/>
          </w:rPr>
          <w:instrText xml:space="preserve"> PAGEREF _Toc167270949 \h </w:instrText>
        </w:r>
        <w:r w:rsidR="00F44780">
          <w:rPr>
            <w:noProof/>
            <w:webHidden/>
          </w:rPr>
        </w:r>
        <w:r w:rsidR="00F44780">
          <w:rPr>
            <w:noProof/>
            <w:webHidden/>
          </w:rPr>
          <w:fldChar w:fldCharType="separate"/>
        </w:r>
        <w:r w:rsidR="00F44780">
          <w:rPr>
            <w:noProof/>
            <w:webHidden/>
          </w:rPr>
          <w:t>36</w:t>
        </w:r>
        <w:r w:rsidR="00F44780">
          <w:rPr>
            <w:noProof/>
            <w:webHidden/>
          </w:rPr>
          <w:fldChar w:fldCharType="end"/>
        </w:r>
      </w:hyperlink>
    </w:p>
    <w:p w14:paraId="3588DC12" w14:textId="4EAB76F2"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0" w:history="1">
        <w:r w:rsidR="00F44780" w:rsidRPr="00CF7E5F">
          <w:rPr>
            <w:rStyle w:val="Hyperlink"/>
            <w:noProof/>
          </w:rPr>
          <w:t>Obrázek 10: MainActivity 1</w:t>
        </w:r>
        <w:r w:rsidR="00F44780">
          <w:rPr>
            <w:noProof/>
            <w:webHidden/>
          </w:rPr>
          <w:tab/>
        </w:r>
        <w:r w:rsidR="00F44780">
          <w:rPr>
            <w:noProof/>
            <w:webHidden/>
          </w:rPr>
          <w:fldChar w:fldCharType="begin"/>
        </w:r>
        <w:r w:rsidR="00F44780">
          <w:rPr>
            <w:noProof/>
            <w:webHidden/>
          </w:rPr>
          <w:instrText xml:space="preserve"> PAGEREF _Toc167270950 \h </w:instrText>
        </w:r>
        <w:r w:rsidR="00F44780">
          <w:rPr>
            <w:noProof/>
            <w:webHidden/>
          </w:rPr>
        </w:r>
        <w:r w:rsidR="00F44780">
          <w:rPr>
            <w:noProof/>
            <w:webHidden/>
          </w:rPr>
          <w:fldChar w:fldCharType="separate"/>
        </w:r>
        <w:r w:rsidR="00F44780">
          <w:rPr>
            <w:noProof/>
            <w:webHidden/>
          </w:rPr>
          <w:t>39</w:t>
        </w:r>
        <w:r w:rsidR="00F44780">
          <w:rPr>
            <w:noProof/>
            <w:webHidden/>
          </w:rPr>
          <w:fldChar w:fldCharType="end"/>
        </w:r>
      </w:hyperlink>
    </w:p>
    <w:p w14:paraId="5E6F61D3" w14:textId="50E76E8A"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1" w:history="1">
        <w:r w:rsidR="00F44780" w:rsidRPr="00CF7E5F">
          <w:rPr>
            <w:rStyle w:val="Hyperlink"/>
            <w:noProof/>
          </w:rPr>
          <w:t>Obrázek 11: GameActivity - class</w:t>
        </w:r>
        <w:r w:rsidR="00F44780">
          <w:rPr>
            <w:noProof/>
            <w:webHidden/>
          </w:rPr>
          <w:tab/>
        </w:r>
        <w:r w:rsidR="00F44780">
          <w:rPr>
            <w:noProof/>
            <w:webHidden/>
          </w:rPr>
          <w:fldChar w:fldCharType="begin"/>
        </w:r>
        <w:r w:rsidR="00F44780">
          <w:rPr>
            <w:noProof/>
            <w:webHidden/>
          </w:rPr>
          <w:instrText xml:space="preserve"> PAGEREF _Toc167270951 \h </w:instrText>
        </w:r>
        <w:r w:rsidR="00F44780">
          <w:rPr>
            <w:noProof/>
            <w:webHidden/>
          </w:rPr>
        </w:r>
        <w:r w:rsidR="00F44780">
          <w:rPr>
            <w:noProof/>
            <w:webHidden/>
          </w:rPr>
          <w:fldChar w:fldCharType="separate"/>
        </w:r>
        <w:r w:rsidR="00F44780">
          <w:rPr>
            <w:noProof/>
            <w:webHidden/>
          </w:rPr>
          <w:t>41</w:t>
        </w:r>
        <w:r w:rsidR="00F44780">
          <w:rPr>
            <w:noProof/>
            <w:webHidden/>
          </w:rPr>
          <w:fldChar w:fldCharType="end"/>
        </w:r>
      </w:hyperlink>
    </w:p>
    <w:p w14:paraId="7208B9D6" w14:textId="325F07F8"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2" w:history="1">
        <w:r w:rsidR="00F44780" w:rsidRPr="00CF7E5F">
          <w:rPr>
            <w:rStyle w:val="Hyperlink"/>
            <w:noProof/>
          </w:rPr>
          <w:t>Obrázek 12: GameActivity - createMatrix</w:t>
        </w:r>
        <w:r w:rsidR="00F44780">
          <w:rPr>
            <w:noProof/>
            <w:webHidden/>
          </w:rPr>
          <w:tab/>
        </w:r>
        <w:r w:rsidR="00F44780">
          <w:rPr>
            <w:noProof/>
            <w:webHidden/>
          </w:rPr>
          <w:fldChar w:fldCharType="begin"/>
        </w:r>
        <w:r w:rsidR="00F44780">
          <w:rPr>
            <w:noProof/>
            <w:webHidden/>
          </w:rPr>
          <w:instrText xml:space="preserve"> PAGEREF _Toc167270952 \h </w:instrText>
        </w:r>
        <w:r w:rsidR="00F44780">
          <w:rPr>
            <w:noProof/>
            <w:webHidden/>
          </w:rPr>
        </w:r>
        <w:r w:rsidR="00F44780">
          <w:rPr>
            <w:noProof/>
            <w:webHidden/>
          </w:rPr>
          <w:fldChar w:fldCharType="separate"/>
        </w:r>
        <w:r w:rsidR="00F44780">
          <w:rPr>
            <w:noProof/>
            <w:webHidden/>
          </w:rPr>
          <w:t>43</w:t>
        </w:r>
        <w:r w:rsidR="00F44780">
          <w:rPr>
            <w:noProof/>
            <w:webHidden/>
          </w:rPr>
          <w:fldChar w:fldCharType="end"/>
        </w:r>
      </w:hyperlink>
    </w:p>
    <w:p w14:paraId="53CE2CF2" w14:textId="027E7860"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3" w:history="1">
        <w:r w:rsidR="00F44780" w:rsidRPr="00CF7E5F">
          <w:rPr>
            <w:rStyle w:val="Hyperlink"/>
            <w:noProof/>
          </w:rPr>
          <w:t>Obrázek 13: GameActivity - lightRandomButton</w:t>
        </w:r>
        <w:r w:rsidR="00F44780">
          <w:rPr>
            <w:noProof/>
            <w:webHidden/>
          </w:rPr>
          <w:tab/>
        </w:r>
        <w:r w:rsidR="00F44780">
          <w:rPr>
            <w:noProof/>
            <w:webHidden/>
          </w:rPr>
          <w:fldChar w:fldCharType="begin"/>
        </w:r>
        <w:r w:rsidR="00F44780">
          <w:rPr>
            <w:noProof/>
            <w:webHidden/>
          </w:rPr>
          <w:instrText xml:space="preserve"> PAGEREF _Toc167270953 \h </w:instrText>
        </w:r>
        <w:r w:rsidR="00F44780">
          <w:rPr>
            <w:noProof/>
            <w:webHidden/>
          </w:rPr>
        </w:r>
        <w:r w:rsidR="00F44780">
          <w:rPr>
            <w:noProof/>
            <w:webHidden/>
          </w:rPr>
          <w:fldChar w:fldCharType="separate"/>
        </w:r>
        <w:r w:rsidR="00F44780">
          <w:rPr>
            <w:noProof/>
            <w:webHidden/>
          </w:rPr>
          <w:t>44</w:t>
        </w:r>
        <w:r w:rsidR="00F44780">
          <w:rPr>
            <w:noProof/>
            <w:webHidden/>
          </w:rPr>
          <w:fldChar w:fldCharType="end"/>
        </w:r>
      </w:hyperlink>
    </w:p>
    <w:p w14:paraId="279F1077" w14:textId="49051423"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4" w:history="1">
        <w:r w:rsidR="00F44780" w:rsidRPr="00CF7E5F">
          <w:rPr>
            <w:rStyle w:val="Hyperlink"/>
            <w:noProof/>
          </w:rPr>
          <w:t>Obrázek 14: GameActivity - onButtonClick</w:t>
        </w:r>
        <w:r w:rsidR="00F44780">
          <w:rPr>
            <w:noProof/>
            <w:webHidden/>
          </w:rPr>
          <w:tab/>
        </w:r>
        <w:r w:rsidR="00F44780">
          <w:rPr>
            <w:noProof/>
            <w:webHidden/>
          </w:rPr>
          <w:fldChar w:fldCharType="begin"/>
        </w:r>
        <w:r w:rsidR="00F44780">
          <w:rPr>
            <w:noProof/>
            <w:webHidden/>
          </w:rPr>
          <w:instrText xml:space="preserve"> PAGEREF _Toc167270954 \h </w:instrText>
        </w:r>
        <w:r w:rsidR="00F44780">
          <w:rPr>
            <w:noProof/>
            <w:webHidden/>
          </w:rPr>
        </w:r>
        <w:r w:rsidR="00F44780">
          <w:rPr>
            <w:noProof/>
            <w:webHidden/>
          </w:rPr>
          <w:fldChar w:fldCharType="separate"/>
        </w:r>
        <w:r w:rsidR="00F44780">
          <w:rPr>
            <w:noProof/>
            <w:webHidden/>
          </w:rPr>
          <w:t>45</w:t>
        </w:r>
        <w:r w:rsidR="00F44780">
          <w:rPr>
            <w:noProof/>
            <w:webHidden/>
          </w:rPr>
          <w:fldChar w:fldCharType="end"/>
        </w:r>
      </w:hyperlink>
    </w:p>
    <w:p w14:paraId="1C4762D3" w14:textId="6A2D6484"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5" w:history="1">
        <w:r w:rsidR="00F44780" w:rsidRPr="00CF7E5F">
          <w:rPr>
            <w:rStyle w:val="Hyperlink"/>
            <w:noProof/>
          </w:rPr>
          <w:t>Obrázek 15: GameActivity - endGame</w:t>
        </w:r>
        <w:r w:rsidR="00F44780">
          <w:rPr>
            <w:noProof/>
            <w:webHidden/>
          </w:rPr>
          <w:tab/>
        </w:r>
        <w:r w:rsidR="00F44780">
          <w:rPr>
            <w:noProof/>
            <w:webHidden/>
          </w:rPr>
          <w:fldChar w:fldCharType="begin"/>
        </w:r>
        <w:r w:rsidR="00F44780">
          <w:rPr>
            <w:noProof/>
            <w:webHidden/>
          </w:rPr>
          <w:instrText xml:space="preserve"> PAGEREF _Toc167270955 \h </w:instrText>
        </w:r>
        <w:r w:rsidR="00F44780">
          <w:rPr>
            <w:noProof/>
            <w:webHidden/>
          </w:rPr>
        </w:r>
        <w:r w:rsidR="00F44780">
          <w:rPr>
            <w:noProof/>
            <w:webHidden/>
          </w:rPr>
          <w:fldChar w:fldCharType="separate"/>
        </w:r>
        <w:r w:rsidR="00F44780">
          <w:rPr>
            <w:noProof/>
            <w:webHidden/>
          </w:rPr>
          <w:t>47</w:t>
        </w:r>
        <w:r w:rsidR="00F44780">
          <w:rPr>
            <w:noProof/>
            <w:webHidden/>
          </w:rPr>
          <w:fldChar w:fldCharType="end"/>
        </w:r>
      </w:hyperlink>
    </w:p>
    <w:p w14:paraId="79A6F7F7" w14:textId="29188A00"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6" w:history="1">
        <w:r w:rsidR="00F44780" w:rsidRPr="00CF7E5F">
          <w:rPr>
            <w:rStyle w:val="Hyperlink"/>
            <w:noProof/>
          </w:rPr>
          <w:t>Obrázek 16: GameActivity - returnToMenu</w:t>
        </w:r>
        <w:r w:rsidR="00F44780">
          <w:rPr>
            <w:noProof/>
            <w:webHidden/>
          </w:rPr>
          <w:tab/>
        </w:r>
        <w:r w:rsidR="00F44780">
          <w:rPr>
            <w:noProof/>
            <w:webHidden/>
          </w:rPr>
          <w:fldChar w:fldCharType="begin"/>
        </w:r>
        <w:r w:rsidR="00F44780">
          <w:rPr>
            <w:noProof/>
            <w:webHidden/>
          </w:rPr>
          <w:instrText xml:space="preserve"> PAGEREF _Toc167270956 \h </w:instrText>
        </w:r>
        <w:r w:rsidR="00F44780">
          <w:rPr>
            <w:noProof/>
            <w:webHidden/>
          </w:rPr>
        </w:r>
        <w:r w:rsidR="00F44780">
          <w:rPr>
            <w:noProof/>
            <w:webHidden/>
          </w:rPr>
          <w:fldChar w:fldCharType="separate"/>
        </w:r>
        <w:r w:rsidR="00F44780">
          <w:rPr>
            <w:noProof/>
            <w:webHidden/>
          </w:rPr>
          <w:t>48</w:t>
        </w:r>
        <w:r w:rsidR="00F44780">
          <w:rPr>
            <w:noProof/>
            <w:webHidden/>
          </w:rPr>
          <w:fldChar w:fldCharType="end"/>
        </w:r>
      </w:hyperlink>
    </w:p>
    <w:p w14:paraId="1583AB3B" w14:textId="2F9FC74A"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7" w:history="1">
        <w:r w:rsidR="00F44780" w:rsidRPr="00CF7E5F">
          <w:rPr>
            <w:rStyle w:val="Hyperlink"/>
            <w:noProof/>
          </w:rPr>
          <w:t>Obrázek 17: Testování - MainActivity</w:t>
        </w:r>
        <w:r w:rsidR="00F44780">
          <w:rPr>
            <w:noProof/>
            <w:webHidden/>
          </w:rPr>
          <w:tab/>
        </w:r>
        <w:r w:rsidR="00F44780">
          <w:rPr>
            <w:noProof/>
            <w:webHidden/>
          </w:rPr>
          <w:fldChar w:fldCharType="begin"/>
        </w:r>
        <w:r w:rsidR="00F44780">
          <w:rPr>
            <w:noProof/>
            <w:webHidden/>
          </w:rPr>
          <w:instrText xml:space="preserve"> PAGEREF _Toc167270957 \h </w:instrText>
        </w:r>
        <w:r w:rsidR="00F44780">
          <w:rPr>
            <w:noProof/>
            <w:webHidden/>
          </w:rPr>
        </w:r>
        <w:r w:rsidR="00F44780">
          <w:rPr>
            <w:noProof/>
            <w:webHidden/>
          </w:rPr>
          <w:fldChar w:fldCharType="separate"/>
        </w:r>
        <w:r w:rsidR="00F44780">
          <w:rPr>
            <w:noProof/>
            <w:webHidden/>
          </w:rPr>
          <w:t>49</w:t>
        </w:r>
        <w:r w:rsidR="00F44780">
          <w:rPr>
            <w:noProof/>
            <w:webHidden/>
          </w:rPr>
          <w:fldChar w:fldCharType="end"/>
        </w:r>
      </w:hyperlink>
    </w:p>
    <w:p w14:paraId="774CAA81" w14:textId="2857A336"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8" w:history="1">
        <w:r w:rsidR="00F44780" w:rsidRPr="00CF7E5F">
          <w:rPr>
            <w:rStyle w:val="Hyperlink"/>
            <w:noProof/>
          </w:rPr>
          <w:t>Obrázek 18: Testování - GameActivity</w:t>
        </w:r>
        <w:r w:rsidR="00F44780">
          <w:rPr>
            <w:noProof/>
            <w:webHidden/>
          </w:rPr>
          <w:tab/>
        </w:r>
        <w:r w:rsidR="00F44780">
          <w:rPr>
            <w:noProof/>
            <w:webHidden/>
          </w:rPr>
          <w:fldChar w:fldCharType="begin"/>
        </w:r>
        <w:r w:rsidR="00F44780">
          <w:rPr>
            <w:noProof/>
            <w:webHidden/>
          </w:rPr>
          <w:instrText xml:space="preserve"> PAGEREF _Toc167270958 \h </w:instrText>
        </w:r>
        <w:r w:rsidR="00F44780">
          <w:rPr>
            <w:noProof/>
            <w:webHidden/>
          </w:rPr>
        </w:r>
        <w:r w:rsidR="00F44780">
          <w:rPr>
            <w:noProof/>
            <w:webHidden/>
          </w:rPr>
          <w:fldChar w:fldCharType="separate"/>
        </w:r>
        <w:r w:rsidR="00F44780">
          <w:rPr>
            <w:noProof/>
            <w:webHidden/>
          </w:rPr>
          <w:t>50</w:t>
        </w:r>
        <w:r w:rsidR="00F44780">
          <w:rPr>
            <w:noProof/>
            <w:webHidden/>
          </w:rPr>
          <w:fldChar w:fldCharType="end"/>
        </w:r>
      </w:hyperlink>
    </w:p>
    <w:p w14:paraId="53362048" w14:textId="334FDE11"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59" w:history="1">
        <w:r w:rsidR="00F44780" w:rsidRPr="00CF7E5F">
          <w:rPr>
            <w:rStyle w:val="Hyperlink"/>
            <w:noProof/>
          </w:rPr>
          <w:t>Obrázek 19: Testování - GameActivity 2</w:t>
        </w:r>
        <w:r w:rsidR="00F44780">
          <w:rPr>
            <w:noProof/>
            <w:webHidden/>
          </w:rPr>
          <w:tab/>
        </w:r>
        <w:r w:rsidR="00F44780">
          <w:rPr>
            <w:noProof/>
            <w:webHidden/>
          </w:rPr>
          <w:fldChar w:fldCharType="begin"/>
        </w:r>
        <w:r w:rsidR="00F44780">
          <w:rPr>
            <w:noProof/>
            <w:webHidden/>
          </w:rPr>
          <w:instrText xml:space="preserve"> PAGEREF _Toc167270959 \h </w:instrText>
        </w:r>
        <w:r w:rsidR="00F44780">
          <w:rPr>
            <w:noProof/>
            <w:webHidden/>
          </w:rPr>
        </w:r>
        <w:r w:rsidR="00F44780">
          <w:rPr>
            <w:noProof/>
            <w:webHidden/>
          </w:rPr>
          <w:fldChar w:fldCharType="separate"/>
        </w:r>
        <w:r w:rsidR="00F44780">
          <w:rPr>
            <w:noProof/>
            <w:webHidden/>
          </w:rPr>
          <w:t>51</w:t>
        </w:r>
        <w:r w:rsidR="00F44780">
          <w:rPr>
            <w:noProof/>
            <w:webHidden/>
          </w:rPr>
          <w:fldChar w:fldCharType="end"/>
        </w:r>
      </w:hyperlink>
    </w:p>
    <w:p w14:paraId="5E814917" w14:textId="7706D0AC"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0" w:history="1">
        <w:r w:rsidR="00F44780" w:rsidRPr="00CF7E5F">
          <w:rPr>
            <w:rStyle w:val="Hyperlink"/>
            <w:noProof/>
          </w:rPr>
          <w:t>Obrázek 20: activity_game.xml 2</w:t>
        </w:r>
        <w:r w:rsidR="00F44780">
          <w:rPr>
            <w:noProof/>
            <w:webHidden/>
          </w:rPr>
          <w:tab/>
        </w:r>
        <w:r w:rsidR="00F44780">
          <w:rPr>
            <w:noProof/>
            <w:webHidden/>
          </w:rPr>
          <w:fldChar w:fldCharType="begin"/>
        </w:r>
        <w:r w:rsidR="00F44780">
          <w:rPr>
            <w:noProof/>
            <w:webHidden/>
          </w:rPr>
          <w:instrText xml:space="preserve"> PAGEREF _Toc167270960 \h </w:instrText>
        </w:r>
        <w:r w:rsidR="00F44780">
          <w:rPr>
            <w:noProof/>
            <w:webHidden/>
          </w:rPr>
        </w:r>
        <w:r w:rsidR="00F44780">
          <w:rPr>
            <w:noProof/>
            <w:webHidden/>
          </w:rPr>
          <w:fldChar w:fldCharType="separate"/>
        </w:r>
        <w:r w:rsidR="00F44780">
          <w:rPr>
            <w:noProof/>
            <w:webHidden/>
          </w:rPr>
          <w:t>52</w:t>
        </w:r>
        <w:r w:rsidR="00F44780">
          <w:rPr>
            <w:noProof/>
            <w:webHidden/>
          </w:rPr>
          <w:fldChar w:fldCharType="end"/>
        </w:r>
      </w:hyperlink>
    </w:p>
    <w:p w14:paraId="20DDD684" w14:textId="2ACF0B3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1" w:history="1">
        <w:r w:rsidR="00F44780" w:rsidRPr="00CF7E5F">
          <w:rPr>
            <w:rStyle w:val="Hyperlink"/>
            <w:noProof/>
          </w:rPr>
          <w:t>Obrázek 21: MainActivity 2 - onCreate</w:t>
        </w:r>
        <w:r w:rsidR="00F44780">
          <w:rPr>
            <w:noProof/>
            <w:webHidden/>
          </w:rPr>
          <w:tab/>
        </w:r>
        <w:r w:rsidR="00F44780">
          <w:rPr>
            <w:noProof/>
            <w:webHidden/>
          </w:rPr>
          <w:fldChar w:fldCharType="begin"/>
        </w:r>
        <w:r w:rsidR="00F44780">
          <w:rPr>
            <w:noProof/>
            <w:webHidden/>
          </w:rPr>
          <w:instrText xml:space="preserve"> PAGEREF _Toc167270961 \h </w:instrText>
        </w:r>
        <w:r w:rsidR="00F44780">
          <w:rPr>
            <w:noProof/>
            <w:webHidden/>
          </w:rPr>
        </w:r>
        <w:r w:rsidR="00F44780">
          <w:rPr>
            <w:noProof/>
            <w:webHidden/>
          </w:rPr>
          <w:fldChar w:fldCharType="separate"/>
        </w:r>
        <w:r w:rsidR="00F44780">
          <w:rPr>
            <w:noProof/>
            <w:webHidden/>
          </w:rPr>
          <w:t>53</w:t>
        </w:r>
        <w:r w:rsidR="00F44780">
          <w:rPr>
            <w:noProof/>
            <w:webHidden/>
          </w:rPr>
          <w:fldChar w:fldCharType="end"/>
        </w:r>
      </w:hyperlink>
    </w:p>
    <w:p w14:paraId="797B53A7" w14:textId="4398FC66"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2" w:history="1">
        <w:r w:rsidR="00F44780" w:rsidRPr="00CF7E5F">
          <w:rPr>
            <w:rStyle w:val="Hyperlink"/>
            <w:noProof/>
          </w:rPr>
          <w:t>Obrázek 22: MainActivity 2 - startGame</w:t>
        </w:r>
        <w:r w:rsidR="00F44780">
          <w:rPr>
            <w:noProof/>
            <w:webHidden/>
          </w:rPr>
          <w:tab/>
        </w:r>
        <w:r w:rsidR="00F44780">
          <w:rPr>
            <w:noProof/>
            <w:webHidden/>
          </w:rPr>
          <w:fldChar w:fldCharType="begin"/>
        </w:r>
        <w:r w:rsidR="00F44780">
          <w:rPr>
            <w:noProof/>
            <w:webHidden/>
          </w:rPr>
          <w:instrText xml:space="preserve"> PAGEREF _Toc167270962 \h </w:instrText>
        </w:r>
        <w:r w:rsidR="00F44780">
          <w:rPr>
            <w:noProof/>
            <w:webHidden/>
          </w:rPr>
        </w:r>
        <w:r w:rsidR="00F44780">
          <w:rPr>
            <w:noProof/>
            <w:webHidden/>
          </w:rPr>
          <w:fldChar w:fldCharType="separate"/>
        </w:r>
        <w:r w:rsidR="00F44780">
          <w:rPr>
            <w:noProof/>
            <w:webHidden/>
          </w:rPr>
          <w:t>54</w:t>
        </w:r>
        <w:r w:rsidR="00F44780">
          <w:rPr>
            <w:noProof/>
            <w:webHidden/>
          </w:rPr>
          <w:fldChar w:fldCharType="end"/>
        </w:r>
      </w:hyperlink>
    </w:p>
    <w:p w14:paraId="0B45155F" w14:textId="171E5748"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3" w:history="1">
        <w:r w:rsidR="00F44780" w:rsidRPr="00CF7E5F">
          <w:rPr>
            <w:rStyle w:val="Hyperlink"/>
            <w:noProof/>
          </w:rPr>
          <w:t>Obrázek 23: MainActivity 2 - openLeaderboard</w:t>
        </w:r>
        <w:r w:rsidR="00F44780">
          <w:rPr>
            <w:noProof/>
            <w:webHidden/>
          </w:rPr>
          <w:tab/>
        </w:r>
        <w:r w:rsidR="00F44780">
          <w:rPr>
            <w:noProof/>
            <w:webHidden/>
          </w:rPr>
          <w:fldChar w:fldCharType="begin"/>
        </w:r>
        <w:r w:rsidR="00F44780">
          <w:rPr>
            <w:noProof/>
            <w:webHidden/>
          </w:rPr>
          <w:instrText xml:space="preserve"> PAGEREF _Toc167270963 \h </w:instrText>
        </w:r>
        <w:r w:rsidR="00F44780">
          <w:rPr>
            <w:noProof/>
            <w:webHidden/>
          </w:rPr>
        </w:r>
        <w:r w:rsidR="00F44780">
          <w:rPr>
            <w:noProof/>
            <w:webHidden/>
          </w:rPr>
          <w:fldChar w:fldCharType="separate"/>
        </w:r>
        <w:r w:rsidR="00F44780">
          <w:rPr>
            <w:noProof/>
            <w:webHidden/>
          </w:rPr>
          <w:t>54</w:t>
        </w:r>
        <w:r w:rsidR="00F44780">
          <w:rPr>
            <w:noProof/>
            <w:webHidden/>
          </w:rPr>
          <w:fldChar w:fldCharType="end"/>
        </w:r>
      </w:hyperlink>
    </w:p>
    <w:p w14:paraId="74519FF8" w14:textId="470EF713"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4" w:history="1">
        <w:r w:rsidR="00F44780" w:rsidRPr="00CF7E5F">
          <w:rPr>
            <w:rStyle w:val="Hyperlink"/>
            <w:noProof/>
          </w:rPr>
          <w:t>Obrázek 24: GameActivity 2 - onCreate</w:t>
        </w:r>
        <w:r w:rsidR="00F44780">
          <w:rPr>
            <w:noProof/>
            <w:webHidden/>
          </w:rPr>
          <w:tab/>
        </w:r>
        <w:r w:rsidR="00F44780">
          <w:rPr>
            <w:noProof/>
            <w:webHidden/>
          </w:rPr>
          <w:fldChar w:fldCharType="begin"/>
        </w:r>
        <w:r w:rsidR="00F44780">
          <w:rPr>
            <w:noProof/>
            <w:webHidden/>
          </w:rPr>
          <w:instrText xml:space="preserve"> PAGEREF _Toc167270964 \h </w:instrText>
        </w:r>
        <w:r w:rsidR="00F44780">
          <w:rPr>
            <w:noProof/>
            <w:webHidden/>
          </w:rPr>
        </w:r>
        <w:r w:rsidR="00F44780">
          <w:rPr>
            <w:noProof/>
            <w:webHidden/>
          </w:rPr>
          <w:fldChar w:fldCharType="separate"/>
        </w:r>
        <w:r w:rsidR="00F44780">
          <w:rPr>
            <w:noProof/>
            <w:webHidden/>
          </w:rPr>
          <w:t>56</w:t>
        </w:r>
        <w:r w:rsidR="00F44780">
          <w:rPr>
            <w:noProof/>
            <w:webHidden/>
          </w:rPr>
          <w:fldChar w:fldCharType="end"/>
        </w:r>
      </w:hyperlink>
    </w:p>
    <w:p w14:paraId="7A72F1B7" w14:textId="2C22716E"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5" w:history="1">
        <w:r w:rsidR="00F44780" w:rsidRPr="00CF7E5F">
          <w:rPr>
            <w:rStyle w:val="Hyperlink"/>
            <w:noProof/>
          </w:rPr>
          <w:t>Obrázek 25: GameActivity 2 - buttons</w:t>
        </w:r>
        <w:r w:rsidR="00F44780">
          <w:rPr>
            <w:noProof/>
            <w:webHidden/>
          </w:rPr>
          <w:tab/>
        </w:r>
        <w:r w:rsidR="00F44780">
          <w:rPr>
            <w:noProof/>
            <w:webHidden/>
          </w:rPr>
          <w:fldChar w:fldCharType="begin"/>
        </w:r>
        <w:r w:rsidR="00F44780">
          <w:rPr>
            <w:noProof/>
            <w:webHidden/>
          </w:rPr>
          <w:instrText xml:space="preserve"> PAGEREF _Toc167270965 \h </w:instrText>
        </w:r>
        <w:r w:rsidR="00F44780">
          <w:rPr>
            <w:noProof/>
            <w:webHidden/>
          </w:rPr>
        </w:r>
        <w:r w:rsidR="00F44780">
          <w:rPr>
            <w:noProof/>
            <w:webHidden/>
          </w:rPr>
          <w:fldChar w:fldCharType="separate"/>
        </w:r>
        <w:r w:rsidR="00F44780">
          <w:rPr>
            <w:noProof/>
            <w:webHidden/>
          </w:rPr>
          <w:t>57</w:t>
        </w:r>
        <w:r w:rsidR="00F44780">
          <w:rPr>
            <w:noProof/>
            <w:webHidden/>
          </w:rPr>
          <w:fldChar w:fldCharType="end"/>
        </w:r>
      </w:hyperlink>
    </w:p>
    <w:p w14:paraId="26AFE6CD" w14:textId="4977A1A5"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6" w:history="1">
        <w:r w:rsidR="00F44780" w:rsidRPr="00CF7E5F">
          <w:rPr>
            <w:rStyle w:val="Hyperlink"/>
            <w:noProof/>
          </w:rPr>
          <w:t>Obrázek 26: GameActivity 2 - lightRandomButton</w:t>
        </w:r>
        <w:r w:rsidR="00F44780">
          <w:rPr>
            <w:noProof/>
            <w:webHidden/>
          </w:rPr>
          <w:tab/>
        </w:r>
        <w:r w:rsidR="00F44780">
          <w:rPr>
            <w:noProof/>
            <w:webHidden/>
          </w:rPr>
          <w:fldChar w:fldCharType="begin"/>
        </w:r>
        <w:r w:rsidR="00F44780">
          <w:rPr>
            <w:noProof/>
            <w:webHidden/>
          </w:rPr>
          <w:instrText xml:space="preserve"> PAGEREF _Toc167270966 \h </w:instrText>
        </w:r>
        <w:r w:rsidR="00F44780">
          <w:rPr>
            <w:noProof/>
            <w:webHidden/>
          </w:rPr>
        </w:r>
        <w:r w:rsidR="00F44780">
          <w:rPr>
            <w:noProof/>
            <w:webHidden/>
          </w:rPr>
          <w:fldChar w:fldCharType="separate"/>
        </w:r>
        <w:r w:rsidR="00F44780">
          <w:rPr>
            <w:noProof/>
            <w:webHidden/>
          </w:rPr>
          <w:t>58</w:t>
        </w:r>
        <w:r w:rsidR="00F44780">
          <w:rPr>
            <w:noProof/>
            <w:webHidden/>
          </w:rPr>
          <w:fldChar w:fldCharType="end"/>
        </w:r>
      </w:hyperlink>
    </w:p>
    <w:p w14:paraId="453620E9" w14:textId="7B3B3100"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7" w:history="1">
        <w:r w:rsidR="00F44780" w:rsidRPr="00CF7E5F">
          <w:rPr>
            <w:rStyle w:val="Hyperlink"/>
            <w:noProof/>
          </w:rPr>
          <w:t>Obrázek 27: GameActivity 2 - onButtonClick</w:t>
        </w:r>
        <w:r w:rsidR="00F44780">
          <w:rPr>
            <w:noProof/>
            <w:webHidden/>
          </w:rPr>
          <w:tab/>
        </w:r>
        <w:r w:rsidR="00F44780">
          <w:rPr>
            <w:noProof/>
            <w:webHidden/>
          </w:rPr>
          <w:fldChar w:fldCharType="begin"/>
        </w:r>
        <w:r w:rsidR="00F44780">
          <w:rPr>
            <w:noProof/>
            <w:webHidden/>
          </w:rPr>
          <w:instrText xml:space="preserve"> PAGEREF _Toc167270967 \h </w:instrText>
        </w:r>
        <w:r w:rsidR="00F44780">
          <w:rPr>
            <w:noProof/>
            <w:webHidden/>
          </w:rPr>
        </w:r>
        <w:r w:rsidR="00F44780">
          <w:rPr>
            <w:noProof/>
            <w:webHidden/>
          </w:rPr>
          <w:fldChar w:fldCharType="separate"/>
        </w:r>
        <w:r w:rsidR="00F44780">
          <w:rPr>
            <w:noProof/>
            <w:webHidden/>
          </w:rPr>
          <w:t>58</w:t>
        </w:r>
        <w:r w:rsidR="00F44780">
          <w:rPr>
            <w:noProof/>
            <w:webHidden/>
          </w:rPr>
          <w:fldChar w:fldCharType="end"/>
        </w:r>
      </w:hyperlink>
    </w:p>
    <w:p w14:paraId="48996DB3" w14:textId="3543F4D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8" w:history="1">
        <w:r w:rsidR="00F44780" w:rsidRPr="00CF7E5F">
          <w:rPr>
            <w:rStyle w:val="Hyperlink"/>
            <w:noProof/>
          </w:rPr>
          <w:t>Obrázek 28: GameActivity 2 - showReactionTimeChart</w:t>
        </w:r>
        <w:r w:rsidR="00F44780">
          <w:rPr>
            <w:noProof/>
            <w:webHidden/>
          </w:rPr>
          <w:tab/>
        </w:r>
        <w:r w:rsidR="00F44780">
          <w:rPr>
            <w:noProof/>
            <w:webHidden/>
          </w:rPr>
          <w:fldChar w:fldCharType="begin"/>
        </w:r>
        <w:r w:rsidR="00F44780">
          <w:rPr>
            <w:noProof/>
            <w:webHidden/>
          </w:rPr>
          <w:instrText xml:space="preserve"> PAGEREF _Toc167270968 \h </w:instrText>
        </w:r>
        <w:r w:rsidR="00F44780">
          <w:rPr>
            <w:noProof/>
            <w:webHidden/>
          </w:rPr>
        </w:r>
        <w:r w:rsidR="00F44780">
          <w:rPr>
            <w:noProof/>
            <w:webHidden/>
          </w:rPr>
          <w:fldChar w:fldCharType="separate"/>
        </w:r>
        <w:r w:rsidR="00F44780">
          <w:rPr>
            <w:noProof/>
            <w:webHidden/>
          </w:rPr>
          <w:t>59</w:t>
        </w:r>
        <w:r w:rsidR="00F44780">
          <w:rPr>
            <w:noProof/>
            <w:webHidden/>
          </w:rPr>
          <w:fldChar w:fldCharType="end"/>
        </w:r>
      </w:hyperlink>
    </w:p>
    <w:p w14:paraId="41124AD0" w14:textId="27FAAD17"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69" w:history="1">
        <w:r w:rsidR="00F44780" w:rsidRPr="00CF7E5F">
          <w:rPr>
            <w:rStyle w:val="Hyperlink"/>
            <w:noProof/>
          </w:rPr>
          <w:t>Obrázek 29: GameActivity 2 - endGame</w:t>
        </w:r>
        <w:r w:rsidR="00F44780">
          <w:rPr>
            <w:noProof/>
            <w:webHidden/>
          </w:rPr>
          <w:tab/>
        </w:r>
        <w:r w:rsidR="00F44780">
          <w:rPr>
            <w:noProof/>
            <w:webHidden/>
          </w:rPr>
          <w:fldChar w:fldCharType="begin"/>
        </w:r>
        <w:r w:rsidR="00F44780">
          <w:rPr>
            <w:noProof/>
            <w:webHidden/>
          </w:rPr>
          <w:instrText xml:space="preserve"> PAGEREF _Toc167270969 \h </w:instrText>
        </w:r>
        <w:r w:rsidR="00F44780">
          <w:rPr>
            <w:noProof/>
            <w:webHidden/>
          </w:rPr>
        </w:r>
        <w:r w:rsidR="00F44780">
          <w:rPr>
            <w:noProof/>
            <w:webHidden/>
          </w:rPr>
          <w:fldChar w:fldCharType="separate"/>
        </w:r>
        <w:r w:rsidR="00F44780">
          <w:rPr>
            <w:noProof/>
            <w:webHidden/>
          </w:rPr>
          <w:t>60</w:t>
        </w:r>
        <w:r w:rsidR="00F44780">
          <w:rPr>
            <w:noProof/>
            <w:webHidden/>
          </w:rPr>
          <w:fldChar w:fldCharType="end"/>
        </w:r>
      </w:hyperlink>
    </w:p>
    <w:p w14:paraId="75CCDEC8" w14:textId="35A4ED8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0" w:history="1">
        <w:r w:rsidR="00F44780" w:rsidRPr="00CF7E5F">
          <w:rPr>
            <w:rStyle w:val="Hyperlink"/>
            <w:noProof/>
          </w:rPr>
          <w:t>Obrázek 30: GameActivity 2 - MyButton</w:t>
        </w:r>
        <w:r w:rsidR="00F44780">
          <w:rPr>
            <w:noProof/>
            <w:webHidden/>
          </w:rPr>
          <w:tab/>
        </w:r>
        <w:r w:rsidR="00F44780">
          <w:rPr>
            <w:noProof/>
            <w:webHidden/>
          </w:rPr>
          <w:fldChar w:fldCharType="begin"/>
        </w:r>
        <w:r w:rsidR="00F44780">
          <w:rPr>
            <w:noProof/>
            <w:webHidden/>
          </w:rPr>
          <w:instrText xml:space="preserve"> PAGEREF _Toc167270970 \h </w:instrText>
        </w:r>
        <w:r w:rsidR="00F44780">
          <w:rPr>
            <w:noProof/>
            <w:webHidden/>
          </w:rPr>
        </w:r>
        <w:r w:rsidR="00F44780">
          <w:rPr>
            <w:noProof/>
            <w:webHidden/>
          </w:rPr>
          <w:fldChar w:fldCharType="separate"/>
        </w:r>
        <w:r w:rsidR="00F44780">
          <w:rPr>
            <w:noProof/>
            <w:webHidden/>
          </w:rPr>
          <w:t>61</w:t>
        </w:r>
        <w:r w:rsidR="00F44780">
          <w:rPr>
            <w:noProof/>
            <w:webHidden/>
          </w:rPr>
          <w:fldChar w:fldCharType="end"/>
        </w:r>
      </w:hyperlink>
    </w:p>
    <w:p w14:paraId="4F8B9AF6" w14:textId="27691473"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1" w:history="1">
        <w:r w:rsidR="00F44780" w:rsidRPr="00CF7E5F">
          <w:rPr>
            <w:rStyle w:val="Hyperlink"/>
            <w:noProof/>
          </w:rPr>
          <w:t>Obrázek 31: GameActivity 2 - DataManager</w:t>
        </w:r>
        <w:r w:rsidR="00F44780">
          <w:rPr>
            <w:noProof/>
            <w:webHidden/>
          </w:rPr>
          <w:tab/>
        </w:r>
        <w:r w:rsidR="00F44780">
          <w:rPr>
            <w:noProof/>
            <w:webHidden/>
          </w:rPr>
          <w:fldChar w:fldCharType="begin"/>
        </w:r>
        <w:r w:rsidR="00F44780">
          <w:rPr>
            <w:noProof/>
            <w:webHidden/>
          </w:rPr>
          <w:instrText xml:space="preserve"> PAGEREF _Toc167270971 \h </w:instrText>
        </w:r>
        <w:r w:rsidR="00F44780">
          <w:rPr>
            <w:noProof/>
            <w:webHidden/>
          </w:rPr>
        </w:r>
        <w:r w:rsidR="00F44780">
          <w:rPr>
            <w:noProof/>
            <w:webHidden/>
          </w:rPr>
          <w:fldChar w:fldCharType="separate"/>
        </w:r>
        <w:r w:rsidR="00F44780">
          <w:rPr>
            <w:noProof/>
            <w:webHidden/>
          </w:rPr>
          <w:t>61</w:t>
        </w:r>
        <w:r w:rsidR="00F44780">
          <w:rPr>
            <w:noProof/>
            <w:webHidden/>
          </w:rPr>
          <w:fldChar w:fldCharType="end"/>
        </w:r>
      </w:hyperlink>
    </w:p>
    <w:p w14:paraId="39C4B665" w14:textId="193E6E32"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2" w:history="1">
        <w:r w:rsidR="00F44780" w:rsidRPr="00CF7E5F">
          <w:rPr>
            <w:rStyle w:val="Hyperlink"/>
            <w:noProof/>
          </w:rPr>
          <w:t>Obrázek 32: activity_leaderboard - Spinner</w:t>
        </w:r>
        <w:r w:rsidR="00F44780">
          <w:rPr>
            <w:noProof/>
            <w:webHidden/>
          </w:rPr>
          <w:tab/>
        </w:r>
        <w:r w:rsidR="00F44780">
          <w:rPr>
            <w:noProof/>
            <w:webHidden/>
          </w:rPr>
          <w:fldChar w:fldCharType="begin"/>
        </w:r>
        <w:r w:rsidR="00F44780">
          <w:rPr>
            <w:noProof/>
            <w:webHidden/>
          </w:rPr>
          <w:instrText xml:space="preserve"> PAGEREF _Toc167270972 \h </w:instrText>
        </w:r>
        <w:r w:rsidR="00F44780">
          <w:rPr>
            <w:noProof/>
            <w:webHidden/>
          </w:rPr>
        </w:r>
        <w:r w:rsidR="00F44780">
          <w:rPr>
            <w:noProof/>
            <w:webHidden/>
          </w:rPr>
          <w:fldChar w:fldCharType="separate"/>
        </w:r>
        <w:r w:rsidR="00F44780">
          <w:rPr>
            <w:noProof/>
            <w:webHidden/>
          </w:rPr>
          <w:t>62</w:t>
        </w:r>
        <w:r w:rsidR="00F44780">
          <w:rPr>
            <w:noProof/>
            <w:webHidden/>
          </w:rPr>
          <w:fldChar w:fldCharType="end"/>
        </w:r>
      </w:hyperlink>
    </w:p>
    <w:p w14:paraId="4A96112A" w14:textId="7568C2E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3" w:history="1">
        <w:r w:rsidR="00F44780" w:rsidRPr="00CF7E5F">
          <w:rPr>
            <w:rStyle w:val="Hyperlink"/>
            <w:noProof/>
          </w:rPr>
          <w:t>Obrázek 33: activity_leaderboard - Buttons</w:t>
        </w:r>
        <w:r w:rsidR="00F44780">
          <w:rPr>
            <w:noProof/>
            <w:webHidden/>
          </w:rPr>
          <w:tab/>
        </w:r>
        <w:r w:rsidR="00F44780">
          <w:rPr>
            <w:noProof/>
            <w:webHidden/>
          </w:rPr>
          <w:fldChar w:fldCharType="begin"/>
        </w:r>
        <w:r w:rsidR="00F44780">
          <w:rPr>
            <w:noProof/>
            <w:webHidden/>
          </w:rPr>
          <w:instrText xml:space="preserve"> PAGEREF _Toc167270973 \h </w:instrText>
        </w:r>
        <w:r w:rsidR="00F44780">
          <w:rPr>
            <w:noProof/>
            <w:webHidden/>
          </w:rPr>
        </w:r>
        <w:r w:rsidR="00F44780">
          <w:rPr>
            <w:noProof/>
            <w:webHidden/>
          </w:rPr>
          <w:fldChar w:fldCharType="separate"/>
        </w:r>
        <w:r w:rsidR="00F44780">
          <w:rPr>
            <w:noProof/>
            <w:webHidden/>
          </w:rPr>
          <w:t>63</w:t>
        </w:r>
        <w:r w:rsidR="00F44780">
          <w:rPr>
            <w:noProof/>
            <w:webHidden/>
          </w:rPr>
          <w:fldChar w:fldCharType="end"/>
        </w:r>
      </w:hyperlink>
    </w:p>
    <w:p w14:paraId="7A1D553E" w14:textId="3A72B870"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4" w:history="1">
        <w:r w:rsidR="00F44780" w:rsidRPr="00CF7E5F">
          <w:rPr>
            <w:rStyle w:val="Hyperlink"/>
            <w:noProof/>
          </w:rPr>
          <w:t>Obrázek 34: activity_leaderboard - RecyclerView</w:t>
        </w:r>
        <w:r w:rsidR="00F44780">
          <w:rPr>
            <w:noProof/>
            <w:webHidden/>
          </w:rPr>
          <w:tab/>
        </w:r>
        <w:r w:rsidR="00F44780">
          <w:rPr>
            <w:noProof/>
            <w:webHidden/>
          </w:rPr>
          <w:fldChar w:fldCharType="begin"/>
        </w:r>
        <w:r w:rsidR="00F44780">
          <w:rPr>
            <w:noProof/>
            <w:webHidden/>
          </w:rPr>
          <w:instrText xml:space="preserve"> PAGEREF _Toc167270974 \h </w:instrText>
        </w:r>
        <w:r w:rsidR="00F44780">
          <w:rPr>
            <w:noProof/>
            <w:webHidden/>
          </w:rPr>
        </w:r>
        <w:r w:rsidR="00F44780">
          <w:rPr>
            <w:noProof/>
            <w:webHidden/>
          </w:rPr>
          <w:fldChar w:fldCharType="separate"/>
        </w:r>
        <w:r w:rsidR="00F44780">
          <w:rPr>
            <w:noProof/>
            <w:webHidden/>
          </w:rPr>
          <w:t>64</w:t>
        </w:r>
        <w:r w:rsidR="00F44780">
          <w:rPr>
            <w:noProof/>
            <w:webHidden/>
          </w:rPr>
          <w:fldChar w:fldCharType="end"/>
        </w:r>
      </w:hyperlink>
    </w:p>
    <w:p w14:paraId="525C1552" w14:textId="52CD6BDE"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5" w:history="1">
        <w:r w:rsidR="00F44780" w:rsidRPr="00CF7E5F">
          <w:rPr>
            <w:rStyle w:val="Hyperlink"/>
            <w:noProof/>
          </w:rPr>
          <w:t>Obrázek 35: LeaderboardActivity - onCreate</w:t>
        </w:r>
        <w:r w:rsidR="00F44780">
          <w:rPr>
            <w:noProof/>
            <w:webHidden/>
          </w:rPr>
          <w:tab/>
        </w:r>
        <w:r w:rsidR="00F44780">
          <w:rPr>
            <w:noProof/>
            <w:webHidden/>
          </w:rPr>
          <w:fldChar w:fldCharType="begin"/>
        </w:r>
        <w:r w:rsidR="00F44780">
          <w:rPr>
            <w:noProof/>
            <w:webHidden/>
          </w:rPr>
          <w:instrText xml:space="preserve"> PAGEREF _Toc167270975 \h </w:instrText>
        </w:r>
        <w:r w:rsidR="00F44780">
          <w:rPr>
            <w:noProof/>
            <w:webHidden/>
          </w:rPr>
        </w:r>
        <w:r w:rsidR="00F44780">
          <w:rPr>
            <w:noProof/>
            <w:webHidden/>
          </w:rPr>
          <w:fldChar w:fldCharType="separate"/>
        </w:r>
        <w:r w:rsidR="00F44780">
          <w:rPr>
            <w:noProof/>
            <w:webHidden/>
          </w:rPr>
          <w:t>66</w:t>
        </w:r>
        <w:r w:rsidR="00F44780">
          <w:rPr>
            <w:noProof/>
            <w:webHidden/>
          </w:rPr>
          <w:fldChar w:fldCharType="end"/>
        </w:r>
      </w:hyperlink>
    </w:p>
    <w:p w14:paraId="31AAD6E9" w14:textId="7C9C87F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6" w:history="1">
        <w:r w:rsidR="00F44780" w:rsidRPr="00CF7E5F">
          <w:rPr>
            <w:rStyle w:val="Hyperlink"/>
            <w:noProof/>
          </w:rPr>
          <w:t>Obrázek 36: LeaderboardActivity - Buttons</w:t>
        </w:r>
        <w:r w:rsidR="00F44780">
          <w:rPr>
            <w:noProof/>
            <w:webHidden/>
          </w:rPr>
          <w:tab/>
        </w:r>
        <w:r w:rsidR="00F44780">
          <w:rPr>
            <w:noProof/>
            <w:webHidden/>
          </w:rPr>
          <w:fldChar w:fldCharType="begin"/>
        </w:r>
        <w:r w:rsidR="00F44780">
          <w:rPr>
            <w:noProof/>
            <w:webHidden/>
          </w:rPr>
          <w:instrText xml:space="preserve"> PAGEREF _Toc167270976 \h </w:instrText>
        </w:r>
        <w:r w:rsidR="00F44780">
          <w:rPr>
            <w:noProof/>
            <w:webHidden/>
          </w:rPr>
        </w:r>
        <w:r w:rsidR="00F44780">
          <w:rPr>
            <w:noProof/>
            <w:webHidden/>
          </w:rPr>
          <w:fldChar w:fldCharType="separate"/>
        </w:r>
        <w:r w:rsidR="00F44780">
          <w:rPr>
            <w:noProof/>
            <w:webHidden/>
          </w:rPr>
          <w:t>67</w:t>
        </w:r>
        <w:r w:rsidR="00F44780">
          <w:rPr>
            <w:noProof/>
            <w:webHidden/>
          </w:rPr>
          <w:fldChar w:fldCharType="end"/>
        </w:r>
      </w:hyperlink>
    </w:p>
    <w:p w14:paraId="0203869C" w14:textId="66059B32"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7" w:history="1">
        <w:r w:rsidR="00F44780" w:rsidRPr="00CF7E5F">
          <w:rPr>
            <w:rStyle w:val="Hyperlink"/>
            <w:noProof/>
          </w:rPr>
          <w:t>Obrázek 37: LeaderboardActivity - loadUsers, clearResults</w:t>
        </w:r>
        <w:r w:rsidR="00F44780">
          <w:rPr>
            <w:noProof/>
            <w:webHidden/>
          </w:rPr>
          <w:tab/>
        </w:r>
        <w:r w:rsidR="00F44780">
          <w:rPr>
            <w:noProof/>
            <w:webHidden/>
          </w:rPr>
          <w:fldChar w:fldCharType="begin"/>
        </w:r>
        <w:r w:rsidR="00F44780">
          <w:rPr>
            <w:noProof/>
            <w:webHidden/>
          </w:rPr>
          <w:instrText xml:space="preserve"> PAGEREF _Toc167270977 \h </w:instrText>
        </w:r>
        <w:r w:rsidR="00F44780">
          <w:rPr>
            <w:noProof/>
            <w:webHidden/>
          </w:rPr>
        </w:r>
        <w:r w:rsidR="00F44780">
          <w:rPr>
            <w:noProof/>
            <w:webHidden/>
          </w:rPr>
          <w:fldChar w:fldCharType="separate"/>
        </w:r>
        <w:r w:rsidR="00F44780">
          <w:rPr>
            <w:noProof/>
            <w:webHidden/>
          </w:rPr>
          <w:t>68</w:t>
        </w:r>
        <w:r w:rsidR="00F44780">
          <w:rPr>
            <w:noProof/>
            <w:webHidden/>
          </w:rPr>
          <w:fldChar w:fldCharType="end"/>
        </w:r>
      </w:hyperlink>
    </w:p>
    <w:p w14:paraId="5C4FB99B" w14:textId="6B3CF53B"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8" w:history="1">
        <w:r w:rsidR="00F44780" w:rsidRPr="00CF7E5F">
          <w:rPr>
            <w:rStyle w:val="Hyperlink"/>
            <w:noProof/>
          </w:rPr>
          <w:t>Obrázek 38: LeaderboardActivity - loadUsersFromStorage</w:t>
        </w:r>
        <w:r w:rsidR="00F44780">
          <w:rPr>
            <w:noProof/>
            <w:webHidden/>
          </w:rPr>
          <w:tab/>
        </w:r>
        <w:r w:rsidR="00F44780">
          <w:rPr>
            <w:noProof/>
            <w:webHidden/>
          </w:rPr>
          <w:fldChar w:fldCharType="begin"/>
        </w:r>
        <w:r w:rsidR="00F44780">
          <w:rPr>
            <w:noProof/>
            <w:webHidden/>
          </w:rPr>
          <w:instrText xml:space="preserve"> PAGEREF _Toc167270978 \h </w:instrText>
        </w:r>
        <w:r w:rsidR="00F44780">
          <w:rPr>
            <w:noProof/>
            <w:webHidden/>
          </w:rPr>
        </w:r>
        <w:r w:rsidR="00F44780">
          <w:rPr>
            <w:noProof/>
            <w:webHidden/>
          </w:rPr>
          <w:fldChar w:fldCharType="separate"/>
        </w:r>
        <w:r w:rsidR="00F44780">
          <w:rPr>
            <w:noProof/>
            <w:webHidden/>
          </w:rPr>
          <w:t>69</w:t>
        </w:r>
        <w:r w:rsidR="00F44780">
          <w:rPr>
            <w:noProof/>
            <w:webHidden/>
          </w:rPr>
          <w:fldChar w:fldCharType="end"/>
        </w:r>
      </w:hyperlink>
    </w:p>
    <w:p w14:paraId="79904C38" w14:textId="39A7AB9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79" w:history="1">
        <w:r w:rsidR="00F44780" w:rsidRPr="00CF7E5F">
          <w:rPr>
            <w:rStyle w:val="Hyperlink"/>
            <w:noProof/>
          </w:rPr>
          <w:t>Obrázek 39: LeaderboardActivity - LeaderboardAdapter</w:t>
        </w:r>
        <w:r w:rsidR="00F44780">
          <w:rPr>
            <w:noProof/>
            <w:webHidden/>
          </w:rPr>
          <w:tab/>
        </w:r>
        <w:r w:rsidR="00F44780">
          <w:rPr>
            <w:noProof/>
            <w:webHidden/>
          </w:rPr>
          <w:fldChar w:fldCharType="begin"/>
        </w:r>
        <w:r w:rsidR="00F44780">
          <w:rPr>
            <w:noProof/>
            <w:webHidden/>
          </w:rPr>
          <w:instrText xml:space="preserve"> PAGEREF _Toc167270979 \h </w:instrText>
        </w:r>
        <w:r w:rsidR="00F44780">
          <w:rPr>
            <w:noProof/>
            <w:webHidden/>
          </w:rPr>
        </w:r>
        <w:r w:rsidR="00F44780">
          <w:rPr>
            <w:noProof/>
            <w:webHidden/>
          </w:rPr>
          <w:fldChar w:fldCharType="separate"/>
        </w:r>
        <w:r w:rsidR="00F44780">
          <w:rPr>
            <w:noProof/>
            <w:webHidden/>
          </w:rPr>
          <w:t>70</w:t>
        </w:r>
        <w:r w:rsidR="00F44780">
          <w:rPr>
            <w:noProof/>
            <w:webHidden/>
          </w:rPr>
          <w:fldChar w:fldCharType="end"/>
        </w:r>
      </w:hyperlink>
    </w:p>
    <w:p w14:paraId="2FC8FA2E" w14:textId="70403586"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80" w:history="1">
        <w:r w:rsidR="00F44780" w:rsidRPr="00CF7E5F">
          <w:rPr>
            <w:rStyle w:val="Hyperlink"/>
            <w:noProof/>
          </w:rPr>
          <w:t>Obrázek 40: LeaderboardActivity - setupSpinner</w:t>
        </w:r>
        <w:r w:rsidR="00F44780">
          <w:rPr>
            <w:noProof/>
            <w:webHidden/>
          </w:rPr>
          <w:tab/>
        </w:r>
        <w:r w:rsidR="00F44780">
          <w:rPr>
            <w:noProof/>
            <w:webHidden/>
          </w:rPr>
          <w:fldChar w:fldCharType="begin"/>
        </w:r>
        <w:r w:rsidR="00F44780">
          <w:rPr>
            <w:noProof/>
            <w:webHidden/>
          </w:rPr>
          <w:instrText xml:space="preserve"> PAGEREF _Toc167270980 \h </w:instrText>
        </w:r>
        <w:r w:rsidR="00F44780">
          <w:rPr>
            <w:noProof/>
            <w:webHidden/>
          </w:rPr>
        </w:r>
        <w:r w:rsidR="00F44780">
          <w:rPr>
            <w:noProof/>
            <w:webHidden/>
          </w:rPr>
          <w:fldChar w:fldCharType="separate"/>
        </w:r>
        <w:r w:rsidR="00F44780">
          <w:rPr>
            <w:noProof/>
            <w:webHidden/>
          </w:rPr>
          <w:t>71</w:t>
        </w:r>
        <w:r w:rsidR="00F44780">
          <w:rPr>
            <w:noProof/>
            <w:webHidden/>
          </w:rPr>
          <w:fldChar w:fldCharType="end"/>
        </w:r>
      </w:hyperlink>
    </w:p>
    <w:p w14:paraId="4C3277AC" w14:textId="6CB232ED" w:rsidR="00F44780" w:rsidRDefault="00000000">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270981" w:history="1">
        <w:r w:rsidR="00F44780" w:rsidRPr="00CF7E5F">
          <w:rPr>
            <w:rStyle w:val="Hyperlink"/>
            <w:noProof/>
          </w:rPr>
          <w:t>Obrázek 41: LeaderboardActivity - sortLeaderboard</w:t>
        </w:r>
        <w:r w:rsidR="00F44780">
          <w:rPr>
            <w:noProof/>
            <w:webHidden/>
          </w:rPr>
          <w:tab/>
        </w:r>
        <w:r w:rsidR="00F44780">
          <w:rPr>
            <w:noProof/>
            <w:webHidden/>
          </w:rPr>
          <w:fldChar w:fldCharType="begin"/>
        </w:r>
        <w:r w:rsidR="00F44780">
          <w:rPr>
            <w:noProof/>
            <w:webHidden/>
          </w:rPr>
          <w:instrText xml:space="preserve"> PAGEREF _Toc167270981 \h </w:instrText>
        </w:r>
        <w:r w:rsidR="00F44780">
          <w:rPr>
            <w:noProof/>
            <w:webHidden/>
          </w:rPr>
        </w:r>
        <w:r w:rsidR="00F44780">
          <w:rPr>
            <w:noProof/>
            <w:webHidden/>
          </w:rPr>
          <w:fldChar w:fldCharType="separate"/>
        </w:r>
        <w:r w:rsidR="00F44780">
          <w:rPr>
            <w:noProof/>
            <w:webHidden/>
          </w:rPr>
          <w:t>72</w:t>
        </w:r>
        <w:r w:rsidR="00F44780">
          <w:rPr>
            <w:noProof/>
            <w:webHidden/>
          </w:rPr>
          <w:fldChar w:fldCharType="end"/>
        </w:r>
      </w:hyperlink>
    </w:p>
    <w:p w14:paraId="39969911" w14:textId="4725EDD5" w:rsidR="00516BC6" w:rsidRPr="00DD4B7E" w:rsidRDefault="00DD4B7E" w:rsidP="00F44780">
      <w:pPr>
        <w:rPr>
          <w:lang w:eastAsia="cs-CZ"/>
        </w:rPr>
      </w:pPr>
      <w:r>
        <w:rPr>
          <w:lang w:eastAsia="cs-CZ"/>
        </w:rPr>
        <w:fldChar w:fldCharType="end"/>
      </w:r>
    </w:p>
    <w:p w14:paraId="617AF52B" w14:textId="77777777" w:rsidR="00516BC6" w:rsidRPr="00DD4B7E" w:rsidRDefault="00516BC6" w:rsidP="00DD4B7E">
      <w:pPr>
        <w:pStyle w:val="Heading1"/>
        <w:numPr>
          <w:ilvl w:val="0"/>
          <w:numId w:val="0"/>
        </w:numPr>
        <w:ind w:left="432" w:hanging="432"/>
        <w:jc w:val="both"/>
        <w:rPr>
          <w:rFonts w:ascii="Times New Roman" w:hAnsi="Times New Roman"/>
          <w:sz w:val="28"/>
        </w:rPr>
      </w:pPr>
      <w:r w:rsidRPr="00DD4B7E">
        <w:rPr>
          <w:rFonts w:ascii="Times New Roman" w:hAnsi="Times New Roman"/>
        </w:rPr>
        <w:br w:type="page"/>
      </w:r>
      <w:bookmarkStart w:id="107" w:name="_Toc167209416"/>
      <w:r w:rsidRPr="00DD4B7E">
        <w:rPr>
          <w:rFonts w:ascii="Times New Roman" w:hAnsi="Times New Roman"/>
          <w:sz w:val="28"/>
        </w:rPr>
        <w:lastRenderedPageBreak/>
        <w:t>SEZNAM PŘÍLOH</w:t>
      </w:r>
      <w:bookmarkEnd w:id="107"/>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7777777" w:rsidR="00516BC6" w:rsidRPr="00DD4B7E" w:rsidRDefault="00516BC6" w:rsidP="00DD4B7E">
            <w:pPr>
              <w:pStyle w:val="Odstavec"/>
              <w:tabs>
                <w:tab w:val="clear" w:pos="709"/>
              </w:tabs>
              <w:rPr>
                <w:rFonts w:ascii="Times New Roman" w:hAnsi="Times New Roman"/>
              </w:rPr>
            </w:pPr>
            <w:r w:rsidRPr="00DD4B7E">
              <w:rPr>
                <w:rFonts w:ascii="Times New Roman" w:hAnsi="Times New Roman"/>
              </w:rPr>
              <w:t>Příloha č. 1</w:t>
            </w:r>
          </w:p>
        </w:tc>
        <w:tc>
          <w:tcPr>
            <w:tcW w:w="500" w:type="dxa"/>
          </w:tcPr>
          <w:p w14:paraId="6D3D538A" w14:textId="77777777" w:rsidR="00516BC6" w:rsidRPr="00DD4B7E" w:rsidRDefault="00516BC6" w:rsidP="00DD4B7E">
            <w:pPr>
              <w:pStyle w:val="Odstavec"/>
              <w:tabs>
                <w:tab w:val="clear" w:pos="709"/>
              </w:tabs>
              <w:rPr>
                <w:rFonts w:ascii="Times New Roman" w:hAnsi="Times New Roman"/>
              </w:rPr>
            </w:pPr>
            <w:r w:rsidRPr="00DD4B7E">
              <w:rPr>
                <w:rFonts w:ascii="Times New Roman" w:hAnsi="Times New Roman"/>
              </w:rPr>
              <w:sym w:font="Symbol" w:char="F02D"/>
            </w:r>
          </w:p>
        </w:tc>
        <w:tc>
          <w:tcPr>
            <w:tcW w:w="5673" w:type="dxa"/>
          </w:tcPr>
          <w:p w14:paraId="64BAD2DC" w14:textId="49351FF4" w:rsidR="00516BC6" w:rsidRPr="00DD4B7E" w:rsidRDefault="009E2784" w:rsidP="00DD4B7E">
            <w:pPr>
              <w:pStyle w:val="Odstavec"/>
              <w:tabs>
                <w:tab w:val="clear" w:pos="709"/>
              </w:tabs>
              <w:rPr>
                <w:rFonts w:ascii="Times New Roman" w:hAnsi="Times New Roman"/>
              </w:rPr>
            </w:pPr>
            <w:r>
              <w:rPr>
                <w:rFonts w:ascii="Times New Roman" w:hAnsi="Times New Roman"/>
              </w:rPr>
              <w:t>Příloha A Zdrojový kód aplikace</w:t>
            </w:r>
          </w:p>
        </w:tc>
        <w:tc>
          <w:tcPr>
            <w:tcW w:w="1025" w:type="dxa"/>
          </w:tcPr>
          <w:p w14:paraId="6E383A54" w14:textId="77777777" w:rsidR="00516BC6" w:rsidRPr="00DD4B7E" w:rsidRDefault="00516BC6" w:rsidP="00DD4B7E">
            <w:pPr>
              <w:pStyle w:val="Odstavec"/>
              <w:tabs>
                <w:tab w:val="clear" w:pos="709"/>
              </w:tabs>
              <w:rPr>
                <w:rFonts w:ascii="Times New Roman" w:hAnsi="Times New Roman"/>
                <w:highlight w:val="yellow"/>
              </w:rPr>
            </w:pPr>
          </w:p>
        </w:tc>
      </w:tr>
    </w:tbl>
    <w:p w14:paraId="7153255D" w14:textId="77777777" w:rsidR="00D26175" w:rsidRPr="00DD4B7E" w:rsidRDefault="00D26175" w:rsidP="00DD4B7E">
      <w:pPr>
        <w:jc w:val="both"/>
      </w:pPr>
    </w:p>
    <w:p w14:paraId="1DCD5B98" w14:textId="3DEBAF9E" w:rsidR="003F43DF" w:rsidRPr="00DD4B7E" w:rsidRDefault="00D26175" w:rsidP="00DD4B7E">
      <w:pPr>
        <w:pStyle w:val="Ploha-slovn"/>
        <w:jc w:val="both"/>
      </w:pPr>
      <w:r w:rsidRPr="00DD4B7E">
        <w:br w:type="page"/>
      </w:r>
    </w:p>
    <w:p w14:paraId="6A3FA4F7" w14:textId="0BFD3064" w:rsidR="003F43DF" w:rsidRDefault="00A61330" w:rsidP="00DD4B7E">
      <w:pPr>
        <w:pStyle w:val="Ploha-popis"/>
        <w:jc w:val="both"/>
      </w:pPr>
      <w:r>
        <w:lastRenderedPageBreak/>
        <w:t>Příloha A Zdrojový kód aplikace</w:t>
      </w:r>
    </w:p>
    <w:p w14:paraId="567214C3" w14:textId="21B777A4" w:rsidR="00A61330" w:rsidRPr="00DD4B7E" w:rsidRDefault="00A61330" w:rsidP="00A61330">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A61330">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r w:rsidRPr="00A61330">
              <w:rPr>
                <w:rFonts w:ascii="Courier New" w:eastAsia="Times New Roman" w:hAnsi="Courier New" w:cs="Courier New"/>
                <w:color w:val="0033B3"/>
                <w:lang w:val="en-GB" w:eastAsia="en-GB"/>
              </w:rPr>
              <w:t xml:space="preserve">RelativeLayout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067D17"/>
                <w:lang w:val="en-GB" w:eastAsia="en-GB"/>
              </w:rPr>
              <w:t>="http://schemas.android.com/apk/res/android"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="match_parent"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r w:rsidRPr="00A61330">
              <w:rPr>
                <w:rFonts w:ascii="Courier New" w:eastAsia="Times New Roman" w:hAnsi="Courier New" w:cs="Courier New"/>
                <w:color w:val="067D17"/>
                <w:lang w:val="en-GB" w:eastAsia="en-GB"/>
              </w:rPr>
              <w:t>="com.example.diplomka_test.MainActivity"</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="Trenažerová aplikace pro měření přesnosti doteku"</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="Vyberte obtížnost:"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="@id/obtiznostTextView"</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="@+id/startButtonEasy"</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="Jednoduchá"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="@+id/startButtonMedium"</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="Střední"</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="@+id/startButtonHard"</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="Těžká"</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LinearLayout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="Zadejte své jméno"</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="@id/nadpisTextView"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EditText</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="@+id/pokusyEditText"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r w:rsidRPr="00A61330">
              <w:rPr>
                <w:rFonts w:ascii="Courier New" w:eastAsia="Times New Roman" w:hAnsi="Courier New" w:cs="Courier New"/>
                <w:color w:val="067D17"/>
                <w:lang w:val="en-GB" w:eastAsia="en-GB"/>
              </w:rPr>
              <w:t>="Zde zadejte počet pokusů (výchozí je 10)"</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r w:rsidRPr="00A61330">
              <w:rPr>
                <w:rFonts w:ascii="Courier New" w:eastAsia="Times New Roman" w:hAnsi="Courier New" w:cs="Courier New"/>
                <w:color w:val="067D17"/>
                <w:lang w:val="en-GB" w:eastAsia="en-GB"/>
              </w:rPr>
              <w:t>="@+id/userNameEditText"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="@+id/showLeaderboardButton"</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="Zobrazit žebříček"</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r w:rsidRPr="00A61330">
              <w:rPr>
                <w:rFonts w:ascii="Courier New" w:eastAsia="Times New Roman" w:hAnsi="Courier New" w:cs="Courier New"/>
                <w:color w:val="067D17"/>
                <w:lang w:val="en-GB" w:eastAsia="en-GB"/>
              </w:rPr>
              <w:t>="center_horizontal"</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TextView</w:t>
            </w:r>
            <w:r w:rsidRPr="00A61330">
              <w:rPr>
                <w:rFonts w:ascii="Courier New" w:eastAsia="Times New Roman" w:hAnsi="Courier New" w:cs="Courier New"/>
                <w:color w:val="0033B3"/>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r w:rsidRPr="00A61330">
              <w:rPr>
                <w:rFonts w:ascii="Courier New" w:eastAsia="Times New Roman" w:hAnsi="Courier New" w:cs="Courier New"/>
                <w:color w:val="067D17"/>
                <w:lang w:val="en-GB" w:eastAsia="en-GB"/>
              </w:rPr>
              <w:t>="@+id/upozorneniTextView"</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r w:rsidRPr="00A61330">
              <w:rPr>
                <w:rFonts w:ascii="Courier New" w:eastAsia="Times New Roman" w:hAnsi="Courier New" w:cs="Courier New"/>
                <w:color w:val="067D17"/>
                <w:lang w:val="en-GB" w:eastAsia="en-GB"/>
              </w:rPr>
              <w:t>="wrap_content"</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r w:rsidRPr="00A61330">
              <w:rPr>
                <w:rFonts w:ascii="Courier New" w:eastAsia="Times New Roman" w:hAnsi="Courier New" w:cs="Courier New"/>
                <w:color w:val="067D17"/>
                <w:lang w:val="en-GB" w:eastAsia="en-GB"/>
              </w:rPr>
              <w:t>="Ujistěte se, že je vypnuté automatické otáčení displeje!"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r w:rsidRPr="00A61330">
              <w:rPr>
                <w:rFonts w:ascii="Courier New" w:eastAsia="Times New Roman" w:hAnsi="Courier New" w:cs="Courier New"/>
                <w:color w:val="0033B3"/>
                <w:lang w:val="en-GB" w:eastAsia="en-GB"/>
              </w:rPr>
              <w:t>RelativeLayout</w:t>
            </w:r>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A61330">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77777777" w:rsidR="005F0887" w:rsidRDefault="005F0887" w:rsidP="005F0887">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="com.example.diplomka_test.GameActivity"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GridLayout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="@+id/gridLayout"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&lt;!--Nastavíme tlačítko na "gone", aby nám nezavazelo v matici (po ukončení hry se zobrazí)--&gt;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="@id/accuracyTextView"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="@+id/clickTimesTextView"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="@id/averageTimeTextView"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com.github.mikephil.charting.charts.LineChart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="@+id/reactionTimeChart"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r w:rsidRPr="005F0887">
              <w:rPr>
                <w:rFonts w:ascii="Courier New" w:eastAsia="Times New Roman" w:hAnsi="Courier New" w:cs="Courier New"/>
                <w:color w:val="067D17"/>
                <w:lang w:val="en-GB" w:eastAsia="en-GB"/>
              </w:rPr>
              <w:t>="@id/endButton"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&lt;!--Nastaven na gone, jinak v průběhu hlásí absenci dat--&gt;</w:t>
            </w:r>
          </w:p>
          <w:p w14:paraId="34E6315A" w14:textId="75422899"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5E7B960F" w14:textId="77777777" w:rsidR="00A61330" w:rsidRPr="00DD4B7E" w:rsidRDefault="00A61330" w:rsidP="00601E36">
            <w:pPr>
              <w:pStyle w:val="Default"/>
              <w:ind w:left="24"/>
              <w:jc w:val="both"/>
              <w:rPr>
                <w:i/>
              </w:rPr>
            </w:pPr>
          </w:p>
        </w:tc>
      </w:tr>
    </w:tbl>
    <w:p w14:paraId="177A50CF" w14:textId="6A5241E3" w:rsidR="00A61330" w:rsidRDefault="00A61330" w:rsidP="00DD4B7E">
      <w:pPr>
        <w:pStyle w:val="Heading1"/>
        <w:numPr>
          <w:ilvl w:val="0"/>
          <w:numId w:val="0"/>
        </w:numPr>
        <w:jc w:val="both"/>
        <w:rPr>
          <w:rFonts w:ascii="Times New Roman" w:hAnsi="Times New Roman"/>
        </w:rPr>
      </w:pPr>
    </w:p>
    <w:p w14:paraId="70B6A08A" w14:textId="77777777" w:rsidR="00A61330" w:rsidRDefault="00A61330">
      <w:pPr>
        <w:spacing w:before="0" w:after="0" w:line="240" w:lineRule="auto"/>
        <w:rPr>
          <w:rFonts w:eastAsia="Times New Roman"/>
          <w:b/>
          <w:kern w:val="28"/>
          <w:sz w:val="32"/>
          <w:lang w:eastAsia="cs-CZ"/>
        </w:rPr>
      </w:pPr>
      <w:r>
        <w:br w:type="page"/>
      </w:r>
    </w:p>
    <w:p w14:paraId="2939D0BC" w14:textId="043DD974" w:rsidR="00A61330" w:rsidRPr="00A61330" w:rsidRDefault="00A61330" w:rsidP="00A61330">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RelativeLayout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r w:rsidRPr="005F0887">
              <w:rPr>
                <w:rFonts w:ascii="Courier New" w:eastAsia="Times New Roman" w:hAnsi="Courier New" w:cs="Courier New"/>
                <w:color w:val="067D17"/>
                <w:lang w:val="en-GB" w:eastAsia="en-GB"/>
              </w:rPr>
              <w:t>="com.example.diplomka_test.LeaderboardActivity"</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Drop-down pro výběr řazení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="@+id/sortBySpinner"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Tlačítka pro filtry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="@+id/easyButton"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="Lehká"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="@+id/mediumButton"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="Střední"</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="@+id/hardButton"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="Těžká"</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Tlačítko pro vymazání obsahu souboru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="@+id/clearButton"</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="Vymazat výsledky"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 RecyclerView pro zobrazení žebříčku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androidx.recyclerview.widget.RecyclerView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="@+id/recyclerView"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r w:rsidRPr="005F0887">
              <w:rPr>
                <w:rFonts w:ascii="Courier New" w:eastAsia="Times New Roman" w:hAnsi="Courier New" w:cs="Courier New"/>
                <w:color w:val="067D17"/>
                <w:lang w:val="en-GB" w:eastAsia="en-GB"/>
              </w:rPr>
              <w:t>="@+id/buttonContainer"</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RelativeLayout</w:t>
            </w:r>
            <w:r w:rsidRPr="005F0887">
              <w:rPr>
                <w:rFonts w:ascii="Courier New" w:eastAsia="Times New Roman" w:hAnsi="Courier New" w:cs="Courier New"/>
                <w:color w:val="080808"/>
                <w:lang w:val="en-GB" w:eastAsia="en-GB"/>
              </w:rPr>
              <w:t>&gt;</w:t>
            </w:r>
          </w:p>
          <w:p w14:paraId="2A0986DA" w14:textId="77777777" w:rsidR="00A61330" w:rsidRPr="00DD4B7E" w:rsidRDefault="00A61330" w:rsidP="00601E36">
            <w:pPr>
              <w:pStyle w:val="Default"/>
              <w:ind w:left="24"/>
              <w:jc w:val="both"/>
              <w:rPr>
                <w:i/>
              </w:rPr>
            </w:pPr>
          </w:p>
        </w:tc>
      </w:tr>
    </w:tbl>
    <w:p w14:paraId="5C134531" w14:textId="23445700" w:rsidR="00A61330" w:rsidRDefault="00A61330" w:rsidP="00DD4B7E">
      <w:pPr>
        <w:pStyle w:val="Heading1"/>
        <w:numPr>
          <w:ilvl w:val="0"/>
          <w:numId w:val="0"/>
        </w:numPr>
        <w:jc w:val="both"/>
        <w:rPr>
          <w:rFonts w:ascii="Times New Roman" w:hAnsi="Times New Roman"/>
        </w:rPr>
      </w:pPr>
    </w:p>
    <w:p w14:paraId="0FCA567F" w14:textId="77777777" w:rsidR="00A61330" w:rsidRDefault="00A61330">
      <w:pPr>
        <w:spacing w:before="0" w:after="0" w:line="240" w:lineRule="auto"/>
        <w:rPr>
          <w:rFonts w:eastAsia="Times New Roman"/>
          <w:b/>
          <w:kern w:val="28"/>
          <w:sz w:val="32"/>
          <w:lang w:eastAsia="cs-CZ"/>
        </w:rPr>
      </w:pPr>
      <w:r>
        <w:br w:type="page"/>
      </w:r>
    </w:p>
    <w:p w14:paraId="60650227" w14:textId="176F68D8" w:rsidR="00A61330" w:rsidRPr="00A61330" w:rsidRDefault="005F0887" w:rsidP="00A61330">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="Jméno"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="Počet pokusů: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="Úspěšné pokusy: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 xml:space="preserve">="Průměrný čas: 0 ms"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1E107EF7" w14:textId="77777777" w:rsidR="00A61330" w:rsidRPr="00DD4B7E" w:rsidRDefault="00A61330" w:rsidP="00601E36">
            <w:pPr>
              <w:pStyle w:val="Default"/>
              <w:ind w:left="24"/>
              <w:jc w:val="both"/>
              <w:rPr>
                <w:i/>
              </w:rPr>
            </w:pPr>
          </w:p>
        </w:tc>
      </w:tr>
    </w:tbl>
    <w:p w14:paraId="67B198EB" w14:textId="056BE26F" w:rsidR="00A61330" w:rsidRDefault="00A61330" w:rsidP="00DD4B7E">
      <w:pPr>
        <w:pStyle w:val="Heading1"/>
        <w:numPr>
          <w:ilvl w:val="0"/>
          <w:numId w:val="0"/>
        </w:numPr>
        <w:jc w:val="both"/>
        <w:rPr>
          <w:rFonts w:ascii="Times New Roman" w:hAnsi="Times New Roman"/>
        </w:rPr>
      </w:pPr>
    </w:p>
    <w:p w14:paraId="16DA5DF8" w14:textId="77777777" w:rsidR="00A61330" w:rsidRDefault="00A61330">
      <w:pPr>
        <w:spacing w:before="0" w:after="0" w:line="240" w:lineRule="auto"/>
        <w:rPr>
          <w:rFonts w:eastAsia="Times New Roman"/>
          <w:b/>
          <w:kern w:val="28"/>
          <w:sz w:val="32"/>
          <w:lang w:eastAsia="cs-CZ"/>
        </w:rPr>
      </w:pPr>
      <w:r>
        <w:br w:type="page"/>
      </w:r>
    </w:p>
    <w:p w14:paraId="5253BBEC" w14:textId="1CB50560" w:rsidR="00A61330" w:rsidRPr="00A61330" w:rsidRDefault="005F0887" w:rsidP="00A61330">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 xml:space="preserve">LinearLayout </w:t>
            </w:r>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067D17"/>
                <w:lang w:val="en-GB" w:eastAsia="en-GB"/>
              </w:rPr>
              <w:t>="http://schemas.android.com/apk/res/android"</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="match_parent"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="@+id/userNameTextView"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="@+id/successfulAttemptsTextView"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TextView</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r w:rsidRPr="005F0887">
              <w:rPr>
                <w:rFonts w:ascii="Courier New" w:eastAsia="Times New Roman" w:hAnsi="Courier New" w:cs="Courier New"/>
                <w:color w:val="067D17"/>
                <w:lang w:val="en-GB" w:eastAsia="en-GB"/>
              </w:rPr>
              <w:t>="@+id/averageSpeedTextView"</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r w:rsidRPr="005F0887">
              <w:rPr>
                <w:rFonts w:ascii="Courier New" w:eastAsia="Times New Roman" w:hAnsi="Courier New" w:cs="Courier New"/>
                <w:color w:val="067D17"/>
                <w:lang w:val="en-GB" w:eastAsia="en-GB"/>
              </w:rPr>
              <w:t>="wrap_content"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r w:rsidRPr="005F0887">
              <w:rPr>
                <w:rFonts w:ascii="Courier New" w:eastAsia="Times New Roman" w:hAnsi="Courier New" w:cs="Courier New"/>
                <w:color w:val="067D17"/>
                <w:lang w:val="en-GB" w:eastAsia="en-GB"/>
              </w:rPr>
              <w:t>="center"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r w:rsidRPr="005F0887">
              <w:rPr>
                <w:rFonts w:ascii="Courier New" w:eastAsia="Times New Roman" w:hAnsi="Courier New" w:cs="Courier New"/>
                <w:color w:val="0033B3"/>
                <w:lang w:val="en-GB" w:eastAsia="en-GB"/>
              </w:rPr>
              <w:t>LinearLayout</w:t>
            </w:r>
            <w:r w:rsidRPr="005F0887">
              <w:rPr>
                <w:rFonts w:ascii="Courier New" w:eastAsia="Times New Roman" w:hAnsi="Courier New" w:cs="Courier New"/>
                <w:color w:val="080808"/>
                <w:lang w:val="en-GB" w:eastAsia="en-GB"/>
              </w:rPr>
              <w:t>&gt;</w:t>
            </w:r>
          </w:p>
          <w:p w14:paraId="715D3BDA" w14:textId="77777777" w:rsidR="00A61330" w:rsidRPr="00DD4B7E" w:rsidRDefault="00A61330" w:rsidP="00601E36">
            <w:pPr>
              <w:pStyle w:val="Default"/>
              <w:ind w:left="24"/>
              <w:jc w:val="both"/>
              <w:rPr>
                <w:i/>
              </w:rPr>
            </w:pPr>
          </w:p>
        </w:tc>
      </w:tr>
    </w:tbl>
    <w:p w14:paraId="20F22B17" w14:textId="42C1B249" w:rsidR="00A61330" w:rsidRDefault="00A61330" w:rsidP="00DD4B7E">
      <w:pPr>
        <w:pStyle w:val="Heading1"/>
        <w:numPr>
          <w:ilvl w:val="0"/>
          <w:numId w:val="0"/>
        </w:numPr>
        <w:jc w:val="both"/>
        <w:rPr>
          <w:rFonts w:ascii="Times New Roman" w:hAnsi="Times New Roman"/>
        </w:rPr>
      </w:pPr>
    </w:p>
    <w:p w14:paraId="1BE178EF" w14:textId="77777777" w:rsidR="00A61330" w:rsidRDefault="00A61330">
      <w:pPr>
        <w:spacing w:before="0" w:after="0" w:line="240" w:lineRule="auto"/>
        <w:rPr>
          <w:rFonts w:eastAsia="Times New Roman"/>
          <w:b/>
          <w:kern w:val="28"/>
          <w:sz w:val="32"/>
          <w:lang w:eastAsia="cs-CZ"/>
        </w:rPr>
      </w:pPr>
      <w:r>
        <w:br w:type="page"/>
      </w:r>
    </w:p>
    <w:p w14:paraId="33E91735" w14:textId="35C8E4D7" w:rsidR="00A61330" w:rsidRPr="00A61330" w:rsidRDefault="005F0887" w:rsidP="00A61330">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MainActivity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start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startGame(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openLeaderboard()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start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startGame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Předej jméno uživatele do GameActivity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Získání počtu pokusů z EditText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EditText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lastRenderedPageBreak/>
              <w:t>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početPokusu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r w:rsidRPr="005F0887">
              <w:rPr>
                <w:rFonts w:ascii="Courier New" w:eastAsia="Times New Roman" w:hAnsi="Courier New" w:cs="Courier New"/>
                <w:i/>
                <w:iCs/>
                <w:color w:val="00627A"/>
                <w:lang w:val="en-GB" w:eastAsia="en-GB"/>
              </w:rPr>
              <w:t>toIntOrNull</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početPokusu</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openLeaderboard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LeaderboardActivity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601E36">
            <w:pPr>
              <w:pStyle w:val="Default"/>
              <w:ind w:left="24"/>
              <w:jc w:val="both"/>
              <w:rPr>
                <w:i/>
              </w:rPr>
            </w:pPr>
          </w:p>
        </w:tc>
      </w:tr>
    </w:tbl>
    <w:p w14:paraId="2AF98DCD" w14:textId="2B1FEEA7" w:rsidR="00A61330" w:rsidRDefault="00A61330" w:rsidP="00DD4B7E">
      <w:pPr>
        <w:pStyle w:val="Heading1"/>
        <w:numPr>
          <w:ilvl w:val="0"/>
          <w:numId w:val="0"/>
        </w:numPr>
        <w:jc w:val="both"/>
        <w:rPr>
          <w:rFonts w:ascii="Times New Roman" w:hAnsi="Times New Roman"/>
        </w:rPr>
      </w:pPr>
    </w:p>
    <w:p w14:paraId="0313516A" w14:textId="77777777" w:rsidR="00A61330" w:rsidRDefault="00A61330">
      <w:pPr>
        <w:spacing w:before="0" w:after="0" w:line="240" w:lineRule="auto"/>
        <w:rPr>
          <w:rFonts w:eastAsia="Times New Roman"/>
          <w:b/>
          <w:kern w:val="28"/>
          <w:sz w:val="32"/>
          <w:lang w:eastAsia="cs-CZ"/>
        </w:rPr>
      </w:pPr>
      <w:r>
        <w:br w:type="page"/>
      </w:r>
    </w:p>
    <w:p w14:paraId="172713B2" w14:textId="104976C1" w:rsidR="00A61330" w:rsidRPr="00A61330" w:rsidRDefault="005F0887" w:rsidP="00A61330">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kotlin.random.Random</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GameActivity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Už posílaná z MainActivity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const val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 xml:space="preserve">clickTimes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Časové proměnné pro měření času mezi kliknutími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Skrytí "status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systemUiVisibility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Skrytí "action baru"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i/>
                <w:iCs/>
                <w:color w:val="871094"/>
                <w:lang w:val="en-GB" w:eastAsia="en-GB"/>
              </w:rPr>
              <w:t>supportActionBar</w:t>
            </w:r>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 xml:space="preserve">maxAttempts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createMatrix(</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Inicializace startTime při spuštění aktivity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 matice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createMatrix</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columnCount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rowCount </w:t>
            </w:r>
            <w:r w:rsidRPr="005F0887">
              <w:rPr>
                <w:rFonts w:ascii="Courier New" w:eastAsia="Times New Roman" w:hAnsi="Courier New" w:cs="Courier New"/>
                <w:color w:val="080808"/>
                <w:lang w:val="en-GB" w:eastAsia="en-GB"/>
              </w:rPr>
              <w:t>= matrixSize</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Získáme velikost displeje v pixelech</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Použijeme velikost displeje na velikost tlačítek (málo = velký, hodně = malý)</w:t>
            </w:r>
            <w:r w:rsidRPr="005F0887">
              <w:rPr>
                <w:rFonts w:ascii="Courier New" w:eastAsia="Times New Roman" w:hAnsi="Courier New" w:cs="Courier New"/>
                <w:i/>
                <w:iCs/>
                <w:color w:val="8C8C8C"/>
                <w:lang w:val="en-GB" w:eastAsia="en-GB"/>
              </w:rPr>
              <w:br/>
              <w:t xml:space="preserve">        // - 40 jako rezerva</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buttonWidth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buttonHeight </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00000"/>
                <w:lang w:val="en-GB" w:eastAsia="en-GB"/>
              </w:rPr>
              <w:t xml:space="preserve">screenHeight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 matrixSize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Vytvoření tlačítek</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xml:space="preserve">= 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Array(matrixSize)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MyButton(</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71094"/>
                <w:lang w:val="en-GB" w:eastAsia="en-GB"/>
              </w:rPr>
              <w:t xml:space="preserve">layoutParams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buttonWidth</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buttonHeight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rowSpec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.spec(row)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columnSpec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onButtonClick(</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lightRandomButton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litButton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?.lightUp()</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onButtonClick</w:t>
            </w:r>
            <w:r w:rsidRPr="005F0887">
              <w:rPr>
                <w:rFonts w:ascii="Courier New" w:eastAsia="Times New Roman" w:hAnsi="Courier New" w:cs="Courier New"/>
                <w:color w:val="080808"/>
                <w:lang w:val="en-GB" w:eastAsia="en-GB"/>
              </w:rPr>
              <w:t xml:space="preserve">(button: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r w:rsidRPr="005F0887">
              <w:rPr>
                <w:rFonts w:ascii="Courier New" w:eastAsia="Times New Roman" w:hAnsi="Courier New" w:cs="Courier New"/>
                <w:color w:val="871094"/>
                <w:lang w:val="en-GB" w:eastAsia="en-GB"/>
              </w:rPr>
              <w:t>litButton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button.turnOff()</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Získání času mezi kliknutími a aktualizace celkového času a počtu kliknutí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currentTime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startTime</w:t>
            </w:r>
            <w:r w:rsidRPr="005F0887">
              <w:rPr>
                <w:rFonts w:ascii="Courier New" w:eastAsia="Times New Roman" w:hAnsi="Courier New" w:cs="Courier New"/>
                <w:color w:val="871094"/>
                <w:lang w:val="en-GB" w:eastAsia="en-GB"/>
              </w:rPr>
              <w:br/>
              <w:t xml:space="preserve">            totalTime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r w:rsidRPr="005F0887">
              <w:rPr>
                <w:rFonts w:ascii="Courier New" w:eastAsia="Times New Roman" w:hAnsi="Courier New" w:cs="Courier New"/>
                <w:color w:val="000000"/>
                <w:lang w:val="en-GB" w:eastAsia="en-GB"/>
              </w:rPr>
              <w:t>reactionTime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clickCount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startTime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currentTime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&lt; </w:t>
            </w:r>
            <w:r w:rsidRPr="005F0887">
              <w:rPr>
                <w:rFonts w:ascii="Courier New" w:eastAsia="Times New Roman" w:hAnsi="Courier New" w:cs="Courier New"/>
                <w:color w:val="871094"/>
                <w:lang w:val="en-GB" w:eastAsia="en-GB"/>
              </w:rPr>
              <w:t>maxAttempts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lightRandomButton()</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endGame()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removeMatrix</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GridLayout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showReactionTimeChart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LineChart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mapIndexed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Entry(index.toFloat(), time.toFloat())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dataSet </w:t>
            </w:r>
            <w:r w:rsidRPr="005F0887">
              <w:rPr>
                <w:rFonts w:ascii="Courier New" w:eastAsia="Times New Roman" w:hAnsi="Courier New" w:cs="Courier New"/>
                <w:color w:val="080808"/>
                <w:lang w:val="en-GB" w:eastAsia="en-GB"/>
              </w:rPr>
              <w:t>= LineDataSet(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lineData </w:t>
            </w:r>
            <w:r w:rsidRPr="005F0887">
              <w:rPr>
                <w:rFonts w:ascii="Courier New" w:eastAsia="Times New Roman" w:hAnsi="Courier New" w:cs="Courier New"/>
                <w:color w:val="080808"/>
                <w:lang w:val="en-GB" w:eastAsia="en-GB"/>
              </w:rPr>
              <w:t>= LineData(</w:t>
            </w:r>
            <w:r w:rsidRPr="005F0887">
              <w:rPr>
                <w:rFonts w:ascii="Courier New" w:eastAsia="Times New Roman" w:hAnsi="Courier New" w:cs="Courier New"/>
                <w:color w:val="000000"/>
                <w:lang w:val="en-GB" w:eastAsia="en-GB"/>
              </w:rPr>
              <w:t>dataSet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data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lineData</w:t>
            </w:r>
            <w:r w:rsidRPr="005F0887">
              <w:rPr>
                <w:rFonts w:ascii="Courier New" w:eastAsia="Times New Roman" w:hAnsi="Courier New" w:cs="Courier New"/>
                <w:color w:val="000000"/>
                <w:lang w:val="en-GB" w:eastAsia="en-GB"/>
              </w:rPr>
              <w:br/>
              <w:t xml:space="preserve">        chart</w:t>
            </w:r>
            <w:r w:rsidRPr="005F0887">
              <w:rPr>
                <w:rFonts w:ascii="Courier New" w:eastAsia="Times New Roman" w:hAnsi="Courier New" w:cs="Courier New"/>
                <w:color w:val="080808"/>
                <w:lang w:val="en-GB" w:eastAsia="en-GB"/>
              </w:rPr>
              <w:t xml:space="preserve">.invalidate() </w:t>
            </w:r>
            <w:r w:rsidRPr="005F0887">
              <w:rPr>
                <w:rFonts w:ascii="Courier New" w:eastAsia="Times New Roman" w:hAnsi="Courier New" w:cs="Courier New"/>
                <w:i/>
                <w:iCs/>
                <w:color w:val="8C8C8C"/>
                <w:lang w:val="en-GB" w:eastAsia="en-GB"/>
              </w:rPr>
              <w:t>// Refresh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endGame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removeMatrix()</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calculateAccuracy()</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"Přesnost: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Získání hodnoty matrixSize</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Výpočet průměrného času kliknutí a zobrazení na konci hry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averageTimePerClick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 xml:space="preserve">clickCount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TextView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"Průměrný čas kliknutí: %.2f ms"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Uložení výsledku do souboru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userResult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Předáváme aktuální kontext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Zobrazí graf reakčních časů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reactionChart </w:t>
            </w:r>
            <w:r w:rsidRPr="005F0887">
              <w:rPr>
                <w:rFonts w:ascii="Courier New" w:eastAsia="Times New Roman" w:hAnsi="Courier New" w:cs="Courier New"/>
                <w:color w:val="080808"/>
                <w:lang w:val="en-GB" w:eastAsia="en-GB"/>
              </w:rPr>
              <w:t>= findViewById&lt;</w:t>
            </w:r>
            <w:r w:rsidRPr="005F0887">
              <w:rPr>
                <w:rFonts w:ascii="Courier New" w:eastAsia="Times New Roman" w:hAnsi="Courier New" w:cs="Courier New"/>
                <w:color w:val="000000"/>
                <w:lang w:val="en-GB" w:eastAsia="en-GB"/>
              </w:rPr>
              <w:t>LineChart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showReactionTimeChart()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popisku grafu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.getDescription().setText(</w:t>
            </w:r>
            <w:r w:rsidRPr="005F0887">
              <w:rPr>
                <w:rFonts w:ascii="Courier New" w:eastAsia="Times New Roman" w:hAnsi="Courier New" w:cs="Courier New"/>
                <w:color w:val="067D17"/>
                <w:lang w:val="en-GB" w:eastAsia="en-GB"/>
              </w:rPr>
              <w:t>"Reakční čas/Pokusy"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"Zpět na menu"</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visibility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returnToMenu()</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returnToMenu</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MainActivity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startActivity(</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calculateAccuracy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.toDouble() /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MyButton</w:t>
            </w:r>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 androidx.appcompat.widget.AppCompatButton(context)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init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lightUp</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turnOff</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setBackgroundColor(</w:t>
            </w:r>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00000"/>
                <w:lang w:val="en-GB" w:eastAsia="en-GB"/>
              </w:rPr>
              <w:t xml:space="preserve">DataManager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const val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Třída UserResult pro ukládání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saveResultToFile</w:t>
            </w:r>
            <w:r w:rsidRPr="005F0887">
              <w:rPr>
                <w:rFonts w:ascii="Courier New" w:eastAsia="Times New Roman" w:hAnsi="Courier New" w:cs="Courier New"/>
                <w:color w:val="080808"/>
                <w:lang w:val="en-GB" w:eastAsia="en-GB"/>
              </w:rPr>
              <w:t xml:space="preserve">(result: </w:t>
            </w:r>
            <w:r w:rsidRPr="005F0887">
              <w:rPr>
                <w:rFonts w:ascii="Courier New" w:eastAsia="Times New Roman" w:hAnsi="Courier New" w:cs="Courier New"/>
                <w:color w:val="000000"/>
                <w:lang w:val="en-GB" w:eastAsia="en-GB"/>
              </w:rPr>
              <w:t>UserResult</w:t>
            </w:r>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context.openFileOutput(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it</w:t>
            </w:r>
            <w:r w:rsidRPr="005F0887">
              <w:rPr>
                <w:rFonts w:ascii="Courier New" w:eastAsia="Times New Roman" w:hAnsi="Courier New" w:cs="Courier New"/>
                <w:color w:val="080808"/>
                <w:lang w:val="en-GB" w:eastAsia="en-GB"/>
              </w:rPr>
              <w:t>.write((</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toByteArray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IOException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601E36">
            <w:pPr>
              <w:pStyle w:val="Default"/>
              <w:ind w:left="24"/>
              <w:jc w:val="both"/>
              <w:rPr>
                <w:i/>
              </w:rPr>
            </w:pPr>
          </w:p>
        </w:tc>
      </w:tr>
    </w:tbl>
    <w:p w14:paraId="716E2F77" w14:textId="7B8B3EC2" w:rsidR="00A61330" w:rsidRDefault="00A61330" w:rsidP="00DD4B7E">
      <w:pPr>
        <w:pStyle w:val="Heading1"/>
        <w:numPr>
          <w:ilvl w:val="0"/>
          <w:numId w:val="0"/>
        </w:numPr>
        <w:jc w:val="both"/>
        <w:rPr>
          <w:rFonts w:ascii="Times New Roman" w:hAnsi="Times New Roman"/>
        </w:rPr>
      </w:pPr>
    </w:p>
    <w:p w14:paraId="27F39B74" w14:textId="77777777" w:rsidR="00A61330" w:rsidRDefault="00A61330">
      <w:pPr>
        <w:spacing w:before="0" w:after="0" w:line="240" w:lineRule="auto"/>
        <w:rPr>
          <w:rFonts w:eastAsia="Times New Roman"/>
          <w:b/>
          <w:kern w:val="28"/>
          <w:sz w:val="32"/>
          <w:lang w:eastAsia="cs-CZ"/>
        </w:rPr>
      </w:pPr>
      <w:r>
        <w:br w:type="page"/>
      </w:r>
    </w:p>
    <w:p w14:paraId="479F7819" w14:textId="29D40C04" w:rsidR="00A61330" w:rsidRPr="00A61330" w:rsidRDefault="005F0887" w:rsidP="00A61330">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 xml:space="preserve">LeaderboardActivity </w:t>
            </w:r>
            <w:r w:rsidRPr="005F0887">
              <w:rPr>
                <w:rFonts w:ascii="Courier New" w:eastAsia="Times New Roman" w:hAnsi="Courier New" w:cs="Courier New"/>
                <w:color w:val="080808"/>
                <w:lang w:val="en-GB" w:eastAsia="en-GB"/>
              </w:rPr>
              <w:t>: AppCompatActivity()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LinearLayoutManager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lateinit var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currentMatrixSize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w:t>
            </w:r>
            <w:r w:rsidRPr="005F0887">
              <w:rPr>
                <w:rFonts w:ascii="Courier New" w:eastAsia="Times New Roman" w:hAnsi="Courier New" w:cs="Courier New"/>
                <w:color w:val="080808"/>
                <w:lang w:val="en-GB" w:eastAsia="en-GB"/>
              </w:rPr>
              <w:t xml:space="preserve">(savedInstanceState: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.onCreate(savedInstanceState)</w:t>
            </w:r>
            <w:r w:rsidRPr="005F0887">
              <w:rPr>
                <w:rFonts w:ascii="Courier New" w:eastAsia="Times New Roman" w:hAnsi="Courier New" w:cs="Courier New"/>
                <w:color w:val="080808"/>
                <w:lang w:val="en-GB" w:eastAsia="en-GB"/>
              </w:rPr>
              <w:br/>
              <w:t xml:space="preserve">        setContentView(</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recyclerView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layoutManager </w:t>
            </w:r>
            <w:r w:rsidRPr="005F0887">
              <w:rPr>
                <w:rFonts w:ascii="Courier New" w:eastAsia="Times New Roman" w:hAnsi="Courier New" w:cs="Courier New"/>
                <w:color w:val="080808"/>
                <w:lang w:val="en-GB" w:eastAsia="en-GB"/>
              </w:rPr>
              <w:t>= LinearLayoutManager(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layoutManager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layoutManager</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Inicializace spinneru pro filtraci podle výsledku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sortBySpinner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Nastavení posluchače pro spinner</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setupSpinner()</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findViewById(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Tlačítka pro filtraci leaderboardu podle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loadUsersByMatrixSize(</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Tlačítko pro vymazání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 xml:space="preserve">.setOnClickListener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clearResults()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Bez vybrání obtížnosti zobrazí všechny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loadAllUsers()</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zobrazení všech výsledků</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loadAllUsers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filtraci výsledků podle velikosti matice (obtížnosti)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loadUsersByMatrixSize</w:t>
            </w:r>
            <w:r w:rsidRPr="005F0887">
              <w:rPr>
                <w:rFonts w:ascii="Courier New" w:eastAsia="Times New Roman" w:hAnsi="Courier New" w:cs="Courier New"/>
                <w:color w:val="080808"/>
                <w:lang w:val="en-GB" w:eastAsia="en-GB"/>
              </w:rPr>
              <w:t xml:space="preserve">(matrixSize: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vymazání obsahu .txt s výsledky</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clearResults</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"Výsledky byly úspěšně smazány."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loadAllUsers()</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"Nastala chyba při mazání výsledků."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Fce pro načtení výsledků z .txt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loadUsersFromStorage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mutableListOf</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 xml:space="preserve">forEach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line.</w:t>
            </w:r>
            <w:r w:rsidRPr="005F0887">
              <w:rPr>
                <w:rFonts w:ascii="Courier New" w:eastAsia="Times New Roman" w:hAnsi="Courier New" w:cs="Courier New"/>
                <w:i/>
                <w:iCs/>
                <w:color w:val="00627A"/>
                <w:lang w:val="en-GB" w:eastAsia="en-GB"/>
              </w:rPr>
              <w:t>split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totalAttempts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successfulAttempts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averageSpeed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toLong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.add(User(</w:t>
            </w:r>
            <w:r w:rsidRPr="005F0887">
              <w:rPr>
                <w:rFonts w:ascii="Courier New" w:eastAsia="Times New Roman" w:hAnsi="Courier New" w:cs="Courier New"/>
                <w:color w:val="000000"/>
                <w:lang w:val="en-GB" w:eastAsia="en-GB"/>
              </w:rPr>
              <w:t>userName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averageSpeed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FileNotFoundException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Soubor neexistuje nebo je prázdný</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val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.Adapter&lt;</w:t>
            </w:r>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onCreateViewHolder</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ViewGroup</w:t>
            </w:r>
            <w:r w:rsidRPr="005F0887">
              <w:rPr>
                <w:rFonts w:ascii="Courier New" w:eastAsia="Times New Roman" w:hAnsi="Courier New" w:cs="Courier New"/>
                <w:color w:val="080808"/>
                <w:lang w:val="en-GB" w:eastAsia="en-GB"/>
              </w:rPr>
              <w:t xml:space="preserve">, viewType: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LeaderboardViewHolder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80808"/>
                <w:lang w:val="en-GB" w:eastAsia="en-GB"/>
              </w:rPr>
              <w:t>LeaderboardViewHolder(</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onBindViewHolder</w:t>
            </w:r>
            <w:r w:rsidRPr="005F0887">
              <w:rPr>
                <w:rFonts w:ascii="Courier New" w:eastAsia="Times New Roman" w:hAnsi="Courier New" w:cs="Courier New"/>
                <w:color w:val="080808"/>
                <w:lang w:val="en-GB" w:eastAsia="en-GB"/>
              </w:rPr>
              <w:t xml:space="preserve">(holder: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holder.bind(</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getItemCount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r w:rsidRPr="005F0887">
              <w:rPr>
                <w:rFonts w:ascii="Courier New" w:eastAsia="Times New Roman" w:hAnsi="Courier New" w:cs="Courier New"/>
                <w:color w:val="000000"/>
                <w:lang w:val="en-GB" w:eastAsia="en-GB"/>
              </w:rPr>
              <w:t>LeaderboardViewHolder</w:t>
            </w:r>
            <w:r w:rsidRPr="005F0887">
              <w:rPr>
                <w:rFonts w:ascii="Courier New" w:eastAsia="Times New Roman" w:hAnsi="Courier New" w:cs="Courier New"/>
                <w:color w:val="080808"/>
                <w:lang w:val="en-GB" w:eastAsia="en-GB"/>
              </w:rPr>
              <w:t xml:space="preserve">(itemView: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.ViewHolder(itemView)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"Počet pokusů: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"Úspěšné pokusy: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 xml:space="preserve">"Průměrný čas: </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ms"</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Enum třída pro možné hodnoty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enum class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Globální proměnná pro uchování aktuálně vybrané možnosti řazení</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V metodě setupSpinner()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setupSpinner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00627A"/>
                <w:lang w:val="en-GB" w:eastAsia="en-GB"/>
              </w:rPr>
              <w:t>arrayOf</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"Jméno"</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"Počet Pokusů"</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"Úspěšné pokusy"</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"Průměrný čas"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ArrayAdapter(</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Nastavení posluchače pro změnu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onItemSelectedListener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OnItemSelectedListener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onItemSelected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sortByOption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currentSortOption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Řazení žebříčku podle vybrané možnosti</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sortLeaderboard()</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r w:rsidRPr="005F0887">
              <w:rPr>
                <w:rFonts w:ascii="Courier New" w:eastAsia="Times New Roman" w:hAnsi="Courier New" w:cs="Courier New"/>
                <w:color w:val="00627A"/>
                <w:lang w:val="en-GB" w:eastAsia="en-GB"/>
              </w:rPr>
              <w:t>onNothingSelected</w:t>
            </w:r>
            <w:r w:rsidRPr="005F0887">
              <w:rPr>
                <w:rFonts w:ascii="Courier New" w:eastAsia="Times New Roman" w:hAnsi="Courier New" w:cs="Courier New"/>
                <w:color w:val="080808"/>
                <w:lang w:val="en-GB" w:eastAsia="en-GB"/>
              </w:rPr>
              <w:t xml:space="preserve">(parent: </w:t>
            </w:r>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Nepotřebujeme implementovat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Metoda pro řazení seznamu uživatelů podle aktuálního výběru ve spinneru</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r w:rsidRPr="005F0887">
              <w:rPr>
                <w:rFonts w:ascii="Courier New" w:eastAsia="Times New Roman" w:hAnsi="Courier New" w:cs="Courier New"/>
                <w:color w:val="00627A"/>
                <w:lang w:val="en-GB" w:eastAsia="en-GB"/>
              </w:rPr>
              <w:t>sortLeaderboard</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 xml:space="preserve">matrixSize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 xml:space="preserve">currentMatrixSize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loadUsersFromStorage().</w:t>
            </w:r>
            <w:r w:rsidRPr="005F0887">
              <w:rPr>
                <w:rFonts w:ascii="Courier New" w:eastAsia="Times New Roman" w:hAnsi="Courier New" w:cs="Courier New"/>
                <w:i/>
                <w:iCs/>
                <w:color w:val="00627A"/>
                <w:lang w:val="en-GB" w:eastAsia="en-GB"/>
              </w:rPr>
              <w:t>toMutableList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compareBy</w:t>
            </w:r>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currentSortOption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USER_NAME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TOTAL_ATTEMPTS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SUCCESSFUL_ATTEMPTS </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AVERAGE_SPEED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 xml:space="preserve">leaderboardAdapter </w:t>
            </w:r>
            <w:r w:rsidRPr="005F0887">
              <w:rPr>
                <w:rFonts w:ascii="Courier New" w:eastAsia="Times New Roman" w:hAnsi="Courier New" w:cs="Courier New"/>
                <w:color w:val="080808"/>
                <w:lang w:val="en-GB" w:eastAsia="en-GB"/>
              </w:rPr>
              <w:t>= LeaderboardAdapter(</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adapter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leaderboardAdapter</w:t>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601E36">
            <w:pPr>
              <w:pStyle w:val="Default"/>
              <w:ind w:left="24"/>
              <w:jc w:val="both"/>
              <w:rPr>
                <w:i/>
              </w:rPr>
            </w:pPr>
          </w:p>
        </w:tc>
      </w:tr>
    </w:tbl>
    <w:p w14:paraId="3B6DBA27" w14:textId="43101707" w:rsidR="00A61330" w:rsidRDefault="00A61330" w:rsidP="00DD4B7E">
      <w:pPr>
        <w:pStyle w:val="Heading1"/>
        <w:numPr>
          <w:ilvl w:val="0"/>
          <w:numId w:val="0"/>
        </w:numPr>
        <w:jc w:val="both"/>
        <w:rPr>
          <w:rFonts w:ascii="Times New Roman" w:hAnsi="Times New Roman"/>
        </w:rPr>
      </w:pPr>
    </w:p>
    <w:p w14:paraId="5B5043B4" w14:textId="77777777" w:rsidR="00A61330" w:rsidRDefault="00A61330">
      <w:pPr>
        <w:spacing w:before="0" w:after="0" w:line="240" w:lineRule="auto"/>
        <w:rPr>
          <w:rFonts w:eastAsia="Times New Roman"/>
          <w:b/>
          <w:kern w:val="28"/>
          <w:sz w:val="32"/>
          <w:lang w:eastAsia="cs-CZ"/>
        </w:rPr>
      </w:pPr>
      <w:r>
        <w:br w:type="page"/>
      </w:r>
    </w:p>
    <w:p w14:paraId="31423A44" w14:textId="68504DCA" w:rsidR="00A61330" w:rsidRPr="00A61330" w:rsidRDefault="005F0887" w:rsidP="00A61330">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5F0887">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r w:rsidRPr="005F0887">
              <w:rPr>
                <w:rFonts w:ascii="Courier New" w:eastAsia="Times New Roman" w:hAnsi="Courier New" w:cs="Courier New"/>
                <w:color w:val="080808"/>
                <w:lang w:val="en-GB" w:eastAsia="en-GB"/>
              </w:rPr>
              <w:t>com.example.diplomka_test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val </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601E36">
            <w:pPr>
              <w:pStyle w:val="Default"/>
              <w:ind w:left="24"/>
              <w:jc w:val="both"/>
              <w:rPr>
                <w:i/>
              </w:rPr>
            </w:pPr>
          </w:p>
        </w:tc>
      </w:tr>
    </w:tbl>
    <w:p w14:paraId="290BC1A1" w14:textId="43364F9B" w:rsidR="00A61330" w:rsidRDefault="00A61330" w:rsidP="00DD4B7E">
      <w:pPr>
        <w:pStyle w:val="Heading1"/>
        <w:numPr>
          <w:ilvl w:val="0"/>
          <w:numId w:val="0"/>
        </w:numPr>
        <w:jc w:val="both"/>
        <w:rPr>
          <w:rFonts w:ascii="Times New Roman" w:hAnsi="Times New Roman"/>
        </w:rPr>
      </w:pPr>
    </w:p>
    <w:p w14:paraId="1598B910" w14:textId="77777777" w:rsidR="00A61330" w:rsidRDefault="00A61330">
      <w:pPr>
        <w:spacing w:before="0" w:after="0" w:line="240" w:lineRule="auto"/>
        <w:rPr>
          <w:rFonts w:eastAsia="Times New Roman"/>
          <w:b/>
          <w:kern w:val="28"/>
          <w:sz w:val="32"/>
          <w:lang w:eastAsia="cs-CZ"/>
        </w:rPr>
      </w:pPr>
      <w:r>
        <w:br w:type="page"/>
      </w:r>
    </w:p>
    <w:p w14:paraId="1F0066CB" w14:textId="77777777" w:rsidR="00A61330" w:rsidRPr="00A61330" w:rsidRDefault="00A61330" w:rsidP="00A61330">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1E05E93A" w14:textId="77777777" w:rsidTr="00601E36">
        <w:trPr>
          <w:trHeight w:val="11114"/>
          <w:jc w:val="center"/>
        </w:trPr>
        <w:tc>
          <w:tcPr>
            <w:tcW w:w="8483" w:type="dxa"/>
            <w:shd w:val="clear" w:color="auto" w:fill="auto"/>
          </w:tcPr>
          <w:p w14:paraId="6D743443" w14:textId="77777777" w:rsidR="00A61330" w:rsidRPr="00DD4B7E" w:rsidRDefault="00A61330" w:rsidP="00601E36">
            <w:pPr>
              <w:pStyle w:val="Default"/>
              <w:ind w:left="24"/>
              <w:jc w:val="both"/>
              <w:rPr>
                <w:i/>
              </w:rPr>
            </w:pPr>
          </w:p>
        </w:tc>
      </w:tr>
    </w:tbl>
    <w:p w14:paraId="6DAA8ED4" w14:textId="77777777" w:rsidR="00B83583" w:rsidRPr="00DD4B7E" w:rsidRDefault="00B83583" w:rsidP="00DD4B7E">
      <w:pPr>
        <w:pStyle w:val="Heading1"/>
        <w:numPr>
          <w:ilvl w:val="0"/>
          <w:numId w:val="0"/>
        </w:numPr>
        <w:jc w:val="both"/>
        <w:rPr>
          <w:rFonts w:ascii="Times New Roman" w:hAnsi="Times New Roman"/>
        </w:rPr>
      </w:pPr>
    </w:p>
    <w:sectPr w:rsidR="00B83583" w:rsidRPr="00DD4B7E" w:rsidSect="00DD4B7E">
      <w:footerReference w:type="default" r:id="rId57"/>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B5FD56" w14:textId="77777777" w:rsidR="001F5E1E" w:rsidRDefault="001F5E1E" w:rsidP="00520322">
      <w:r>
        <w:separator/>
      </w:r>
    </w:p>
    <w:p w14:paraId="6AC480FD" w14:textId="77777777" w:rsidR="001F5E1E" w:rsidRDefault="001F5E1E"/>
  </w:endnote>
  <w:endnote w:type="continuationSeparator" w:id="0">
    <w:p w14:paraId="715CB48E" w14:textId="77777777" w:rsidR="001F5E1E" w:rsidRDefault="001F5E1E" w:rsidP="00520322">
      <w:r>
        <w:continuationSeparator/>
      </w:r>
    </w:p>
    <w:p w14:paraId="0C87AD84" w14:textId="77777777" w:rsidR="001F5E1E" w:rsidRDefault="001F5E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77777777" w:rsidR="002E77E5" w:rsidRPr="00E048FA" w:rsidRDefault="00595D1D">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sidR="00381F53">
      <w:rPr>
        <w:noProof/>
        <w:sz w:val="24"/>
      </w:rPr>
      <w:t>13</w:t>
    </w:r>
    <w:r w:rsidRPr="00E048FA">
      <w:rPr>
        <w:sz w:val="24"/>
      </w:rPr>
      <w:fldChar w:fldCharType="end"/>
    </w:r>
  </w:p>
  <w:p w14:paraId="7812DC5D" w14:textId="77777777" w:rsidR="002E77E5" w:rsidRDefault="002E77E5"/>
  <w:p w14:paraId="069CD865" w14:textId="77777777" w:rsidR="0093695C" w:rsidRDefault="009369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2F155" w14:textId="77777777" w:rsidR="001F5E1E" w:rsidRDefault="001F5E1E" w:rsidP="00520322">
      <w:r>
        <w:separator/>
      </w:r>
    </w:p>
    <w:p w14:paraId="70512C1B" w14:textId="77777777" w:rsidR="001F5E1E" w:rsidRDefault="001F5E1E"/>
  </w:footnote>
  <w:footnote w:type="continuationSeparator" w:id="0">
    <w:p w14:paraId="6A01A40A" w14:textId="77777777" w:rsidR="001F5E1E" w:rsidRDefault="001F5E1E" w:rsidP="00520322">
      <w:r>
        <w:continuationSeparator/>
      </w:r>
    </w:p>
    <w:p w14:paraId="5BFF0EBD" w14:textId="77777777" w:rsidR="001F5E1E" w:rsidRDefault="001F5E1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7"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2"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19"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3"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2786389">
    <w:abstractNumId w:val="18"/>
  </w:num>
  <w:num w:numId="2" w16cid:durableId="382288650">
    <w:abstractNumId w:val="6"/>
  </w:num>
  <w:num w:numId="3" w16cid:durableId="945235278">
    <w:abstractNumId w:val="11"/>
  </w:num>
  <w:num w:numId="4" w16cid:durableId="1455713141">
    <w:abstractNumId w:val="2"/>
  </w:num>
  <w:num w:numId="5" w16cid:durableId="2137790883">
    <w:abstractNumId w:val="8"/>
  </w:num>
  <w:num w:numId="6" w16cid:durableId="299041424">
    <w:abstractNumId w:val="12"/>
  </w:num>
  <w:num w:numId="7" w16cid:durableId="529219911">
    <w:abstractNumId w:val="16"/>
  </w:num>
  <w:num w:numId="8" w16cid:durableId="74128683">
    <w:abstractNumId w:val="9"/>
  </w:num>
  <w:num w:numId="9" w16cid:durableId="709573251">
    <w:abstractNumId w:val="12"/>
    <w:lvlOverride w:ilvl="0">
      <w:startOverride w:val="1"/>
    </w:lvlOverride>
  </w:num>
  <w:num w:numId="10" w16cid:durableId="1997496118">
    <w:abstractNumId w:val="21"/>
  </w:num>
  <w:num w:numId="11" w16cid:durableId="1161115295">
    <w:abstractNumId w:val="3"/>
  </w:num>
  <w:num w:numId="12" w16cid:durableId="1484465604">
    <w:abstractNumId w:val="13"/>
  </w:num>
  <w:num w:numId="13" w16cid:durableId="1176917155">
    <w:abstractNumId w:val="10"/>
  </w:num>
  <w:num w:numId="14" w16cid:durableId="1352682439">
    <w:abstractNumId w:val="4"/>
  </w:num>
  <w:num w:numId="15" w16cid:durableId="2140953248">
    <w:abstractNumId w:val="5"/>
  </w:num>
  <w:num w:numId="16" w16cid:durableId="364718239">
    <w:abstractNumId w:val="23"/>
  </w:num>
  <w:num w:numId="17" w16cid:durableId="1793089000">
    <w:abstractNumId w:val="14"/>
  </w:num>
  <w:num w:numId="18" w16cid:durableId="1992755405">
    <w:abstractNumId w:val="1"/>
  </w:num>
  <w:num w:numId="19" w16cid:durableId="176502913">
    <w:abstractNumId w:val="19"/>
  </w:num>
  <w:num w:numId="20" w16cid:durableId="853766096">
    <w:abstractNumId w:val="17"/>
  </w:num>
  <w:num w:numId="21" w16cid:durableId="633946382">
    <w:abstractNumId w:val="0"/>
  </w:num>
  <w:num w:numId="22" w16cid:durableId="537426032">
    <w:abstractNumId w:val="15"/>
  </w:num>
  <w:num w:numId="23" w16cid:durableId="160700657">
    <w:abstractNumId w:val="7"/>
  </w:num>
  <w:num w:numId="24" w16cid:durableId="1224877670">
    <w:abstractNumId w:val="20"/>
  </w:num>
  <w:num w:numId="25" w16cid:durableId="1816216574">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6F91"/>
    <w:rsid w:val="00007EC8"/>
    <w:rsid w:val="00011C95"/>
    <w:rsid w:val="0001375A"/>
    <w:rsid w:val="00027ABD"/>
    <w:rsid w:val="00033C70"/>
    <w:rsid w:val="0004120B"/>
    <w:rsid w:val="00046E80"/>
    <w:rsid w:val="000510F8"/>
    <w:rsid w:val="000529B5"/>
    <w:rsid w:val="00055EFB"/>
    <w:rsid w:val="000579CD"/>
    <w:rsid w:val="00057CE3"/>
    <w:rsid w:val="00060BC4"/>
    <w:rsid w:val="000659C7"/>
    <w:rsid w:val="00070AEA"/>
    <w:rsid w:val="00071CC4"/>
    <w:rsid w:val="00071EEF"/>
    <w:rsid w:val="00075C95"/>
    <w:rsid w:val="00075F7D"/>
    <w:rsid w:val="00080B53"/>
    <w:rsid w:val="000931DB"/>
    <w:rsid w:val="000933B7"/>
    <w:rsid w:val="000955AD"/>
    <w:rsid w:val="00095D6A"/>
    <w:rsid w:val="00097091"/>
    <w:rsid w:val="000A3EAC"/>
    <w:rsid w:val="000A4AF0"/>
    <w:rsid w:val="000C2EB2"/>
    <w:rsid w:val="000D0A6A"/>
    <w:rsid w:val="000D3B02"/>
    <w:rsid w:val="000D5D2E"/>
    <w:rsid w:val="000E306C"/>
    <w:rsid w:val="000E551B"/>
    <w:rsid w:val="000F5F25"/>
    <w:rsid w:val="000F746D"/>
    <w:rsid w:val="0010179D"/>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B2760"/>
    <w:rsid w:val="001B5F4F"/>
    <w:rsid w:val="001C04BD"/>
    <w:rsid w:val="001C04C1"/>
    <w:rsid w:val="001C4F8D"/>
    <w:rsid w:val="001D0A7C"/>
    <w:rsid w:val="001D487B"/>
    <w:rsid w:val="001E60C2"/>
    <w:rsid w:val="001E74F5"/>
    <w:rsid w:val="001F1130"/>
    <w:rsid w:val="001F1A3D"/>
    <w:rsid w:val="001F35EE"/>
    <w:rsid w:val="001F5242"/>
    <w:rsid w:val="001F5E1E"/>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65CE"/>
    <w:rsid w:val="00247D03"/>
    <w:rsid w:val="0025624C"/>
    <w:rsid w:val="002668FD"/>
    <w:rsid w:val="0027167C"/>
    <w:rsid w:val="002732D4"/>
    <w:rsid w:val="00276CEC"/>
    <w:rsid w:val="00277576"/>
    <w:rsid w:val="002846D9"/>
    <w:rsid w:val="002852F0"/>
    <w:rsid w:val="00285F58"/>
    <w:rsid w:val="00290C37"/>
    <w:rsid w:val="00293264"/>
    <w:rsid w:val="0029715B"/>
    <w:rsid w:val="002B1641"/>
    <w:rsid w:val="002B18B7"/>
    <w:rsid w:val="002B1934"/>
    <w:rsid w:val="002B4135"/>
    <w:rsid w:val="002B5924"/>
    <w:rsid w:val="002C516E"/>
    <w:rsid w:val="002C741D"/>
    <w:rsid w:val="002D295A"/>
    <w:rsid w:val="002D5DDA"/>
    <w:rsid w:val="002E09C2"/>
    <w:rsid w:val="002E1B11"/>
    <w:rsid w:val="002E77E5"/>
    <w:rsid w:val="002F2DFB"/>
    <w:rsid w:val="002F5A67"/>
    <w:rsid w:val="002F7174"/>
    <w:rsid w:val="00300D71"/>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54929"/>
    <w:rsid w:val="00454E1E"/>
    <w:rsid w:val="00460EA7"/>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502940"/>
    <w:rsid w:val="00513DBD"/>
    <w:rsid w:val="0051524B"/>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B745A"/>
    <w:rsid w:val="005C419D"/>
    <w:rsid w:val="005C6BF2"/>
    <w:rsid w:val="005D1296"/>
    <w:rsid w:val="005D443E"/>
    <w:rsid w:val="005D6315"/>
    <w:rsid w:val="005E141C"/>
    <w:rsid w:val="005E14DA"/>
    <w:rsid w:val="005E49DE"/>
    <w:rsid w:val="005F0887"/>
    <w:rsid w:val="005F2026"/>
    <w:rsid w:val="005F2715"/>
    <w:rsid w:val="005F7897"/>
    <w:rsid w:val="006005C0"/>
    <w:rsid w:val="00604BF5"/>
    <w:rsid w:val="00605058"/>
    <w:rsid w:val="00611E16"/>
    <w:rsid w:val="00612BB5"/>
    <w:rsid w:val="006218F6"/>
    <w:rsid w:val="00622471"/>
    <w:rsid w:val="006304F0"/>
    <w:rsid w:val="0063374C"/>
    <w:rsid w:val="00635640"/>
    <w:rsid w:val="0063702D"/>
    <w:rsid w:val="00640942"/>
    <w:rsid w:val="006462C0"/>
    <w:rsid w:val="00650868"/>
    <w:rsid w:val="0065647B"/>
    <w:rsid w:val="00656514"/>
    <w:rsid w:val="00656FAF"/>
    <w:rsid w:val="006605FB"/>
    <w:rsid w:val="00663A7D"/>
    <w:rsid w:val="0066441A"/>
    <w:rsid w:val="00673396"/>
    <w:rsid w:val="00677DE8"/>
    <w:rsid w:val="00687AA7"/>
    <w:rsid w:val="00687BC3"/>
    <w:rsid w:val="00690B09"/>
    <w:rsid w:val="00695046"/>
    <w:rsid w:val="006959CC"/>
    <w:rsid w:val="006A1A58"/>
    <w:rsid w:val="006A4524"/>
    <w:rsid w:val="006A5C06"/>
    <w:rsid w:val="006A753A"/>
    <w:rsid w:val="006B02E4"/>
    <w:rsid w:val="006B2938"/>
    <w:rsid w:val="006C28AE"/>
    <w:rsid w:val="006C2EB2"/>
    <w:rsid w:val="006C3CBF"/>
    <w:rsid w:val="006C57AA"/>
    <w:rsid w:val="006C6C9D"/>
    <w:rsid w:val="006D1A13"/>
    <w:rsid w:val="006E1894"/>
    <w:rsid w:val="006E6285"/>
    <w:rsid w:val="006F1A7F"/>
    <w:rsid w:val="006F395D"/>
    <w:rsid w:val="006F51E3"/>
    <w:rsid w:val="007042CC"/>
    <w:rsid w:val="00705FF5"/>
    <w:rsid w:val="007115B9"/>
    <w:rsid w:val="00715154"/>
    <w:rsid w:val="007214C0"/>
    <w:rsid w:val="00721537"/>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8059E"/>
    <w:rsid w:val="0078183B"/>
    <w:rsid w:val="0078339C"/>
    <w:rsid w:val="00785E39"/>
    <w:rsid w:val="0078756D"/>
    <w:rsid w:val="00787DD1"/>
    <w:rsid w:val="00796140"/>
    <w:rsid w:val="00797236"/>
    <w:rsid w:val="007A42EE"/>
    <w:rsid w:val="007A5187"/>
    <w:rsid w:val="007A5E75"/>
    <w:rsid w:val="007A66DE"/>
    <w:rsid w:val="007B066A"/>
    <w:rsid w:val="007B1F66"/>
    <w:rsid w:val="007B3F39"/>
    <w:rsid w:val="007B4FBF"/>
    <w:rsid w:val="007B57FB"/>
    <w:rsid w:val="007C4FF5"/>
    <w:rsid w:val="007C56E1"/>
    <w:rsid w:val="007D2472"/>
    <w:rsid w:val="007D3AC2"/>
    <w:rsid w:val="007E0085"/>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44518"/>
    <w:rsid w:val="008473F2"/>
    <w:rsid w:val="0085183F"/>
    <w:rsid w:val="00852ECC"/>
    <w:rsid w:val="008560AB"/>
    <w:rsid w:val="00857737"/>
    <w:rsid w:val="0086045B"/>
    <w:rsid w:val="0086102C"/>
    <w:rsid w:val="00862B16"/>
    <w:rsid w:val="0086666A"/>
    <w:rsid w:val="00874A26"/>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A6F47"/>
    <w:rsid w:val="009B7229"/>
    <w:rsid w:val="009C548D"/>
    <w:rsid w:val="009D3401"/>
    <w:rsid w:val="009D3814"/>
    <w:rsid w:val="009D3E4B"/>
    <w:rsid w:val="009D74D1"/>
    <w:rsid w:val="009E2784"/>
    <w:rsid w:val="009E39D4"/>
    <w:rsid w:val="009E3EB8"/>
    <w:rsid w:val="009F3CED"/>
    <w:rsid w:val="009F42CB"/>
    <w:rsid w:val="00A01A95"/>
    <w:rsid w:val="00A038F6"/>
    <w:rsid w:val="00A04FAA"/>
    <w:rsid w:val="00A127BA"/>
    <w:rsid w:val="00A15E1D"/>
    <w:rsid w:val="00A17F00"/>
    <w:rsid w:val="00A201D3"/>
    <w:rsid w:val="00A47FD4"/>
    <w:rsid w:val="00A5320C"/>
    <w:rsid w:val="00A54FDC"/>
    <w:rsid w:val="00A55BE2"/>
    <w:rsid w:val="00A609BD"/>
    <w:rsid w:val="00A61330"/>
    <w:rsid w:val="00A6291F"/>
    <w:rsid w:val="00A63CF1"/>
    <w:rsid w:val="00A756F7"/>
    <w:rsid w:val="00A77302"/>
    <w:rsid w:val="00A8363B"/>
    <w:rsid w:val="00A843FD"/>
    <w:rsid w:val="00A8457D"/>
    <w:rsid w:val="00A8586C"/>
    <w:rsid w:val="00A87F51"/>
    <w:rsid w:val="00A94459"/>
    <w:rsid w:val="00A95755"/>
    <w:rsid w:val="00AA2952"/>
    <w:rsid w:val="00AA3D28"/>
    <w:rsid w:val="00AA68E6"/>
    <w:rsid w:val="00AA6AFC"/>
    <w:rsid w:val="00AB08A1"/>
    <w:rsid w:val="00AB0C4D"/>
    <w:rsid w:val="00AB1D82"/>
    <w:rsid w:val="00AB43C9"/>
    <w:rsid w:val="00AC0016"/>
    <w:rsid w:val="00AC03E9"/>
    <w:rsid w:val="00AC6649"/>
    <w:rsid w:val="00AC72C0"/>
    <w:rsid w:val="00AD219A"/>
    <w:rsid w:val="00AD678E"/>
    <w:rsid w:val="00AE33FF"/>
    <w:rsid w:val="00AE7979"/>
    <w:rsid w:val="00AF0099"/>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C24F5"/>
    <w:rsid w:val="00BC2E2F"/>
    <w:rsid w:val="00BC7BDD"/>
    <w:rsid w:val="00BD3E51"/>
    <w:rsid w:val="00BD4BA2"/>
    <w:rsid w:val="00BD6817"/>
    <w:rsid w:val="00BE1627"/>
    <w:rsid w:val="00BE7470"/>
    <w:rsid w:val="00BF2BF1"/>
    <w:rsid w:val="00BF52C9"/>
    <w:rsid w:val="00C13468"/>
    <w:rsid w:val="00C13E8D"/>
    <w:rsid w:val="00C16CA9"/>
    <w:rsid w:val="00C2198A"/>
    <w:rsid w:val="00C22280"/>
    <w:rsid w:val="00C23777"/>
    <w:rsid w:val="00C26F20"/>
    <w:rsid w:val="00C40E68"/>
    <w:rsid w:val="00C41E05"/>
    <w:rsid w:val="00C47387"/>
    <w:rsid w:val="00C51874"/>
    <w:rsid w:val="00C55C3A"/>
    <w:rsid w:val="00C5745D"/>
    <w:rsid w:val="00C62DB3"/>
    <w:rsid w:val="00C63E72"/>
    <w:rsid w:val="00C738F7"/>
    <w:rsid w:val="00C76986"/>
    <w:rsid w:val="00C80F12"/>
    <w:rsid w:val="00C830AD"/>
    <w:rsid w:val="00C858CF"/>
    <w:rsid w:val="00C8721B"/>
    <w:rsid w:val="00C92C9B"/>
    <w:rsid w:val="00C93A6C"/>
    <w:rsid w:val="00CA6F93"/>
    <w:rsid w:val="00CA761D"/>
    <w:rsid w:val="00CA78F1"/>
    <w:rsid w:val="00CA7B3E"/>
    <w:rsid w:val="00CB7DF4"/>
    <w:rsid w:val="00CC26FC"/>
    <w:rsid w:val="00CC3B49"/>
    <w:rsid w:val="00CC3D29"/>
    <w:rsid w:val="00CC7646"/>
    <w:rsid w:val="00CE3BEA"/>
    <w:rsid w:val="00CE7AC6"/>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493B"/>
    <w:rsid w:val="00D81833"/>
    <w:rsid w:val="00D8226C"/>
    <w:rsid w:val="00D82939"/>
    <w:rsid w:val="00DB0175"/>
    <w:rsid w:val="00DB0F74"/>
    <w:rsid w:val="00DB1729"/>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6646"/>
    <w:rsid w:val="00E10F60"/>
    <w:rsid w:val="00E12D11"/>
    <w:rsid w:val="00E13393"/>
    <w:rsid w:val="00E148D5"/>
    <w:rsid w:val="00E20B42"/>
    <w:rsid w:val="00E21045"/>
    <w:rsid w:val="00E2173D"/>
    <w:rsid w:val="00E255E8"/>
    <w:rsid w:val="00E32305"/>
    <w:rsid w:val="00E343A5"/>
    <w:rsid w:val="00E422F6"/>
    <w:rsid w:val="00E437DF"/>
    <w:rsid w:val="00E62882"/>
    <w:rsid w:val="00E63B3B"/>
    <w:rsid w:val="00E67551"/>
    <w:rsid w:val="00E70A8F"/>
    <w:rsid w:val="00E7127A"/>
    <w:rsid w:val="00E7460B"/>
    <w:rsid w:val="00E7632B"/>
    <w:rsid w:val="00E913F7"/>
    <w:rsid w:val="00E92AE3"/>
    <w:rsid w:val="00E955B7"/>
    <w:rsid w:val="00E96DB1"/>
    <w:rsid w:val="00EA0E21"/>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556F0"/>
    <w:rsid w:val="00F65C62"/>
    <w:rsid w:val="00F66B76"/>
    <w:rsid w:val="00F673E7"/>
    <w:rsid w:val="00F75F3C"/>
    <w:rsid w:val="00F77FB3"/>
    <w:rsid w:val="00F80E8F"/>
    <w:rsid w:val="00F822BC"/>
    <w:rsid w:val="00F8697F"/>
    <w:rsid w:val="00F86E47"/>
    <w:rsid w:val="00F8728A"/>
    <w:rsid w:val="00F9350F"/>
    <w:rsid w:val="00F95380"/>
    <w:rsid w:val="00F95628"/>
    <w:rsid w:val="00F96201"/>
    <w:rsid w:val="00F96720"/>
    <w:rsid w:val="00FB480F"/>
    <w:rsid w:val="00FB61FC"/>
    <w:rsid w:val="00FB6243"/>
    <w:rsid w:val="00FC0C16"/>
    <w:rsid w:val="00FD2E5B"/>
    <w:rsid w:val="00FD30F2"/>
    <w:rsid w:val="00FD6662"/>
    <w:rsid w:val="00FD7F0C"/>
    <w:rsid w:val="00FE4128"/>
    <w:rsid w:val="00FE7B1B"/>
    <w:rsid w:val="00FF0D37"/>
    <w:rsid w:val="00FF1AB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520322"/>
    <w:pPr>
      <w:keepNext/>
      <w:numPr>
        <w:numId w:val="8"/>
      </w:numPr>
      <w:spacing w:after="240"/>
      <w:outlineLvl w:val="0"/>
    </w:pPr>
    <w:rPr>
      <w:rFonts w:ascii="Arial" w:eastAsia="Times New Roman" w:hAnsi="Arial"/>
      <w:b/>
      <w:kern w:val="28"/>
      <w:sz w:val="32"/>
      <w:lang w:eastAsia="cs-CZ"/>
    </w:rPr>
  </w:style>
  <w:style w:type="paragraph" w:styleId="Heading2">
    <w:name w:val="heading 2"/>
    <w:basedOn w:val="Normal"/>
    <w:next w:val="Normal"/>
    <w:link w:val="Heading2Char"/>
    <w:qFormat/>
    <w:rsid w:val="00520322"/>
    <w:pPr>
      <w:keepNext/>
      <w:numPr>
        <w:ilvl w:val="1"/>
        <w:numId w:val="8"/>
      </w:numPr>
      <w:spacing w:before="240" w:after="240"/>
      <w:outlineLvl w:val="1"/>
    </w:pPr>
    <w:rPr>
      <w:rFonts w:ascii="Arial" w:eastAsia="Times New Roman" w:hAnsi="Arial"/>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520322"/>
    <w:rPr>
      <w:rFonts w:ascii="Arial" w:eastAsia="Times New Roman" w:hAnsi="Arial"/>
      <w:b/>
      <w:kern w:val="28"/>
      <w:sz w:val="32"/>
    </w:rPr>
  </w:style>
  <w:style w:type="character" w:customStyle="1" w:styleId="Heading2Char">
    <w:name w:val="Heading 2 Char"/>
    <w:link w:val="Heading2"/>
    <w:rsid w:val="00520322"/>
    <w:rPr>
      <w:rFonts w:ascii="Arial" w:eastAsia="Times New Roman" w:hAnsi="Arial"/>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520322"/>
    <w:rPr>
      <w:rFonts w:ascii="Arial" w:hAnsi="Arial"/>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78183B"/>
    <w:pPr>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7"/>
      </w:numPr>
      <w:ind w:left="0" w:firstLine="0"/>
    </w:pPr>
  </w:style>
  <w:style w:type="character" w:customStyle="1" w:styleId="Heading4Char">
    <w:name w:val="Heading 4 Char"/>
    <w:link w:val="Heading4"/>
    <w:uiPriority w:val="9"/>
    <w:semiHidden/>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studio"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is.muni.cz/th/75962/prif_m/diplomova_prace.pdf" TargetMode="External"/><Relationship Id="rId7"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czso.cz/csu/redakce.nsf/i/cr:_makroekonomicke_udaje/$File/HLMAKRO.xls" TargetMode="Externa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Props1.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3.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4.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5.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6017</TotalTime>
  <Pages>1</Pages>
  <Words>17257</Words>
  <Characters>98371</Characters>
  <Application>Microsoft Office Word</Application>
  <DocSecurity>0</DocSecurity>
  <Lines>819</Lines>
  <Paragraphs>230</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 - Šablona závěrečné práce</vt:lpstr>
      <vt:lpstr/>
    </vt:vector>
  </TitlesOfParts>
  <Company>Univerzita obrany</Company>
  <LinksUpToDate>false</LinksUpToDate>
  <CharactersWithSpaces>115398</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226</cp:revision>
  <dcterms:created xsi:type="dcterms:W3CDTF">2015-02-02T13:07:00Z</dcterms:created>
  <dcterms:modified xsi:type="dcterms:W3CDTF">2024-05-23T09:53:00Z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